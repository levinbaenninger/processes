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5578" w14:textId="77777777" w:rsidR="00383F14" w:rsidRPr="007E2876" w:rsidRDefault="00CF582E" w:rsidP="00255331">
      <w:pPr>
        <w:pStyle w:val="BDocTitle"/>
        <w:rPr>
          <w:lang w:val="de-CH"/>
        </w:rPr>
      </w:pPr>
      <w:r w:rsidRPr="007E2876">
        <w:rPr>
          <w:lang w:val="de-CH"/>
        </w:rPr>
        <w:t>Definition / Zweck</w:t>
      </w:r>
    </w:p>
    <w:p w14:paraId="6E01BE39" w14:textId="77777777" w:rsidR="00D1126E" w:rsidRPr="007E2876" w:rsidRDefault="00CF582E" w:rsidP="00255331">
      <w:pPr>
        <w:rPr>
          <w:lang w:val="de-CH"/>
        </w:rPr>
      </w:pPr>
      <w:r w:rsidRPr="007E2876">
        <w:rPr>
          <w:szCs w:val="22"/>
          <w:lang w:val="de-CH"/>
        </w:rPr>
        <w:t xml:space="preserve">Dieses Dokument beinhaltet den Auftrag zur Durchführung des Projektes </w:t>
      </w:r>
      <w:r w:rsidR="00D1037D" w:rsidRPr="007E2876">
        <w:rPr>
          <w:szCs w:val="22"/>
          <w:lang w:val="de-CH"/>
        </w:rPr>
        <w:t>„</w:t>
      </w:r>
      <w:r w:rsidR="00D1037D" w:rsidRPr="007E2876">
        <w:rPr>
          <w:szCs w:val="22"/>
          <w:lang w:val="de-CH"/>
        </w:rPr>
        <w:fldChar w:fldCharType="begin"/>
      </w:r>
      <w:r w:rsidR="00D1037D" w:rsidRPr="007E2876">
        <w:rPr>
          <w:szCs w:val="22"/>
          <w:lang w:val="de-CH"/>
        </w:rPr>
        <w:instrText xml:space="preserve"> TITLE   \* MERGEFORMAT </w:instrText>
      </w:r>
      <w:r w:rsidR="00D1037D" w:rsidRPr="007E2876">
        <w:rPr>
          <w:szCs w:val="22"/>
          <w:lang w:val="de-CH"/>
        </w:rPr>
        <w:fldChar w:fldCharType="separate"/>
      </w:r>
      <w:r w:rsidR="006025CA" w:rsidRPr="007E2876">
        <w:rPr>
          <w:szCs w:val="22"/>
          <w:lang w:val="de-CH"/>
        </w:rPr>
        <w:t>Projektname</w:t>
      </w:r>
      <w:r w:rsidR="00D1037D" w:rsidRPr="007E2876">
        <w:rPr>
          <w:szCs w:val="22"/>
          <w:lang w:val="de-CH"/>
        </w:rPr>
        <w:fldChar w:fldCharType="end"/>
      </w:r>
      <w:r w:rsidR="00D1037D" w:rsidRPr="007E2876">
        <w:rPr>
          <w:szCs w:val="22"/>
          <w:lang w:val="de-CH"/>
        </w:rPr>
        <w:t>“</w:t>
      </w:r>
      <w:r w:rsidRPr="007E2876">
        <w:rPr>
          <w:szCs w:val="22"/>
          <w:lang w:val="de-CH"/>
        </w:rPr>
        <w:t xml:space="preserve"> basierend</w:t>
      </w:r>
      <w:r w:rsidRPr="007E2876">
        <w:rPr>
          <w:lang w:val="de-CH"/>
        </w:rPr>
        <w:t xml:space="preserve"> auf dem Beschluss vom </w:t>
      </w:r>
      <w:r w:rsidR="00DA1A6F" w:rsidRPr="007E2876">
        <w:rPr>
          <w:lang w:val="de-CH"/>
        </w:rPr>
        <w:t>„</w:t>
      </w:r>
      <w:r w:rsidRPr="007E2876">
        <w:rPr>
          <w:i/>
          <w:lang w:val="de-CH"/>
        </w:rPr>
        <w:t>Datum</w:t>
      </w:r>
      <w:r w:rsidR="00DA1A6F" w:rsidRPr="007E2876">
        <w:rPr>
          <w:lang w:val="de-CH"/>
        </w:rPr>
        <w:t>“</w:t>
      </w:r>
      <w:r w:rsidRPr="007E2876">
        <w:rPr>
          <w:lang w:val="de-CH"/>
        </w:rPr>
        <w:t xml:space="preserve">. </w:t>
      </w:r>
    </w:p>
    <w:p w14:paraId="53EB849F" w14:textId="77777777" w:rsidR="003D2234" w:rsidRPr="007E2876" w:rsidRDefault="00CF582E" w:rsidP="00CF582E">
      <w:pPr>
        <w:rPr>
          <w:i/>
          <w:iCs/>
          <w:color w:val="0000FF"/>
          <w:sz w:val="20"/>
          <w:lang w:val="de-CH"/>
        </w:rPr>
      </w:pPr>
      <w:r w:rsidRPr="007E2876">
        <w:rPr>
          <w:i/>
          <w:iCs/>
          <w:color w:val="0000FF"/>
          <w:sz w:val="20"/>
          <w:lang w:val="de-CH"/>
        </w:rPr>
        <w:t xml:space="preserve">Das Dokument </w:t>
      </w:r>
      <w:r w:rsidR="003D2234" w:rsidRPr="007E2876">
        <w:rPr>
          <w:i/>
          <w:iCs/>
          <w:color w:val="0000FF"/>
          <w:sz w:val="20"/>
          <w:lang w:val="de-CH"/>
        </w:rPr>
        <w:t xml:space="preserve">ist </w:t>
      </w:r>
      <w:r w:rsidRPr="007E2876">
        <w:rPr>
          <w:i/>
          <w:iCs/>
          <w:color w:val="0000FF"/>
          <w:sz w:val="20"/>
          <w:lang w:val="de-CH"/>
        </w:rPr>
        <w:t>je nach Projektart an</w:t>
      </w:r>
      <w:r w:rsidR="003D2234" w:rsidRPr="007E2876">
        <w:rPr>
          <w:i/>
          <w:iCs/>
          <w:color w:val="0000FF"/>
          <w:sz w:val="20"/>
          <w:lang w:val="de-CH"/>
        </w:rPr>
        <w:t>zupassen.</w:t>
      </w:r>
      <w:r w:rsidRPr="007E2876">
        <w:rPr>
          <w:i/>
          <w:iCs/>
          <w:color w:val="0000FF"/>
          <w:sz w:val="20"/>
          <w:lang w:val="de-CH"/>
        </w:rPr>
        <w:t xml:space="preserve"> Die vorgegebenen Titel sind zwingend. </w:t>
      </w:r>
    </w:p>
    <w:p w14:paraId="0D4BA19B" w14:textId="77777777" w:rsidR="00901BEF" w:rsidRPr="007E2876" w:rsidRDefault="00CF582E" w:rsidP="00CF582E">
      <w:pPr>
        <w:rPr>
          <w:i/>
          <w:iCs/>
          <w:color w:val="0000FF"/>
          <w:sz w:val="20"/>
          <w:lang w:val="de-CH"/>
        </w:rPr>
      </w:pPr>
      <w:r w:rsidRPr="007E2876">
        <w:rPr>
          <w:i/>
          <w:iCs/>
          <w:color w:val="0000FF"/>
          <w:sz w:val="20"/>
          <w:lang w:val="de-CH"/>
        </w:rPr>
        <w:t>Die blau eingefärbten Texte sind Hinweis</w:t>
      </w:r>
      <w:r w:rsidR="003D2234" w:rsidRPr="007E2876">
        <w:rPr>
          <w:i/>
          <w:iCs/>
          <w:color w:val="0000FF"/>
          <w:sz w:val="20"/>
          <w:lang w:val="de-CH"/>
        </w:rPr>
        <w:t>e. Die entsprechenden Kapitel, Kopf- und Fusszeile</w:t>
      </w:r>
      <w:r w:rsidRPr="007E2876">
        <w:rPr>
          <w:i/>
          <w:iCs/>
          <w:color w:val="0000FF"/>
          <w:sz w:val="20"/>
          <w:lang w:val="de-CH"/>
        </w:rPr>
        <w:t xml:space="preserve"> </w:t>
      </w:r>
      <w:r w:rsidR="003D2234" w:rsidRPr="007E2876">
        <w:rPr>
          <w:i/>
          <w:iCs/>
          <w:color w:val="0000FF"/>
          <w:sz w:val="20"/>
          <w:lang w:val="de-CH"/>
        </w:rPr>
        <w:t>sind anzupassen.</w:t>
      </w:r>
    </w:p>
    <w:p w14:paraId="2983629E" w14:textId="77777777" w:rsidR="00751F2A" w:rsidRPr="007E2876" w:rsidRDefault="00751F2A" w:rsidP="00751F2A">
      <w:pPr>
        <w:rPr>
          <w:lang w:val="de-CH"/>
        </w:rPr>
      </w:pPr>
    </w:p>
    <w:p w14:paraId="306B20CA" w14:textId="77777777" w:rsidR="007E7D44" w:rsidRPr="007E2876" w:rsidRDefault="007E7D44" w:rsidP="00ED6FD4">
      <w:pPr>
        <w:pStyle w:val="BDocTitle"/>
        <w:spacing w:after="240"/>
        <w:rPr>
          <w:lang w:val="de-CH"/>
        </w:rPr>
      </w:pPr>
      <w:r w:rsidRPr="007E2876">
        <w:rPr>
          <w:lang w:val="de-CH"/>
        </w:rPr>
        <w:t>Projektart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038"/>
        <w:gridCol w:w="3072"/>
        <w:gridCol w:w="3102"/>
      </w:tblGrid>
      <w:tr w:rsidR="00255331" w:rsidRPr="007E2876" w14:paraId="1884F04A" w14:textId="77777777" w:rsidTr="00E005BC">
        <w:tc>
          <w:tcPr>
            <w:tcW w:w="3085" w:type="dxa"/>
            <w:shd w:val="pct20" w:color="000000" w:fill="FFFFFF"/>
          </w:tcPr>
          <w:p w14:paraId="18D5B39C" w14:textId="77777777" w:rsidR="00255331" w:rsidRPr="007E2876" w:rsidRDefault="00255331" w:rsidP="00255331">
            <w:pPr>
              <w:rPr>
                <w:lang w:val="de-CH"/>
              </w:rPr>
            </w:pPr>
            <w:r w:rsidRPr="007E2876">
              <w:rPr>
                <w:lang w:val="de-CH"/>
              </w:rPr>
              <w:sym w:font="Wingdings" w:char="F0FE"/>
            </w:r>
            <w:r w:rsidRPr="007E2876">
              <w:rPr>
                <w:lang w:val="de-CH"/>
              </w:rPr>
              <w:t xml:space="preserve"> </w:t>
            </w:r>
            <w:r w:rsidR="00ED6FD4" w:rsidRPr="007E2876">
              <w:rPr>
                <w:lang w:val="de-CH"/>
              </w:rPr>
              <w:sym w:font="Wingdings" w:char="F06F"/>
            </w:r>
            <w:r w:rsidR="00ED6FD4" w:rsidRPr="007E2876">
              <w:rPr>
                <w:lang w:val="de-CH"/>
              </w:rPr>
              <w:t xml:space="preserve"> </w:t>
            </w:r>
            <w:r w:rsidRPr="007E2876">
              <w:rPr>
                <w:lang w:val="de-CH"/>
              </w:rPr>
              <w:t>Strategie</w:t>
            </w:r>
            <w:r w:rsidR="007F06E9" w:rsidRPr="007E2876">
              <w:rPr>
                <w:lang w:val="de-CH"/>
              </w:rPr>
              <w:t xml:space="preserve"> / Architektur</w:t>
            </w:r>
          </w:p>
        </w:tc>
        <w:tc>
          <w:tcPr>
            <w:tcW w:w="3119" w:type="dxa"/>
            <w:shd w:val="pct20" w:color="000000" w:fill="FFFFFF"/>
          </w:tcPr>
          <w:p w14:paraId="5958336C" w14:textId="77777777" w:rsidR="00255331" w:rsidRPr="007E2876" w:rsidRDefault="007F06E9" w:rsidP="00ED6FD4">
            <w:pPr>
              <w:rPr>
                <w:lang w:val="de-CH"/>
              </w:rPr>
            </w:pPr>
            <w:r w:rsidRPr="007E2876">
              <w:rPr>
                <w:lang w:val="de-CH"/>
              </w:rPr>
              <w:sym w:font="Wingdings" w:char="F0FE"/>
            </w:r>
            <w:r w:rsidRPr="007E2876">
              <w:rPr>
                <w:lang w:val="de-CH"/>
              </w:rPr>
              <w:t xml:space="preserve"> </w:t>
            </w:r>
            <w:r w:rsidR="00ED6FD4" w:rsidRPr="007E2876">
              <w:rPr>
                <w:lang w:val="de-CH"/>
              </w:rPr>
              <w:sym w:font="Wingdings" w:char="F06F"/>
            </w:r>
            <w:r w:rsidR="00ED6FD4" w:rsidRPr="007E2876">
              <w:rPr>
                <w:lang w:val="de-CH"/>
              </w:rPr>
              <w:t xml:space="preserve"> </w:t>
            </w:r>
            <w:r w:rsidRPr="007E2876">
              <w:rPr>
                <w:lang w:val="de-CH"/>
              </w:rPr>
              <w:t>Innovation</w:t>
            </w:r>
          </w:p>
        </w:tc>
        <w:tc>
          <w:tcPr>
            <w:tcW w:w="3148" w:type="dxa"/>
            <w:shd w:val="pct20" w:color="000000" w:fill="FFFFFF"/>
          </w:tcPr>
          <w:p w14:paraId="27B9A894" w14:textId="77777777" w:rsidR="00255331" w:rsidRPr="007E2876" w:rsidRDefault="007F06E9" w:rsidP="00ED6FD4">
            <w:pPr>
              <w:rPr>
                <w:lang w:val="de-CH"/>
              </w:rPr>
            </w:pPr>
            <w:r w:rsidRPr="007E2876">
              <w:rPr>
                <w:lang w:val="de-CH"/>
              </w:rPr>
              <w:sym w:font="Wingdings" w:char="F0FE"/>
            </w:r>
            <w:r w:rsidR="00ED6FD4" w:rsidRPr="007E2876">
              <w:rPr>
                <w:lang w:val="de-CH"/>
              </w:rPr>
              <w:t xml:space="preserve"> </w:t>
            </w:r>
            <w:r w:rsidR="00ED6FD4" w:rsidRPr="007E2876">
              <w:rPr>
                <w:lang w:val="de-CH"/>
              </w:rPr>
              <w:sym w:font="Wingdings" w:char="F06F"/>
            </w:r>
            <w:r w:rsidR="00ED6FD4" w:rsidRPr="007E2876">
              <w:rPr>
                <w:lang w:val="de-CH"/>
              </w:rPr>
              <w:t xml:space="preserve"> </w:t>
            </w:r>
            <w:r w:rsidRPr="007E2876">
              <w:rPr>
                <w:lang w:val="de-CH"/>
              </w:rPr>
              <w:t>Rollout</w:t>
            </w:r>
          </w:p>
        </w:tc>
      </w:tr>
      <w:tr w:rsidR="00255331" w:rsidRPr="007E2876" w14:paraId="247DC127" w14:textId="77777777" w:rsidTr="00E005BC">
        <w:tc>
          <w:tcPr>
            <w:tcW w:w="3085" w:type="dxa"/>
            <w:shd w:val="pct5" w:color="000000" w:fill="FFFFFF"/>
          </w:tcPr>
          <w:p w14:paraId="3F02F50A" w14:textId="2BF12A45" w:rsidR="00255331" w:rsidRPr="007E2876" w:rsidRDefault="00255331" w:rsidP="00ED6FD4">
            <w:pPr>
              <w:rPr>
                <w:lang w:val="de-CH"/>
              </w:rPr>
            </w:pPr>
            <w:r w:rsidRPr="007E2876">
              <w:rPr>
                <w:lang w:val="de-CH"/>
              </w:rPr>
              <w:sym w:font="Wingdings" w:char="F0FE"/>
            </w:r>
            <w:r w:rsidR="00ED6FD4" w:rsidRPr="007E2876">
              <w:rPr>
                <w:lang w:val="de-CH"/>
              </w:rPr>
              <w:t xml:space="preserve"> </w:t>
            </w:r>
            <w:r w:rsidR="00ED6FD4" w:rsidRPr="007E2876">
              <w:rPr>
                <w:lang w:val="de-CH"/>
              </w:rPr>
              <w:sym w:font="Wingdings" w:char="F06F"/>
            </w:r>
            <w:r w:rsidR="00ED6FD4" w:rsidRPr="007E2876">
              <w:rPr>
                <w:lang w:val="de-CH"/>
              </w:rPr>
              <w:t xml:space="preserve"> </w:t>
            </w:r>
            <w:r w:rsidRPr="007E2876">
              <w:rPr>
                <w:lang w:val="de-CH"/>
              </w:rPr>
              <w:t>Business</w:t>
            </w:r>
            <w:r w:rsidR="00415BF6">
              <w:rPr>
                <w:lang w:val="de-CH"/>
              </w:rPr>
              <w:t xml:space="preserve"> </w:t>
            </w:r>
            <w:r w:rsidRPr="007E2876">
              <w:rPr>
                <w:lang w:val="de-CH"/>
              </w:rPr>
              <w:t>Prozess</w:t>
            </w:r>
          </w:p>
        </w:tc>
        <w:tc>
          <w:tcPr>
            <w:tcW w:w="3119" w:type="dxa"/>
            <w:shd w:val="pct5" w:color="000000" w:fill="FFFFFF"/>
          </w:tcPr>
          <w:p w14:paraId="6F7F5646" w14:textId="77777777" w:rsidR="00255331" w:rsidRPr="007E2876" w:rsidRDefault="00255331" w:rsidP="00ED6FD4">
            <w:pPr>
              <w:rPr>
                <w:lang w:val="de-CH"/>
              </w:rPr>
            </w:pPr>
            <w:r w:rsidRPr="007E2876">
              <w:rPr>
                <w:lang w:val="de-CH"/>
              </w:rPr>
              <w:sym w:font="Wingdings" w:char="F0FE"/>
            </w:r>
            <w:r w:rsidRPr="007E2876">
              <w:rPr>
                <w:lang w:val="de-CH"/>
              </w:rPr>
              <w:t xml:space="preserve"> </w:t>
            </w:r>
            <w:r w:rsidR="00ED6FD4" w:rsidRPr="007E2876">
              <w:rPr>
                <w:lang w:val="de-CH"/>
              </w:rPr>
              <w:sym w:font="Wingdings" w:char="F06F"/>
            </w:r>
            <w:r w:rsidR="00ED6FD4" w:rsidRPr="007E2876">
              <w:rPr>
                <w:lang w:val="de-CH"/>
              </w:rPr>
              <w:t xml:space="preserve"> </w:t>
            </w:r>
            <w:r w:rsidRPr="007E2876">
              <w:rPr>
                <w:lang w:val="de-CH"/>
              </w:rPr>
              <w:t>Applikation</w:t>
            </w:r>
          </w:p>
        </w:tc>
        <w:tc>
          <w:tcPr>
            <w:tcW w:w="3148" w:type="dxa"/>
            <w:shd w:val="pct5" w:color="000000" w:fill="FFFFFF"/>
          </w:tcPr>
          <w:p w14:paraId="031DACE0" w14:textId="77777777" w:rsidR="00255331" w:rsidRPr="007E2876" w:rsidRDefault="007F06E9" w:rsidP="00ED6FD4">
            <w:pPr>
              <w:rPr>
                <w:lang w:val="de-CH"/>
              </w:rPr>
            </w:pPr>
            <w:r w:rsidRPr="007E2876">
              <w:rPr>
                <w:lang w:val="de-CH"/>
              </w:rPr>
              <w:sym w:font="Wingdings" w:char="F0FE"/>
            </w:r>
            <w:r w:rsidRPr="007E2876">
              <w:rPr>
                <w:lang w:val="de-CH"/>
              </w:rPr>
              <w:t xml:space="preserve"> </w:t>
            </w:r>
            <w:r w:rsidR="00ED6FD4" w:rsidRPr="007E2876">
              <w:rPr>
                <w:lang w:val="de-CH"/>
              </w:rPr>
              <w:sym w:font="Wingdings" w:char="F06F"/>
            </w:r>
            <w:r w:rsidR="00ED6FD4" w:rsidRPr="007E2876">
              <w:rPr>
                <w:lang w:val="de-CH"/>
              </w:rPr>
              <w:t xml:space="preserve"> </w:t>
            </w:r>
            <w:r w:rsidRPr="007E2876">
              <w:rPr>
                <w:lang w:val="de-CH"/>
              </w:rPr>
              <w:t>Infrastruktur</w:t>
            </w:r>
          </w:p>
        </w:tc>
      </w:tr>
    </w:tbl>
    <w:p w14:paraId="0767BC5B" w14:textId="77777777" w:rsidR="00255331" w:rsidRPr="007E2876" w:rsidRDefault="00255331" w:rsidP="00ED6FD4">
      <w:pPr>
        <w:jc w:val="both"/>
        <w:rPr>
          <w:lang w:val="de-CH"/>
        </w:rPr>
      </w:pPr>
      <w:r w:rsidRPr="007E2876">
        <w:rPr>
          <w:i/>
          <w:iCs/>
          <w:color w:val="0000FF"/>
          <w:sz w:val="20"/>
          <w:lang w:val="de-CH"/>
        </w:rPr>
        <w:t>Bitte entsprechende Projektart wählen</w:t>
      </w:r>
      <w:r w:rsidR="00ED6FD4" w:rsidRPr="007E2876">
        <w:rPr>
          <w:i/>
          <w:iCs/>
          <w:color w:val="0000FF"/>
          <w:sz w:val="20"/>
          <w:lang w:val="de-CH"/>
        </w:rPr>
        <w:t xml:space="preserve"> (durch Löschen)</w:t>
      </w:r>
      <w:r w:rsidRPr="007E2876">
        <w:rPr>
          <w:i/>
          <w:iCs/>
          <w:color w:val="0000FF"/>
          <w:sz w:val="20"/>
          <w:lang w:val="de-CH"/>
        </w:rPr>
        <w:t>.</w:t>
      </w:r>
    </w:p>
    <w:p w14:paraId="31B1A89B" w14:textId="77777777" w:rsidR="00255331" w:rsidRPr="007E2876" w:rsidRDefault="00255331" w:rsidP="00751F2A">
      <w:pPr>
        <w:rPr>
          <w:lang w:val="de-CH"/>
        </w:rPr>
      </w:pPr>
    </w:p>
    <w:p w14:paraId="079E08F8" w14:textId="77777777" w:rsidR="00751F2A" w:rsidRPr="007E2876" w:rsidRDefault="00CF582E" w:rsidP="00751F2A">
      <w:pPr>
        <w:pStyle w:val="BDocTitle"/>
        <w:rPr>
          <w:lang w:val="de-CH"/>
        </w:rPr>
      </w:pPr>
      <w:r w:rsidRPr="007E2876">
        <w:rPr>
          <w:lang w:val="de-CH"/>
        </w:rPr>
        <w:t>Inhalt</w:t>
      </w:r>
    </w:p>
    <w:p w14:paraId="54CAD095" w14:textId="77777777" w:rsidR="00751F2A" w:rsidRPr="007E2876" w:rsidRDefault="00751F2A" w:rsidP="00751F2A">
      <w:pPr>
        <w:rPr>
          <w:lang w:val="de-CH"/>
        </w:rPr>
      </w:pPr>
    </w:p>
    <w:p w14:paraId="1CA1D27A" w14:textId="77777777" w:rsidR="00B62FFC" w:rsidRDefault="007C62FB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r w:rsidRPr="007E2876">
        <w:rPr>
          <w:noProof/>
          <w:sz w:val="20"/>
          <w:lang w:val="de-CH"/>
        </w:rPr>
        <w:fldChar w:fldCharType="begin"/>
      </w:r>
      <w:r w:rsidRPr="007E2876">
        <w:rPr>
          <w:noProof/>
          <w:sz w:val="20"/>
          <w:lang w:val="de-CH"/>
        </w:rPr>
        <w:instrText xml:space="preserve"> TOC \o "1-1" \h \z \u </w:instrText>
      </w:r>
      <w:r w:rsidRPr="007E2876">
        <w:rPr>
          <w:noProof/>
          <w:sz w:val="20"/>
          <w:lang w:val="de-CH"/>
        </w:rPr>
        <w:fldChar w:fldCharType="separate"/>
      </w:r>
      <w:hyperlink w:anchor="_Toc42675429" w:history="1">
        <w:r w:rsidR="00B62FFC" w:rsidRPr="007C4038">
          <w:rPr>
            <w:rStyle w:val="Hyperlink"/>
            <w:noProof/>
            <w:lang w:val="de-CH"/>
          </w:rPr>
          <w:t>1.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Zusammenfassung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_Toc42675429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2</w:t>
        </w:r>
        <w:r w:rsidR="00B62FFC">
          <w:rPr>
            <w:noProof/>
            <w:webHidden/>
          </w:rPr>
          <w:fldChar w:fldCharType="end"/>
        </w:r>
      </w:hyperlink>
    </w:p>
    <w:p w14:paraId="0714529D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0" w:history="1">
        <w:r w:rsidR="00B62FFC" w:rsidRPr="007C4038">
          <w:rPr>
            <w:rStyle w:val="Hyperlink"/>
            <w:noProof/>
            <w:lang w:val="de-CH"/>
          </w:rPr>
          <w:t>2.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Ausgangslage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_Toc42675430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2</w:t>
        </w:r>
        <w:r w:rsidR="00B62FFC">
          <w:rPr>
            <w:noProof/>
            <w:webHidden/>
          </w:rPr>
          <w:fldChar w:fldCharType="end"/>
        </w:r>
      </w:hyperlink>
    </w:p>
    <w:p w14:paraId="31B1FEAB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1" w:history="1">
        <w:r w:rsidR="00B62FFC" w:rsidRPr="007C4038">
          <w:rPr>
            <w:rStyle w:val="Hyperlink"/>
            <w:noProof/>
            <w:lang w:val="de-CH"/>
          </w:rPr>
          <w:t>3.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Projektziele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_Toc42675431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2</w:t>
        </w:r>
        <w:r w:rsidR="00B62FFC">
          <w:rPr>
            <w:noProof/>
            <w:webHidden/>
          </w:rPr>
          <w:fldChar w:fldCharType="end"/>
        </w:r>
      </w:hyperlink>
    </w:p>
    <w:p w14:paraId="1483B15A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2" w:history="1">
        <w:r w:rsidR="00B62FFC" w:rsidRPr="007C4038">
          <w:rPr>
            <w:rStyle w:val="Hyperlink"/>
            <w:noProof/>
            <w:lang w:val="de-CH"/>
          </w:rPr>
          <w:t>4.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Projektinhalte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_Toc42675432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2</w:t>
        </w:r>
        <w:r w:rsidR="00B62FFC">
          <w:rPr>
            <w:noProof/>
            <w:webHidden/>
          </w:rPr>
          <w:fldChar w:fldCharType="end"/>
        </w:r>
      </w:hyperlink>
    </w:p>
    <w:p w14:paraId="1B378B43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3" w:history="1">
        <w:r w:rsidR="00B62FFC" w:rsidRPr="007C4038">
          <w:rPr>
            <w:rStyle w:val="Hyperlink"/>
            <w:noProof/>
            <w:lang w:val="de-CH"/>
          </w:rPr>
          <w:t>5.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Was ist nicht Bestandteil des Projekts?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_Toc42675433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2</w:t>
        </w:r>
        <w:r w:rsidR="00B62FFC">
          <w:rPr>
            <w:noProof/>
            <w:webHidden/>
          </w:rPr>
          <w:fldChar w:fldCharType="end"/>
        </w:r>
      </w:hyperlink>
    </w:p>
    <w:p w14:paraId="3CE63A58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4" w:history="1">
        <w:r w:rsidR="00B62FFC" w:rsidRPr="007C4038">
          <w:rPr>
            <w:rStyle w:val="Hyperlink"/>
            <w:noProof/>
            <w:lang w:val="de-CH"/>
          </w:rPr>
          <w:t>6.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Vorgehensplan, Termine und Meilensteine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_Toc42675434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3</w:t>
        </w:r>
        <w:r w:rsidR="00B62FFC">
          <w:rPr>
            <w:noProof/>
            <w:webHidden/>
          </w:rPr>
          <w:fldChar w:fldCharType="end"/>
        </w:r>
      </w:hyperlink>
    </w:p>
    <w:p w14:paraId="675913DD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5" w:history="1">
        <w:r w:rsidR="00B62FFC" w:rsidRPr="007C4038">
          <w:rPr>
            <w:rStyle w:val="Hyperlink"/>
            <w:noProof/>
            <w:lang w:val="de-CH"/>
          </w:rPr>
          <w:t>7.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Projektorganisation / Ressourcenbedarf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_Toc42675435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4</w:t>
        </w:r>
        <w:r w:rsidR="00B62FFC">
          <w:rPr>
            <w:noProof/>
            <w:webHidden/>
          </w:rPr>
          <w:fldChar w:fldCharType="end"/>
        </w:r>
      </w:hyperlink>
    </w:p>
    <w:p w14:paraId="5F5BF394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6" w:history="1">
        <w:r w:rsidR="00B62FFC" w:rsidRPr="007C4038">
          <w:rPr>
            <w:rStyle w:val="Hyperlink"/>
            <w:noProof/>
            <w:lang w:val="de-CH"/>
          </w:rPr>
          <w:t>8.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Kosten / Nutzen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_Toc42675436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5</w:t>
        </w:r>
        <w:r w:rsidR="00B62FFC">
          <w:rPr>
            <w:noProof/>
            <w:webHidden/>
          </w:rPr>
          <w:fldChar w:fldCharType="end"/>
        </w:r>
      </w:hyperlink>
    </w:p>
    <w:p w14:paraId="659C5CFD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7" w:history="1">
        <w:r w:rsidR="00B62FFC" w:rsidRPr="007C4038">
          <w:rPr>
            <w:rStyle w:val="Hyperlink"/>
            <w:noProof/>
            <w:lang w:val="de-CH"/>
          </w:rPr>
          <w:t>9.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Abhängigkeiten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_Toc42675437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6</w:t>
        </w:r>
        <w:r w:rsidR="00B62FFC">
          <w:rPr>
            <w:noProof/>
            <w:webHidden/>
          </w:rPr>
          <w:fldChar w:fldCharType="end"/>
        </w:r>
      </w:hyperlink>
    </w:p>
    <w:p w14:paraId="3AA84927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8" w:history="1">
        <w:r w:rsidR="00B62FFC" w:rsidRPr="007C4038">
          <w:rPr>
            <w:rStyle w:val="Hyperlink"/>
            <w:noProof/>
            <w:lang w:val="de-CH"/>
          </w:rPr>
          <w:t>10.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Information Security und Datenschutz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_Toc42675438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6</w:t>
        </w:r>
        <w:r w:rsidR="00B62FFC">
          <w:rPr>
            <w:noProof/>
            <w:webHidden/>
          </w:rPr>
          <w:fldChar w:fldCharType="end"/>
        </w:r>
      </w:hyperlink>
    </w:p>
    <w:p w14:paraId="650B1E94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39" w:history="1">
        <w:r w:rsidR="00B62FFC" w:rsidRPr="007C4038">
          <w:rPr>
            <w:rStyle w:val="Hyperlink"/>
            <w:noProof/>
            <w:lang w:val="de-CH"/>
          </w:rPr>
          <w:t>11.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Disaster Recovery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_Toc42675439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7</w:t>
        </w:r>
        <w:r w:rsidR="00B62FFC">
          <w:rPr>
            <w:noProof/>
            <w:webHidden/>
          </w:rPr>
          <w:fldChar w:fldCharType="end"/>
        </w:r>
      </w:hyperlink>
    </w:p>
    <w:p w14:paraId="76A1038E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40" w:history="1">
        <w:r w:rsidR="00B62FFC" w:rsidRPr="007C4038">
          <w:rPr>
            <w:rStyle w:val="Hyperlink"/>
            <w:noProof/>
            <w:lang w:val="de-CH"/>
          </w:rPr>
          <w:t>12.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Chancen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_Toc42675440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8</w:t>
        </w:r>
        <w:r w:rsidR="00B62FFC">
          <w:rPr>
            <w:noProof/>
            <w:webHidden/>
          </w:rPr>
          <w:fldChar w:fldCharType="end"/>
        </w:r>
      </w:hyperlink>
    </w:p>
    <w:p w14:paraId="1A125F17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41" w:history="1">
        <w:r w:rsidR="00B62FFC" w:rsidRPr="007C4038">
          <w:rPr>
            <w:rStyle w:val="Hyperlink"/>
            <w:noProof/>
            <w:lang w:val="de-CH"/>
          </w:rPr>
          <w:t>13.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Risiken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_Toc42675441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8</w:t>
        </w:r>
        <w:r w:rsidR="00B62FFC">
          <w:rPr>
            <w:noProof/>
            <w:webHidden/>
          </w:rPr>
          <w:fldChar w:fldCharType="end"/>
        </w:r>
      </w:hyperlink>
    </w:p>
    <w:p w14:paraId="4DD6BC9D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42" w:history="1">
        <w:r w:rsidR="00B62FFC" w:rsidRPr="007C4038">
          <w:rPr>
            <w:rStyle w:val="Hyperlink"/>
            <w:noProof/>
            <w:lang w:val="de-CH"/>
          </w:rPr>
          <w:t>14.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Change Requests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_Toc42675442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10</w:t>
        </w:r>
        <w:r w:rsidR="00B62FFC">
          <w:rPr>
            <w:noProof/>
            <w:webHidden/>
          </w:rPr>
          <w:fldChar w:fldCharType="end"/>
        </w:r>
      </w:hyperlink>
    </w:p>
    <w:p w14:paraId="420EA2E9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43" w:history="1">
        <w:r w:rsidR="00B62FFC" w:rsidRPr="007C4038">
          <w:rPr>
            <w:rStyle w:val="Hyperlink"/>
            <w:noProof/>
            <w:lang w:val="de-CH"/>
          </w:rPr>
          <w:t>15.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Reporting und Kommunikation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_Toc42675443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10</w:t>
        </w:r>
        <w:r w:rsidR="00B62FFC">
          <w:rPr>
            <w:noProof/>
            <w:webHidden/>
          </w:rPr>
          <w:fldChar w:fldCharType="end"/>
        </w:r>
      </w:hyperlink>
    </w:p>
    <w:p w14:paraId="468C903F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44" w:history="1">
        <w:r w:rsidR="00B62FFC" w:rsidRPr="007C4038">
          <w:rPr>
            <w:rStyle w:val="Hyperlink"/>
            <w:noProof/>
            <w:lang w:val="de-CH"/>
          </w:rPr>
          <w:t>16.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ITP Freigabe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_Toc42675444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10</w:t>
        </w:r>
        <w:r w:rsidR="00B62FFC">
          <w:rPr>
            <w:noProof/>
            <w:webHidden/>
          </w:rPr>
          <w:fldChar w:fldCharType="end"/>
        </w:r>
      </w:hyperlink>
    </w:p>
    <w:p w14:paraId="1986A54B" w14:textId="77777777" w:rsidR="00B62FFC" w:rsidRDefault="00000000">
      <w:pPr>
        <w:pStyle w:val="Verzeichnis1"/>
        <w:tabs>
          <w:tab w:val="left" w:pos="660"/>
          <w:tab w:val="right" w:leader="dot" w:pos="9202"/>
        </w:tabs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42675445" w:history="1">
        <w:r w:rsidR="00B62FFC" w:rsidRPr="007C4038">
          <w:rPr>
            <w:rStyle w:val="Hyperlink"/>
            <w:noProof/>
            <w:lang w:val="de-CH"/>
          </w:rPr>
          <w:t>17.</w:t>
        </w:r>
        <w:r w:rsidR="00B62FFC">
          <w:rPr>
            <w:rFonts w:asciiTheme="minorHAnsi" w:eastAsiaTheme="minorEastAsia" w:hAnsiTheme="minorHAnsi" w:cstheme="minorBidi"/>
            <w:noProof/>
            <w:szCs w:val="22"/>
            <w:lang w:val="de-CH" w:eastAsia="de-CH"/>
          </w:rPr>
          <w:tab/>
        </w:r>
        <w:r w:rsidR="00B62FFC" w:rsidRPr="007C4038">
          <w:rPr>
            <w:rStyle w:val="Hyperlink"/>
            <w:noProof/>
            <w:lang w:val="de-CH"/>
          </w:rPr>
          <w:t>Auftragserteilung</w:t>
        </w:r>
        <w:r w:rsidR="00B62FFC">
          <w:rPr>
            <w:noProof/>
            <w:webHidden/>
          </w:rPr>
          <w:tab/>
        </w:r>
        <w:r w:rsidR="00B62FFC">
          <w:rPr>
            <w:noProof/>
            <w:webHidden/>
          </w:rPr>
          <w:fldChar w:fldCharType="begin"/>
        </w:r>
        <w:r w:rsidR="00B62FFC">
          <w:rPr>
            <w:noProof/>
            <w:webHidden/>
          </w:rPr>
          <w:instrText xml:space="preserve"> PAGEREF _Toc42675445 \h </w:instrText>
        </w:r>
        <w:r w:rsidR="00B62FFC">
          <w:rPr>
            <w:noProof/>
            <w:webHidden/>
          </w:rPr>
        </w:r>
        <w:r w:rsidR="00B62FFC">
          <w:rPr>
            <w:noProof/>
            <w:webHidden/>
          </w:rPr>
          <w:fldChar w:fldCharType="separate"/>
        </w:r>
        <w:r w:rsidR="00B62FFC">
          <w:rPr>
            <w:noProof/>
            <w:webHidden/>
          </w:rPr>
          <w:t>11</w:t>
        </w:r>
        <w:r w:rsidR="00B62FFC">
          <w:rPr>
            <w:noProof/>
            <w:webHidden/>
          </w:rPr>
          <w:fldChar w:fldCharType="end"/>
        </w:r>
      </w:hyperlink>
    </w:p>
    <w:p w14:paraId="5A88C06A" w14:textId="58BB1314" w:rsidR="002951B1" w:rsidRPr="007E2876" w:rsidRDefault="007C62FB" w:rsidP="00751F2A">
      <w:pPr>
        <w:rPr>
          <w:noProof/>
          <w:sz w:val="20"/>
          <w:lang w:val="de-CH"/>
        </w:rPr>
      </w:pPr>
      <w:r w:rsidRPr="007E2876">
        <w:rPr>
          <w:noProof/>
          <w:sz w:val="20"/>
          <w:lang w:val="de-CH"/>
        </w:rPr>
        <w:fldChar w:fldCharType="end"/>
      </w:r>
    </w:p>
    <w:p w14:paraId="4B4A7A79" w14:textId="77777777" w:rsidR="004233C6" w:rsidRPr="007E2876" w:rsidRDefault="002951B1" w:rsidP="002A7DD2">
      <w:pPr>
        <w:pStyle w:val="BTitle1"/>
        <w:ind w:hanging="720"/>
        <w:rPr>
          <w:lang w:val="de-CH"/>
        </w:rPr>
      </w:pPr>
      <w:r w:rsidRPr="007E2876">
        <w:rPr>
          <w:lang w:val="de-CH"/>
        </w:rPr>
        <w:br w:type="page"/>
      </w:r>
      <w:bookmarkStart w:id="0" w:name="_Toc42675429"/>
      <w:r w:rsidR="00CF582E" w:rsidRPr="007E2876">
        <w:rPr>
          <w:lang w:val="de-CH"/>
        </w:rPr>
        <w:lastRenderedPageBreak/>
        <w:t>Zusammenfassung</w:t>
      </w:r>
      <w:bookmarkEnd w:id="0"/>
    </w:p>
    <w:p w14:paraId="0349573E" w14:textId="77777777" w:rsidR="004233C6" w:rsidRPr="007E2876" w:rsidRDefault="004233C6" w:rsidP="004233C6">
      <w:pPr>
        <w:rPr>
          <w:lang w:val="de-CH"/>
        </w:rPr>
      </w:pPr>
    </w:p>
    <w:p w14:paraId="2FA48C7D" w14:textId="77777777" w:rsidR="00CF582E" w:rsidRPr="007E2876" w:rsidRDefault="00CF582E" w:rsidP="002A7DD2">
      <w:pPr>
        <w:pStyle w:val="BTitle1"/>
        <w:ind w:hanging="720"/>
        <w:rPr>
          <w:lang w:val="de-CH"/>
        </w:rPr>
      </w:pPr>
      <w:bookmarkStart w:id="1" w:name="_Toc157146975"/>
      <w:bookmarkStart w:id="2" w:name="_Toc42675430"/>
      <w:r w:rsidRPr="007E2876">
        <w:rPr>
          <w:lang w:val="de-CH"/>
        </w:rPr>
        <w:t>Ausgangslage</w:t>
      </w:r>
      <w:bookmarkEnd w:id="1"/>
      <w:bookmarkEnd w:id="2"/>
    </w:p>
    <w:p w14:paraId="56AE5C45" w14:textId="77777777" w:rsidR="00CF582E" w:rsidRPr="007E2876" w:rsidRDefault="00CF582E" w:rsidP="00CF582E">
      <w:pPr>
        <w:rPr>
          <w:lang w:val="de-CH"/>
        </w:rPr>
      </w:pPr>
    </w:p>
    <w:p w14:paraId="7A16B122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Beschreibung der Ist Situation</w:t>
      </w:r>
    </w:p>
    <w:p w14:paraId="53965F09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Verweis auf aktuelle Dokumentation inkl. Vorstudien</w:t>
      </w:r>
    </w:p>
    <w:p w14:paraId="4AC8B582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Beschreibung der existierenden Systeme</w:t>
      </w:r>
    </w:p>
    <w:p w14:paraId="10E822E2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Beschreibung der existierenden Prozesse</w:t>
      </w:r>
    </w:p>
    <w:p w14:paraId="348EE5BC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Stärken und Schwächen der aktuellen Lösung</w:t>
      </w:r>
    </w:p>
    <w:p w14:paraId="69102886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(Technische) Rahmenbedingungen</w:t>
      </w:r>
    </w:p>
    <w:p w14:paraId="2BEF849B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Mengengerüste</w:t>
      </w:r>
    </w:p>
    <w:p w14:paraId="1EBF05AD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etc.</w:t>
      </w:r>
    </w:p>
    <w:p w14:paraId="21498FBF" w14:textId="77777777" w:rsidR="001246CC" w:rsidRPr="007E2876" w:rsidRDefault="001246CC" w:rsidP="001246CC">
      <w:pPr>
        <w:rPr>
          <w:lang w:val="de-CH"/>
        </w:rPr>
      </w:pPr>
    </w:p>
    <w:p w14:paraId="1E1C5A52" w14:textId="77777777" w:rsidR="00CF582E" w:rsidRPr="007E2876" w:rsidRDefault="00CF582E" w:rsidP="002A7DD2">
      <w:pPr>
        <w:pStyle w:val="BTitle1"/>
        <w:ind w:hanging="720"/>
        <w:rPr>
          <w:lang w:val="de-CH"/>
        </w:rPr>
      </w:pPr>
      <w:bookmarkStart w:id="3" w:name="_Toc157146976"/>
      <w:bookmarkStart w:id="4" w:name="_Toc42675431"/>
      <w:r w:rsidRPr="007E2876">
        <w:rPr>
          <w:lang w:val="de-CH"/>
        </w:rPr>
        <w:t>Projektziele</w:t>
      </w:r>
      <w:bookmarkEnd w:id="3"/>
      <w:bookmarkEnd w:id="4"/>
    </w:p>
    <w:p w14:paraId="40C1BDA7" w14:textId="77777777" w:rsidR="00CF582E" w:rsidRPr="007E2876" w:rsidRDefault="00CF582E" w:rsidP="00CF582E">
      <w:pPr>
        <w:rPr>
          <w:lang w:val="de-CH"/>
        </w:rPr>
      </w:pPr>
    </w:p>
    <w:p w14:paraId="63957C8B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Projektziele und erwarteter Hauptnutzen des Auftraggebers</w:t>
      </w:r>
    </w:p>
    <w:p w14:paraId="78D7C845" w14:textId="77777777" w:rsidR="001246CC" w:rsidRPr="007E2876" w:rsidRDefault="001246CC" w:rsidP="00CF582E">
      <w:pPr>
        <w:rPr>
          <w:lang w:val="de-CH"/>
        </w:rPr>
      </w:pPr>
    </w:p>
    <w:p w14:paraId="092AEEDD" w14:textId="77777777" w:rsidR="00CF582E" w:rsidRPr="007E2876" w:rsidRDefault="00CF582E" w:rsidP="002A7DD2">
      <w:pPr>
        <w:pStyle w:val="BTitle1"/>
        <w:ind w:hanging="720"/>
        <w:rPr>
          <w:lang w:val="de-CH"/>
        </w:rPr>
      </w:pPr>
      <w:bookmarkStart w:id="5" w:name="_Toc157146977"/>
      <w:bookmarkStart w:id="6" w:name="_Toc42675432"/>
      <w:r w:rsidRPr="007E2876">
        <w:rPr>
          <w:lang w:val="de-CH"/>
        </w:rPr>
        <w:t>Projektinhalte</w:t>
      </w:r>
      <w:bookmarkEnd w:id="5"/>
      <w:bookmarkEnd w:id="6"/>
    </w:p>
    <w:p w14:paraId="4F1A480F" w14:textId="77777777" w:rsidR="00CF582E" w:rsidRPr="007E2876" w:rsidRDefault="00CF582E" w:rsidP="00CF582E">
      <w:pPr>
        <w:rPr>
          <w:lang w:val="de-CH"/>
        </w:rPr>
      </w:pPr>
    </w:p>
    <w:p w14:paraId="3E4B54FF" w14:textId="2547D123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Welche Prozesse</w:t>
      </w:r>
      <w:r w:rsidR="00D56B6E" w:rsidRPr="007E2876">
        <w:rPr>
          <w:i/>
          <w:color w:val="0000FF"/>
          <w:sz w:val="20"/>
          <w:lang w:val="de-CH"/>
        </w:rPr>
        <w:t xml:space="preserve"> </w:t>
      </w:r>
      <w:r w:rsidRPr="007E2876">
        <w:rPr>
          <w:i/>
          <w:color w:val="0000FF"/>
          <w:sz w:val="20"/>
          <w:lang w:val="de-CH"/>
        </w:rPr>
        <w:t>/</w:t>
      </w:r>
      <w:r w:rsidR="00D56B6E" w:rsidRPr="007E2876">
        <w:rPr>
          <w:i/>
          <w:color w:val="0000FF"/>
          <w:sz w:val="20"/>
          <w:lang w:val="de-CH"/>
        </w:rPr>
        <w:t xml:space="preserve"> </w:t>
      </w:r>
      <w:r w:rsidRPr="007E2876">
        <w:rPr>
          <w:i/>
          <w:color w:val="0000FF"/>
          <w:sz w:val="20"/>
          <w:lang w:val="de-CH"/>
        </w:rPr>
        <w:t>Funktionen</w:t>
      </w:r>
      <w:r w:rsidR="00D56B6E" w:rsidRPr="007E2876">
        <w:rPr>
          <w:i/>
          <w:color w:val="0000FF"/>
          <w:sz w:val="20"/>
          <w:lang w:val="de-CH"/>
        </w:rPr>
        <w:t xml:space="preserve"> </w:t>
      </w:r>
      <w:r w:rsidRPr="007E2876">
        <w:rPr>
          <w:i/>
          <w:color w:val="0000FF"/>
          <w:sz w:val="20"/>
          <w:lang w:val="de-CH"/>
        </w:rPr>
        <w:t>/</w:t>
      </w:r>
      <w:r w:rsidR="00D56B6E" w:rsidRPr="007E2876">
        <w:rPr>
          <w:i/>
          <w:color w:val="0000FF"/>
          <w:sz w:val="20"/>
          <w:lang w:val="de-CH"/>
        </w:rPr>
        <w:t xml:space="preserve"> </w:t>
      </w:r>
      <w:r w:rsidRPr="007E2876">
        <w:rPr>
          <w:i/>
          <w:color w:val="0000FF"/>
          <w:sz w:val="20"/>
          <w:lang w:val="de-CH"/>
        </w:rPr>
        <w:t>Rollen werden neu unterstützt/verändert</w:t>
      </w:r>
    </w:p>
    <w:p w14:paraId="6B08838A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Für welche Divisionen, Geschäftsbereiche, SAS wird diese Lösung umgesetzt</w:t>
      </w:r>
    </w:p>
    <w:p w14:paraId="40AB3B38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Welchen Einfluss hat die neue Lösung auf die bestehende Organisation</w:t>
      </w:r>
    </w:p>
    <w:p w14:paraId="040BB761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Wie viele User sind von der neuen Lösung betroffen</w:t>
      </w:r>
    </w:p>
    <w:p w14:paraId="5086A428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Welche Softwaremodule sind notwendig</w:t>
      </w:r>
    </w:p>
    <w:p w14:paraId="58547AE8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Welchen Einfluss hat die neue Lösung auf die IT Infrastruktur (HW, Netzwerke, etc.)</w:t>
      </w:r>
    </w:p>
    <w:p w14:paraId="3BFBF118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Welche Softwaremodule werden ersetzt</w:t>
      </w:r>
    </w:p>
    <w:p w14:paraId="4B5D0541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Welche Interfaces in andere Systeme müssen realisiert werden</w:t>
      </w:r>
    </w:p>
    <w:p w14:paraId="4A9F58CB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Welche Sicherheitsaspekte müssen berücksichtigt werden / Können die aktuell gültigen Richtlinien erfüllt werden (Koordination mit ITP6)</w:t>
      </w:r>
    </w:p>
    <w:p w14:paraId="5E1E36D7" w14:textId="77777777" w:rsidR="001246CC" w:rsidRPr="007E2876" w:rsidRDefault="001246CC" w:rsidP="001246CC">
      <w:pPr>
        <w:rPr>
          <w:lang w:val="de-CH"/>
        </w:rPr>
      </w:pPr>
    </w:p>
    <w:p w14:paraId="2B336B7D" w14:textId="77777777" w:rsidR="001246CC" w:rsidRPr="007E2876" w:rsidRDefault="001246CC" w:rsidP="001246CC">
      <w:pPr>
        <w:rPr>
          <w:lang w:val="de-CH"/>
        </w:rPr>
      </w:pPr>
    </w:p>
    <w:p w14:paraId="6EAF6D47" w14:textId="77777777" w:rsidR="00CF582E" w:rsidRPr="007E2876" w:rsidRDefault="00CF582E" w:rsidP="002A7DD2">
      <w:pPr>
        <w:pStyle w:val="BTitle1"/>
        <w:ind w:hanging="720"/>
        <w:rPr>
          <w:lang w:val="de-CH"/>
        </w:rPr>
      </w:pPr>
      <w:bookmarkStart w:id="7" w:name="_Toc157146978"/>
      <w:bookmarkStart w:id="8" w:name="_Toc42675433"/>
      <w:r w:rsidRPr="007E2876">
        <w:rPr>
          <w:lang w:val="de-CH"/>
        </w:rPr>
        <w:t>Was ist nicht Bestandteil des Projekts?</w:t>
      </w:r>
      <w:bookmarkEnd w:id="7"/>
      <w:bookmarkEnd w:id="8"/>
    </w:p>
    <w:p w14:paraId="5B0038F3" w14:textId="77777777" w:rsidR="00CF582E" w:rsidRPr="007E2876" w:rsidRDefault="00CF582E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Liste von Bestandteilen, die nicht durch diesen Projektauftrag abgedeckt sind:</w:t>
      </w:r>
    </w:p>
    <w:p w14:paraId="32959B5E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Funktionalitäten</w:t>
      </w:r>
    </w:p>
    <w:p w14:paraId="30763DDD" w14:textId="77777777" w:rsidR="00CF582E" w:rsidRPr="007E2876" w:rsidRDefault="00CF582E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lastRenderedPageBreak/>
        <w:t>Schnittstellen</w:t>
      </w:r>
    </w:p>
    <w:p w14:paraId="43302386" w14:textId="12F7F969" w:rsidR="001246CC" w:rsidRPr="007E2876" w:rsidRDefault="001246CC" w:rsidP="00CF582E">
      <w:pPr>
        <w:numPr>
          <w:ilvl w:val="0"/>
          <w:numId w:val="28"/>
        </w:num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E</w:t>
      </w:r>
      <w:r w:rsidR="00CF582E" w:rsidRPr="007E2876">
        <w:rPr>
          <w:i/>
          <w:color w:val="0000FF"/>
          <w:sz w:val="20"/>
          <w:lang w:val="de-CH"/>
        </w:rPr>
        <w:t>tc</w:t>
      </w:r>
      <w:r w:rsidR="00A83EE5" w:rsidRPr="007E2876">
        <w:rPr>
          <w:i/>
          <w:color w:val="0000FF"/>
          <w:sz w:val="20"/>
          <w:lang w:val="de-CH"/>
        </w:rPr>
        <w:t>.</w:t>
      </w:r>
    </w:p>
    <w:p w14:paraId="28CF9629" w14:textId="77777777" w:rsidR="001246CC" w:rsidRPr="007E2876" w:rsidRDefault="001246CC" w:rsidP="001246CC">
      <w:pPr>
        <w:rPr>
          <w:lang w:val="de-CH"/>
        </w:rPr>
      </w:pPr>
    </w:p>
    <w:p w14:paraId="3EC06B80" w14:textId="77777777" w:rsidR="00CF582E" w:rsidRPr="007E2876" w:rsidRDefault="00CF582E" w:rsidP="002A7DD2">
      <w:pPr>
        <w:pStyle w:val="BTitle1"/>
        <w:ind w:hanging="720"/>
        <w:rPr>
          <w:lang w:val="de-CH"/>
        </w:rPr>
      </w:pPr>
      <w:bookmarkStart w:id="9" w:name="_Toc157146979"/>
      <w:bookmarkStart w:id="10" w:name="_Toc42675434"/>
      <w:r w:rsidRPr="007E2876">
        <w:rPr>
          <w:lang w:val="de-CH"/>
        </w:rPr>
        <w:t>Vorgehensplan, Termine und Meilensteine</w:t>
      </w:r>
      <w:bookmarkEnd w:id="9"/>
      <w:bookmarkEnd w:id="10"/>
    </w:p>
    <w:p w14:paraId="5D5872AA" w14:textId="784B74BC" w:rsidR="00830A14" w:rsidRPr="003E0B3D" w:rsidRDefault="00807F52" w:rsidP="003E0B3D">
      <w:pPr>
        <w:spacing w:line="260" w:lineRule="atLeast"/>
        <w:jc w:val="both"/>
        <w:rPr>
          <w:rFonts w:cs="Arial"/>
          <w:i/>
          <w:color w:val="0000FF"/>
          <w:sz w:val="20"/>
          <w:lang w:val="de-CH"/>
        </w:rPr>
      </w:pPr>
      <w:r w:rsidRPr="00120CB7">
        <w:rPr>
          <w:rFonts w:cs="Arial"/>
          <w:i/>
          <w:color w:val="0000FF"/>
          <w:sz w:val="20"/>
          <w:lang w:val="de-CH"/>
        </w:rPr>
        <w:t>Während des Erstellens des Projektplanes</w:t>
      </w:r>
      <w:r w:rsidR="00067B2F" w:rsidRPr="00120CB7">
        <w:rPr>
          <w:rFonts w:cs="Arial"/>
          <w:i/>
          <w:color w:val="0000FF"/>
          <w:sz w:val="20"/>
          <w:lang w:val="de-CH"/>
        </w:rPr>
        <w:t>, sind die Ressourcen für das</w:t>
      </w:r>
      <w:r w:rsidR="00120CB7" w:rsidRPr="00120CB7">
        <w:rPr>
          <w:rFonts w:cs="Arial"/>
          <w:i/>
          <w:color w:val="0000FF"/>
          <w:sz w:val="20"/>
          <w:lang w:val="de-CH"/>
        </w:rPr>
        <w:t xml:space="preserve"> Schrei</w:t>
      </w:r>
      <w:r w:rsidR="00120CB7">
        <w:rPr>
          <w:rFonts w:cs="Arial"/>
          <w:i/>
          <w:color w:val="0000FF"/>
          <w:sz w:val="20"/>
          <w:lang w:val="de-CH"/>
        </w:rPr>
        <w:t>ben der Dokumente gemäss der Definition in</w:t>
      </w:r>
      <w:r w:rsidR="009E3BFB">
        <w:rPr>
          <w:rFonts w:cs="Arial"/>
          <w:i/>
          <w:color w:val="0000FF"/>
          <w:sz w:val="20"/>
          <w:lang w:val="de-CH"/>
        </w:rPr>
        <w:t xml:space="preserve"> d</w:t>
      </w:r>
      <w:r w:rsidR="00120CB7">
        <w:rPr>
          <w:rFonts w:cs="Arial"/>
          <w:i/>
          <w:color w:val="0000FF"/>
          <w:sz w:val="20"/>
          <w:lang w:val="de-CH"/>
        </w:rPr>
        <w:t>er</w:t>
      </w:r>
      <w:r w:rsidRPr="00120CB7">
        <w:rPr>
          <w:rFonts w:cs="Arial"/>
          <w:i/>
          <w:color w:val="0000FF"/>
          <w:sz w:val="20"/>
          <w:lang w:val="de-CH"/>
        </w:rPr>
        <w:t xml:space="preserve"> </w:t>
      </w:r>
      <w:hyperlink r:id="rId11" w:history="1">
        <w:r w:rsidRPr="00120CB7">
          <w:rPr>
            <w:rFonts w:cs="Arial"/>
            <w:i/>
            <w:sz w:val="20"/>
            <w:lang w:val="de-CH"/>
          </w:rPr>
          <w:t xml:space="preserve">ITP </w:t>
        </w:r>
        <w:r w:rsidR="009E3BFB">
          <w:rPr>
            <w:rFonts w:cs="Arial"/>
            <w:i/>
            <w:sz w:val="20"/>
            <w:lang w:val="de-CH"/>
          </w:rPr>
          <w:t>D</w:t>
        </w:r>
        <w:r w:rsidRPr="00120CB7">
          <w:rPr>
            <w:rFonts w:cs="Arial"/>
            <w:i/>
            <w:sz w:val="20"/>
            <w:lang w:val="de-CH"/>
          </w:rPr>
          <w:t xml:space="preserve">ocument </w:t>
        </w:r>
        <w:r w:rsidR="009E3BFB">
          <w:rPr>
            <w:rFonts w:cs="Arial"/>
            <w:i/>
            <w:sz w:val="20"/>
            <w:lang w:val="de-CH"/>
          </w:rPr>
          <w:t>M</w:t>
        </w:r>
        <w:r w:rsidRPr="00120CB7">
          <w:rPr>
            <w:rFonts w:cs="Arial"/>
            <w:i/>
            <w:sz w:val="20"/>
            <w:lang w:val="de-CH"/>
          </w:rPr>
          <w:t>atrix</w:t>
        </w:r>
      </w:hyperlink>
      <w:r w:rsidR="009E3BFB">
        <w:rPr>
          <w:rFonts w:cs="Arial"/>
          <w:i/>
          <w:color w:val="0000FF"/>
          <w:sz w:val="20"/>
          <w:lang w:val="de-CH"/>
        </w:rPr>
        <w:t xml:space="preserve"> e</w:t>
      </w:r>
      <w:r w:rsidR="009E3BFB" w:rsidRPr="009E3BFB">
        <w:rPr>
          <w:rFonts w:cs="Arial"/>
          <w:i/>
          <w:color w:val="0000FF"/>
          <w:sz w:val="20"/>
          <w:lang w:val="de-CH"/>
        </w:rPr>
        <w:t>in</w:t>
      </w:r>
      <w:r w:rsidR="009E3BFB">
        <w:rPr>
          <w:rFonts w:cs="Arial"/>
          <w:i/>
          <w:color w:val="0000FF"/>
          <w:sz w:val="20"/>
          <w:lang w:val="de-CH"/>
        </w:rPr>
        <w:t>zuplanen.</w:t>
      </w:r>
      <w:r w:rsidRPr="009E3BFB">
        <w:rPr>
          <w:rFonts w:cs="Arial"/>
          <w:i/>
          <w:color w:val="0000FF"/>
          <w:sz w:val="20"/>
          <w:lang w:val="de-CH"/>
        </w:rPr>
        <w:t xml:space="preserve"> </w:t>
      </w:r>
      <w:r w:rsidR="009E3BFB" w:rsidRPr="003E0B3D">
        <w:rPr>
          <w:rFonts w:cs="Arial"/>
          <w:i/>
          <w:color w:val="0000FF"/>
          <w:sz w:val="20"/>
          <w:lang w:val="de-CH"/>
        </w:rPr>
        <w:t xml:space="preserve">Diese Dokumente </w:t>
      </w:r>
      <w:r w:rsidR="003E0B3D" w:rsidRPr="003E0B3D">
        <w:rPr>
          <w:rFonts w:cs="Arial"/>
          <w:i/>
          <w:color w:val="0000FF"/>
          <w:sz w:val="20"/>
          <w:lang w:val="de-CH"/>
        </w:rPr>
        <w:t>müssen vor dem Schliessen des Projekte</w:t>
      </w:r>
      <w:r w:rsidR="003E0B3D">
        <w:rPr>
          <w:rFonts w:cs="Arial"/>
          <w:i/>
          <w:color w:val="0000FF"/>
          <w:sz w:val="20"/>
          <w:lang w:val="de-CH"/>
        </w:rPr>
        <w:t>s geliefert werden.</w:t>
      </w:r>
    </w:p>
    <w:p w14:paraId="76E8E7B6" w14:textId="41C70690" w:rsidR="00CF582E" w:rsidRPr="007E2876" w:rsidRDefault="00CF582E" w:rsidP="003E0B3D">
      <w:pPr>
        <w:spacing w:line="260" w:lineRule="atLeast"/>
        <w:jc w:val="both"/>
        <w:rPr>
          <w:rFonts w:cs="Arial"/>
          <w:i/>
          <w:color w:val="0000FF"/>
          <w:sz w:val="20"/>
          <w:lang w:val="de-CH"/>
        </w:rPr>
      </w:pPr>
      <w:r w:rsidRPr="007E2876">
        <w:rPr>
          <w:rFonts w:cs="Arial"/>
          <w:i/>
          <w:color w:val="0000FF"/>
          <w:sz w:val="20"/>
          <w:lang w:val="de-CH"/>
        </w:rPr>
        <w:t>Jedes Projekt wird in die folgenden 5 Phasen unterteilt. Je nach Projektart können die Aktivitäten in den einzelnen Phasen unterschiedlich sein. Darum pro Phase die wichtigsten Aktivitäten auflisten.</w:t>
      </w:r>
    </w:p>
    <w:p w14:paraId="600E25A1" w14:textId="77777777" w:rsidR="00F530C2" w:rsidRPr="007E2876" w:rsidRDefault="00F530C2" w:rsidP="00CF582E">
      <w:pPr>
        <w:spacing w:line="260" w:lineRule="atLeast"/>
        <w:rPr>
          <w:rFonts w:cs="Arial"/>
          <w:i/>
          <w:color w:val="0000FF"/>
          <w:sz w:val="20"/>
          <w:lang w:val="de-CH"/>
        </w:rPr>
      </w:pPr>
    </w:p>
    <w:p w14:paraId="19C67CB7" w14:textId="5AB30364" w:rsidR="00CF582E" w:rsidRDefault="00CF582E" w:rsidP="00CF582E">
      <w:pPr>
        <w:spacing w:before="0" w:after="0" w:line="260" w:lineRule="atLeast"/>
        <w:rPr>
          <w:rFonts w:cs="Arial"/>
          <w:b/>
          <w:bCs/>
          <w:lang w:val="de-CH"/>
        </w:rPr>
      </w:pPr>
      <w:r w:rsidRPr="007E2876">
        <w:rPr>
          <w:rFonts w:cs="Arial"/>
          <w:b/>
          <w:bCs/>
          <w:lang w:val="de-CH"/>
        </w:rPr>
        <w:t>Initialisierung</w:t>
      </w:r>
    </w:p>
    <w:p w14:paraId="2095FC01" w14:textId="60CADF48" w:rsidR="0015431C" w:rsidRPr="00E5260F" w:rsidRDefault="0015431C" w:rsidP="00CF582E">
      <w:pPr>
        <w:spacing w:before="0" w:after="0" w:line="260" w:lineRule="atLeast"/>
        <w:rPr>
          <w:rFonts w:cs="Arial"/>
          <w:i/>
          <w:iCs/>
          <w:sz w:val="20"/>
          <w:lang w:val="de-CH"/>
        </w:rPr>
      </w:pPr>
      <w:r w:rsidRPr="00E5260F">
        <w:rPr>
          <w:rFonts w:cs="Arial"/>
          <w:i/>
          <w:iCs/>
          <w:sz w:val="20"/>
          <w:lang w:val="de-CH"/>
        </w:rPr>
        <w:t>Projekt Tasks:</w:t>
      </w:r>
    </w:p>
    <w:p w14:paraId="6EAB292E" w14:textId="77777777" w:rsidR="00D1126E" w:rsidRPr="00E5260F" w:rsidRDefault="00D1126E" w:rsidP="00D1126E">
      <w:pPr>
        <w:numPr>
          <w:ilvl w:val="0"/>
          <w:numId w:val="34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Anforderungsermittlung</w:t>
      </w:r>
    </w:p>
    <w:p w14:paraId="3757CC76" w14:textId="77777777" w:rsidR="00D1126E" w:rsidRPr="00E5260F" w:rsidRDefault="00D1126E" w:rsidP="00D1126E">
      <w:pPr>
        <w:numPr>
          <w:ilvl w:val="0"/>
          <w:numId w:val="34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….</w:t>
      </w:r>
    </w:p>
    <w:p w14:paraId="3E4BA35C" w14:textId="77777777" w:rsidR="00F530C2" w:rsidRPr="007E2876" w:rsidRDefault="00F530C2" w:rsidP="00F530C2">
      <w:pPr>
        <w:rPr>
          <w:lang w:val="de-CH"/>
        </w:rPr>
      </w:pPr>
    </w:p>
    <w:p w14:paraId="76C6C7C0" w14:textId="52DE94B1" w:rsidR="00D1126E" w:rsidRDefault="00CF582E" w:rsidP="00CF582E">
      <w:pPr>
        <w:spacing w:before="0" w:after="0" w:line="260" w:lineRule="atLeast"/>
        <w:rPr>
          <w:rFonts w:cs="Arial"/>
          <w:b/>
          <w:bCs/>
          <w:lang w:val="de-CH"/>
        </w:rPr>
      </w:pPr>
      <w:r w:rsidRPr="007E2876">
        <w:rPr>
          <w:rFonts w:cs="Arial"/>
          <w:b/>
          <w:bCs/>
          <w:lang w:val="de-CH"/>
        </w:rPr>
        <w:t>Konzept</w:t>
      </w:r>
    </w:p>
    <w:p w14:paraId="3FFB2A0F" w14:textId="6A09C23D" w:rsidR="0015431C" w:rsidRPr="00E5260F" w:rsidRDefault="0015431C" w:rsidP="00CF582E">
      <w:pPr>
        <w:spacing w:before="0" w:after="0" w:line="260" w:lineRule="atLeast"/>
        <w:rPr>
          <w:rFonts w:cs="Arial"/>
          <w:i/>
          <w:iCs/>
          <w:sz w:val="20"/>
          <w:lang w:val="de-CH"/>
        </w:rPr>
      </w:pPr>
      <w:r w:rsidRPr="00E5260F">
        <w:rPr>
          <w:rFonts w:cs="Arial"/>
          <w:i/>
          <w:iCs/>
          <w:sz w:val="20"/>
          <w:lang w:val="de-CH"/>
        </w:rPr>
        <w:t>Projekt Tasks:</w:t>
      </w:r>
    </w:p>
    <w:p w14:paraId="42EA0DF5" w14:textId="77777777" w:rsidR="00CF582E" w:rsidRPr="00E5260F" w:rsidRDefault="00D1126E" w:rsidP="00D1126E">
      <w:pPr>
        <w:numPr>
          <w:ilvl w:val="0"/>
          <w:numId w:val="35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Lösungsvarianten</w:t>
      </w:r>
    </w:p>
    <w:p w14:paraId="28263790" w14:textId="77777777" w:rsidR="00D1126E" w:rsidRPr="00E5260F" w:rsidRDefault="00D1126E" w:rsidP="00D1126E">
      <w:pPr>
        <w:numPr>
          <w:ilvl w:val="0"/>
          <w:numId w:val="35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Lösungskonzepte</w:t>
      </w:r>
    </w:p>
    <w:p w14:paraId="5D2E54B2" w14:textId="77777777" w:rsidR="00D1126E" w:rsidRPr="00E5260F" w:rsidRDefault="00D1126E" w:rsidP="00D1126E">
      <w:pPr>
        <w:numPr>
          <w:ilvl w:val="0"/>
          <w:numId w:val="35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Evaluation, Beschaffung</w:t>
      </w:r>
    </w:p>
    <w:p w14:paraId="55741225" w14:textId="77777777" w:rsidR="00D1126E" w:rsidRPr="00E5260F" w:rsidRDefault="00F530C2" w:rsidP="00F530C2">
      <w:pPr>
        <w:numPr>
          <w:ilvl w:val="0"/>
          <w:numId w:val="35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CoC Tec Produktbeurteilung durchgeführt (spätestens in der Konzeptphase)</w:t>
      </w:r>
      <w:r w:rsidR="00D1126E" w:rsidRPr="00E5260F">
        <w:rPr>
          <w:rFonts w:cs="Arial"/>
          <w:i/>
          <w:iCs/>
          <w:color w:val="0000FF"/>
          <w:sz w:val="20"/>
          <w:lang w:val="de-CH"/>
        </w:rPr>
        <w:t>…</w:t>
      </w:r>
    </w:p>
    <w:p w14:paraId="60E8FB58" w14:textId="0C8DF7E1" w:rsidR="00F530C2" w:rsidRPr="00E5260F" w:rsidRDefault="00C24077" w:rsidP="005452AF">
      <w:pPr>
        <w:spacing w:before="0" w:after="0"/>
        <w:rPr>
          <w:i/>
          <w:iCs/>
          <w:sz w:val="20"/>
          <w:lang w:val="de-CH"/>
        </w:rPr>
      </w:pPr>
      <w:r w:rsidRPr="00E5260F">
        <w:rPr>
          <w:i/>
          <w:iCs/>
          <w:sz w:val="20"/>
          <w:lang w:val="de-CH"/>
        </w:rPr>
        <w:t>Dokumente:</w:t>
      </w:r>
    </w:p>
    <w:p w14:paraId="3AA30D41" w14:textId="7C632EFA" w:rsidR="00C24077" w:rsidRPr="00E5260F" w:rsidRDefault="00C24077" w:rsidP="005452AF">
      <w:pPr>
        <w:pStyle w:val="Listenabsatz"/>
        <w:numPr>
          <w:ilvl w:val="0"/>
          <w:numId w:val="45"/>
        </w:numPr>
        <w:spacing w:before="0" w:after="0"/>
        <w:ind w:left="714" w:hanging="357"/>
        <w:rPr>
          <w:i/>
          <w:iCs/>
          <w:color w:val="0000FF"/>
          <w:sz w:val="20"/>
          <w:lang w:val="de-CH"/>
        </w:rPr>
      </w:pPr>
      <w:r w:rsidRPr="00E5260F">
        <w:rPr>
          <w:i/>
          <w:iCs/>
          <w:color w:val="0000FF"/>
          <w:sz w:val="20"/>
          <w:lang w:val="de-CH"/>
        </w:rPr>
        <w:t>IT System Architektur</w:t>
      </w:r>
    </w:p>
    <w:p w14:paraId="040E2B87" w14:textId="5B6AB614" w:rsidR="00C24077" w:rsidRPr="00E5260F" w:rsidRDefault="00C24077" w:rsidP="00C24077">
      <w:pPr>
        <w:pStyle w:val="Listenabsatz"/>
        <w:numPr>
          <w:ilvl w:val="0"/>
          <w:numId w:val="45"/>
        </w:numPr>
        <w:rPr>
          <w:sz w:val="20"/>
          <w:lang w:val="de-CH"/>
        </w:rPr>
      </w:pPr>
      <w:r w:rsidRPr="00E5260F">
        <w:rPr>
          <w:sz w:val="20"/>
          <w:lang w:val="de-CH"/>
        </w:rPr>
        <w:t>IT Konzept</w:t>
      </w:r>
    </w:p>
    <w:p w14:paraId="27D81754" w14:textId="12A048AD" w:rsidR="00C24077" w:rsidRPr="00E5260F" w:rsidRDefault="00C24077" w:rsidP="00C24077">
      <w:pPr>
        <w:pStyle w:val="Listenabsatz"/>
        <w:numPr>
          <w:ilvl w:val="0"/>
          <w:numId w:val="45"/>
        </w:numPr>
        <w:rPr>
          <w:sz w:val="20"/>
          <w:lang w:val="de-CH"/>
        </w:rPr>
      </w:pPr>
      <w:r w:rsidRPr="00E5260F">
        <w:rPr>
          <w:sz w:val="20"/>
          <w:lang w:val="de-CH"/>
        </w:rPr>
        <w:t>Projektstatus Report</w:t>
      </w:r>
    </w:p>
    <w:p w14:paraId="5582DCAC" w14:textId="77777777" w:rsidR="00C24077" w:rsidRPr="007E2876" w:rsidRDefault="00C24077" w:rsidP="00F530C2">
      <w:pPr>
        <w:rPr>
          <w:lang w:val="de-CH"/>
        </w:rPr>
      </w:pPr>
    </w:p>
    <w:p w14:paraId="64FF3A01" w14:textId="3C541AF5" w:rsidR="00CF582E" w:rsidRDefault="00CF582E" w:rsidP="00CF582E">
      <w:pPr>
        <w:spacing w:before="0" w:after="0" w:line="260" w:lineRule="atLeast"/>
        <w:rPr>
          <w:rFonts w:cs="Arial"/>
          <w:b/>
          <w:bCs/>
          <w:lang w:val="de-CH"/>
        </w:rPr>
      </w:pPr>
      <w:r w:rsidRPr="007E2876">
        <w:rPr>
          <w:rFonts w:cs="Arial"/>
          <w:b/>
          <w:bCs/>
          <w:lang w:val="de-CH"/>
        </w:rPr>
        <w:t>Realisierung</w:t>
      </w:r>
    </w:p>
    <w:p w14:paraId="019AEED7" w14:textId="13565D1C" w:rsidR="00C24077" w:rsidRPr="00E5260F" w:rsidRDefault="00C24077" w:rsidP="00CF582E">
      <w:pPr>
        <w:spacing w:before="0" w:after="0" w:line="260" w:lineRule="atLeast"/>
        <w:rPr>
          <w:rFonts w:cs="Arial"/>
          <w:i/>
          <w:iCs/>
          <w:sz w:val="20"/>
          <w:lang w:val="de-CH"/>
        </w:rPr>
      </w:pPr>
      <w:r w:rsidRPr="00E5260F">
        <w:rPr>
          <w:rFonts w:cs="Arial"/>
          <w:i/>
          <w:iCs/>
          <w:sz w:val="20"/>
          <w:lang w:val="de-CH"/>
        </w:rPr>
        <w:t>Projekt Tasks:</w:t>
      </w:r>
    </w:p>
    <w:p w14:paraId="2E612CCE" w14:textId="77777777" w:rsidR="00D1126E" w:rsidRPr="00E5260F" w:rsidRDefault="00D1126E" w:rsidP="00D1126E">
      <w:pPr>
        <w:numPr>
          <w:ilvl w:val="0"/>
          <w:numId w:val="3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Customizing</w:t>
      </w:r>
    </w:p>
    <w:p w14:paraId="610098A6" w14:textId="77777777" w:rsidR="00D1126E" w:rsidRPr="00E5260F" w:rsidRDefault="00D1126E" w:rsidP="00D1126E">
      <w:pPr>
        <w:numPr>
          <w:ilvl w:val="0"/>
          <w:numId w:val="3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Implementierung</w:t>
      </w:r>
    </w:p>
    <w:p w14:paraId="6EED12E3" w14:textId="77777777" w:rsidR="00D1126E" w:rsidRPr="00E5260F" w:rsidRDefault="00D1126E" w:rsidP="00D1126E">
      <w:pPr>
        <w:numPr>
          <w:ilvl w:val="0"/>
          <w:numId w:val="3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Testen</w:t>
      </w:r>
    </w:p>
    <w:p w14:paraId="17FA6E9A" w14:textId="6291B982" w:rsidR="00D1126E" w:rsidRPr="00E5260F" w:rsidRDefault="00D1126E" w:rsidP="00D1126E">
      <w:pPr>
        <w:numPr>
          <w:ilvl w:val="0"/>
          <w:numId w:val="3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…</w:t>
      </w:r>
    </w:p>
    <w:p w14:paraId="0B868F64" w14:textId="3027E7AE" w:rsidR="005452AF" w:rsidRPr="00E5260F" w:rsidRDefault="005452AF" w:rsidP="005452AF">
      <w:p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i/>
          <w:iCs/>
          <w:sz w:val="20"/>
          <w:lang w:val="de-CH"/>
        </w:rPr>
        <w:t>Dokumente:</w:t>
      </w:r>
    </w:p>
    <w:p w14:paraId="65EBD21B" w14:textId="7DB0FFE6" w:rsidR="00C95E72" w:rsidRPr="00E5260F" w:rsidRDefault="00C95E72" w:rsidP="00A477A7">
      <w:pPr>
        <w:numPr>
          <w:ilvl w:val="0"/>
          <w:numId w:val="3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Start mit dem IT Service Handbuch / IT Applikation Handbuch</w:t>
      </w:r>
    </w:p>
    <w:p w14:paraId="22E84395" w14:textId="47ECD1F0" w:rsidR="00C95E72" w:rsidRPr="00E5260F" w:rsidRDefault="00C95E72" w:rsidP="00A477A7">
      <w:pPr>
        <w:numPr>
          <w:ilvl w:val="0"/>
          <w:numId w:val="3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Start mit dem IT User Manual</w:t>
      </w:r>
    </w:p>
    <w:p w14:paraId="43756293" w14:textId="6E84643D" w:rsidR="00C95E72" w:rsidRPr="00E5260F" w:rsidRDefault="00C95E72" w:rsidP="00A477A7">
      <w:pPr>
        <w:numPr>
          <w:ilvl w:val="0"/>
          <w:numId w:val="3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R</w:t>
      </w:r>
      <w:r w:rsidR="002E328B">
        <w:rPr>
          <w:rFonts w:cs="Arial"/>
          <w:i/>
          <w:iCs/>
          <w:color w:val="0000FF"/>
          <w:sz w:val="20"/>
          <w:lang w:val="de-CH"/>
        </w:rPr>
        <w:t>ollenbeschreibung</w:t>
      </w:r>
    </w:p>
    <w:p w14:paraId="6466B2A9" w14:textId="77777777" w:rsidR="002E328B" w:rsidRPr="00E5260F" w:rsidRDefault="002E328B" w:rsidP="002E328B">
      <w:pPr>
        <w:pStyle w:val="Listenabsatz"/>
        <w:numPr>
          <w:ilvl w:val="0"/>
          <w:numId w:val="36"/>
        </w:numPr>
        <w:spacing w:before="0" w:after="0"/>
        <w:ind w:left="714" w:hanging="357"/>
        <w:rPr>
          <w:sz w:val="20"/>
          <w:lang w:val="de-CH"/>
        </w:rPr>
      </w:pPr>
      <w:r w:rsidRPr="00E5260F">
        <w:rPr>
          <w:sz w:val="20"/>
          <w:lang w:val="de-CH"/>
        </w:rPr>
        <w:t>Projektstatus Report</w:t>
      </w:r>
    </w:p>
    <w:p w14:paraId="47F76082" w14:textId="77777777" w:rsidR="002C2466" w:rsidRPr="007E2876" w:rsidRDefault="002C2466" w:rsidP="00F530C2">
      <w:pPr>
        <w:rPr>
          <w:lang w:val="de-CH"/>
        </w:rPr>
      </w:pPr>
    </w:p>
    <w:p w14:paraId="0FC1A6CE" w14:textId="42B2A3C7" w:rsidR="00CF582E" w:rsidRDefault="00CF582E" w:rsidP="00CF582E">
      <w:pPr>
        <w:spacing w:before="0" w:after="0" w:line="260" w:lineRule="atLeast"/>
        <w:rPr>
          <w:rFonts w:cs="Arial"/>
          <w:b/>
          <w:bCs/>
          <w:lang w:val="de-CH"/>
        </w:rPr>
      </w:pPr>
      <w:r w:rsidRPr="007E2876">
        <w:rPr>
          <w:rFonts w:cs="Arial"/>
          <w:b/>
          <w:bCs/>
          <w:lang w:val="de-CH"/>
        </w:rPr>
        <w:t>Einführungsvorbereitung</w:t>
      </w:r>
    </w:p>
    <w:p w14:paraId="5A41F078" w14:textId="2ED9295F" w:rsidR="006C3476" w:rsidRPr="00E5260F" w:rsidRDefault="006C3476" w:rsidP="00CF582E">
      <w:pPr>
        <w:spacing w:before="0" w:after="0" w:line="260" w:lineRule="atLeast"/>
        <w:rPr>
          <w:rFonts w:cs="Arial"/>
          <w:i/>
          <w:iCs/>
          <w:sz w:val="20"/>
          <w:lang w:val="de-CH"/>
        </w:rPr>
      </w:pPr>
      <w:r w:rsidRPr="00E5260F">
        <w:rPr>
          <w:rFonts w:cs="Arial"/>
          <w:i/>
          <w:iCs/>
          <w:sz w:val="20"/>
          <w:lang w:val="de-CH"/>
        </w:rPr>
        <w:t>Projekt Tasks:</w:t>
      </w:r>
    </w:p>
    <w:p w14:paraId="24939352" w14:textId="13BA0CDA" w:rsidR="00F530C2" w:rsidRPr="00E5260F" w:rsidRDefault="00F530C2" w:rsidP="00D1126E">
      <w:pPr>
        <w:numPr>
          <w:ilvl w:val="0"/>
          <w:numId w:val="37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Migration</w:t>
      </w:r>
    </w:p>
    <w:p w14:paraId="4C876C82" w14:textId="77777777" w:rsidR="00D1126E" w:rsidRPr="00E5260F" w:rsidRDefault="00D1126E" w:rsidP="00D1126E">
      <w:pPr>
        <w:numPr>
          <w:ilvl w:val="0"/>
          <w:numId w:val="37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Information</w:t>
      </w:r>
      <w:r w:rsidR="00F530C2" w:rsidRPr="00E5260F">
        <w:rPr>
          <w:rFonts w:cs="Arial"/>
          <w:i/>
          <w:iCs/>
          <w:color w:val="0000FF"/>
          <w:sz w:val="20"/>
          <w:lang w:val="de-CH"/>
        </w:rPr>
        <w:t xml:space="preserve"> an alle Betroffenen </w:t>
      </w:r>
    </w:p>
    <w:p w14:paraId="025A8827" w14:textId="77777777" w:rsidR="00F530C2" w:rsidRPr="00E5260F" w:rsidRDefault="00F530C2" w:rsidP="00D1126E">
      <w:pPr>
        <w:numPr>
          <w:ilvl w:val="0"/>
          <w:numId w:val="37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Bereitstellung einer Projekt-Support-Organisation</w:t>
      </w:r>
    </w:p>
    <w:p w14:paraId="6625FA3C" w14:textId="77777777" w:rsidR="00D1126E" w:rsidRPr="00E5260F" w:rsidRDefault="00F530C2" w:rsidP="00D1126E">
      <w:pPr>
        <w:numPr>
          <w:ilvl w:val="0"/>
          <w:numId w:val="37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Information ITP Service Desk</w:t>
      </w:r>
      <w:r w:rsidR="00D1126E" w:rsidRPr="00E5260F">
        <w:rPr>
          <w:rFonts w:cs="Arial"/>
          <w:i/>
          <w:iCs/>
          <w:color w:val="0000FF"/>
          <w:sz w:val="20"/>
          <w:lang w:val="de-CH"/>
        </w:rPr>
        <w:t>…</w:t>
      </w:r>
    </w:p>
    <w:p w14:paraId="035CC076" w14:textId="77777777" w:rsidR="005F73AC" w:rsidRPr="00E5260F" w:rsidRDefault="005F73AC" w:rsidP="005F73AC">
      <w:p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i/>
          <w:iCs/>
          <w:sz w:val="20"/>
          <w:lang w:val="de-CH"/>
        </w:rPr>
        <w:t>Dokumente:</w:t>
      </w:r>
    </w:p>
    <w:p w14:paraId="68414DEF" w14:textId="1785E97C" w:rsidR="00E5260F" w:rsidRPr="00E5260F" w:rsidRDefault="00E5260F" w:rsidP="00E5260F">
      <w:pPr>
        <w:pStyle w:val="Listenabsatz"/>
        <w:numPr>
          <w:ilvl w:val="0"/>
          <w:numId w:val="4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5260F">
        <w:rPr>
          <w:rFonts w:cs="Arial"/>
          <w:i/>
          <w:iCs/>
          <w:color w:val="0000FF"/>
          <w:sz w:val="20"/>
          <w:lang w:val="de-CH"/>
        </w:rPr>
        <w:t>Fertigstellen des IT Service Handbuches / IT Applikation Handbu</w:t>
      </w:r>
      <w:r>
        <w:rPr>
          <w:rFonts w:cs="Arial"/>
          <w:i/>
          <w:iCs/>
          <w:color w:val="0000FF"/>
          <w:sz w:val="20"/>
          <w:lang w:val="de-CH"/>
        </w:rPr>
        <w:t>ches</w:t>
      </w:r>
    </w:p>
    <w:p w14:paraId="2C57C6BB" w14:textId="4DE657E1" w:rsidR="00E5260F" w:rsidRPr="00E7447B" w:rsidRDefault="00E5260F" w:rsidP="00E5260F">
      <w:pPr>
        <w:pStyle w:val="Listenabsatz"/>
        <w:numPr>
          <w:ilvl w:val="0"/>
          <w:numId w:val="46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E7447B">
        <w:rPr>
          <w:rFonts w:cs="Arial"/>
          <w:i/>
          <w:iCs/>
          <w:color w:val="0000FF"/>
          <w:sz w:val="20"/>
          <w:lang w:val="de-CH"/>
        </w:rPr>
        <w:t xml:space="preserve">Fertigstellen des IT </w:t>
      </w:r>
      <w:r w:rsidR="00E7447B" w:rsidRPr="00E7447B">
        <w:rPr>
          <w:rFonts w:cs="Arial"/>
          <w:i/>
          <w:iCs/>
          <w:color w:val="0000FF"/>
          <w:sz w:val="20"/>
          <w:lang w:val="de-CH"/>
        </w:rPr>
        <w:t>U</w:t>
      </w:r>
      <w:r w:rsidRPr="00E7447B">
        <w:rPr>
          <w:rFonts w:cs="Arial"/>
          <w:i/>
          <w:iCs/>
          <w:color w:val="0000FF"/>
          <w:sz w:val="20"/>
          <w:lang w:val="de-CH"/>
        </w:rPr>
        <w:t xml:space="preserve">ser </w:t>
      </w:r>
      <w:r w:rsidR="00E7447B" w:rsidRPr="00E7447B">
        <w:rPr>
          <w:rFonts w:cs="Arial"/>
          <w:i/>
          <w:iCs/>
          <w:color w:val="0000FF"/>
          <w:sz w:val="20"/>
          <w:lang w:val="de-CH"/>
        </w:rPr>
        <w:t>M</w:t>
      </w:r>
      <w:r w:rsidRPr="00E7447B">
        <w:rPr>
          <w:rFonts w:cs="Arial"/>
          <w:i/>
          <w:iCs/>
          <w:color w:val="0000FF"/>
          <w:sz w:val="20"/>
          <w:lang w:val="de-CH"/>
        </w:rPr>
        <w:t>anual</w:t>
      </w:r>
    </w:p>
    <w:p w14:paraId="3E6FC5E8" w14:textId="29DC4F95" w:rsidR="00E5260F" w:rsidRPr="00E5260F" w:rsidRDefault="00E5260F" w:rsidP="00E5260F">
      <w:pPr>
        <w:pStyle w:val="Listenabsatz"/>
        <w:numPr>
          <w:ilvl w:val="0"/>
          <w:numId w:val="47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en-GB"/>
        </w:rPr>
      </w:pPr>
      <w:r w:rsidRPr="00E5260F">
        <w:rPr>
          <w:rFonts w:cs="Arial"/>
          <w:i/>
          <w:iCs/>
          <w:color w:val="0000FF"/>
          <w:sz w:val="20"/>
          <w:lang w:val="en-GB"/>
        </w:rPr>
        <w:t xml:space="preserve">Training </w:t>
      </w:r>
      <w:r w:rsidR="00E7447B">
        <w:rPr>
          <w:rFonts w:cs="Arial"/>
          <w:i/>
          <w:iCs/>
          <w:color w:val="0000FF"/>
          <w:sz w:val="20"/>
          <w:lang w:val="en-GB"/>
        </w:rPr>
        <w:t>K</w:t>
      </w:r>
      <w:r w:rsidRPr="00E5260F">
        <w:rPr>
          <w:rFonts w:cs="Arial"/>
          <w:i/>
          <w:iCs/>
          <w:color w:val="0000FF"/>
          <w:sz w:val="20"/>
          <w:lang w:val="en-GB"/>
        </w:rPr>
        <w:t>on</w:t>
      </w:r>
      <w:r w:rsidR="00E7447B">
        <w:rPr>
          <w:rFonts w:cs="Arial"/>
          <w:i/>
          <w:iCs/>
          <w:color w:val="0000FF"/>
          <w:sz w:val="20"/>
          <w:lang w:val="en-GB"/>
        </w:rPr>
        <w:t>z</w:t>
      </w:r>
      <w:r w:rsidRPr="00E5260F">
        <w:rPr>
          <w:rFonts w:cs="Arial"/>
          <w:i/>
          <w:iCs/>
          <w:color w:val="0000FF"/>
          <w:sz w:val="20"/>
          <w:lang w:val="en-GB"/>
        </w:rPr>
        <w:t>ept</w:t>
      </w:r>
    </w:p>
    <w:p w14:paraId="6108242E" w14:textId="1FB3184B" w:rsidR="00E5260F" w:rsidRPr="00E5260F" w:rsidRDefault="00E5260F" w:rsidP="00E5260F">
      <w:pPr>
        <w:pStyle w:val="Listenabsatz"/>
        <w:numPr>
          <w:ilvl w:val="0"/>
          <w:numId w:val="47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en-GB"/>
        </w:rPr>
      </w:pPr>
      <w:r w:rsidRPr="00E5260F">
        <w:rPr>
          <w:rFonts w:cs="Arial"/>
          <w:i/>
          <w:iCs/>
          <w:color w:val="0000FF"/>
          <w:sz w:val="20"/>
          <w:lang w:val="en-GB"/>
        </w:rPr>
        <w:lastRenderedPageBreak/>
        <w:t xml:space="preserve">Training </w:t>
      </w:r>
      <w:r w:rsidR="00E7447B">
        <w:rPr>
          <w:rFonts w:cs="Arial"/>
          <w:i/>
          <w:iCs/>
          <w:color w:val="0000FF"/>
          <w:sz w:val="20"/>
          <w:lang w:val="en-GB"/>
        </w:rPr>
        <w:t>S</w:t>
      </w:r>
      <w:r w:rsidRPr="00E5260F">
        <w:rPr>
          <w:rFonts w:cs="Arial"/>
          <w:i/>
          <w:iCs/>
          <w:color w:val="0000FF"/>
          <w:sz w:val="20"/>
          <w:lang w:val="en-GB"/>
        </w:rPr>
        <w:t>cripts</w:t>
      </w:r>
    </w:p>
    <w:p w14:paraId="1060DCD2" w14:textId="02F39D5C" w:rsidR="00E5260F" w:rsidRPr="00E5260F" w:rsidRDefault="00E5260F" w:rsidP="00E5260F">
      <w:pPr>
        <w:pStyle w:val="Listenabsatz"/>
        <w:numPr>
          <w:ilvl w:val="0"/>
          <w:numId w:val="47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en-GB"/>
        </w:rPr>
      </w:pPr>
      <w:r w:rsidRPr="00E5260F">
        <w:rPr>
          <w:rFonts w:cs="Arial"/>
          <w:i/>
          <w:iCs/>
          <w:color w:val="0000FF"/>
          <w:sz w:val="20"/>
          <w:lang w:val="en-GB"/>
        </w:rPr>
        <w:t xml:space="preserve">Training </w:t>
      </w:r>
      <w:r w:rsidR="00E7447B">
        <w:rPr>
          <w:rFonts w:cs="Arial"/>
          <w:i/>
          <w:iCs/>
          <w:color w:val="0000FF"/>
          <w:sz w:val="20"/>
          <w:lang w:val="en-GB"/>
        </w:rPr>
        <w:t>M</w:t>
      </w:r>
      <w:r w:rsidRPr="00E5260F">
        <w:rPr>
          <w:rFonts w:cs="Arial"/>
          <w:i/>
          <w:iCs/>
          <w:color w:val="0000FF"/>
          <w:sz w:val="20"/>
          <w:lang w:val="en-GB"/>
        </w:rPr>
        <w:t xml:space="preserve">aterial </w:t>
      </w:r>
      <w:r w:rsidR="00E7447B">
        <w:rPr>
          <w:rFonts w:cs="Arial"/>
          <w:i/>
          <w:iCs/>
          <w:color w:val="0000FF"/>
          <w:sz w:val="20"/>
          <w:lang w:val="en-GB"/>
        </w:rPr>
        <w:t>(z</w:t>
      </w:r>
      <w:r w:rsidR="00E739E7">
        <w:rPr>
          <w:rFonts w:cs="Arial"/>
          <w:i/>
          <w:iCs/>
          <w:color w:val="0000FF"/>
          <w:sz w:val="20"/>
          <w:lang w:val="en-GB"/>
        </w:rPr>
        <w:t xml:space="preserve">.B. </w:t>
      </w:r>
      <w:r w:rsidR="00E7447B">
        <w:rPr>
          <w:rFonts w:cs="Arial"/>
          <w:i/>
          <w:iCs/>
          <w:color w:val="0000FF"/>
          <w:sz w:val="20"/>
          <w:lang w:val="en-GB"/>
        </w:rPr>
        <w:t>I</w:t>
      </w:r>
      <w:r w:rsidRPr="00E5260F">
        <w:rPr>
          <w:rFonts w:cs="Arial"/>
          <w:i/>
          <w:iCs/>
          <w:color w:val="0000FF"/>
          <w:sz w:val="20"/>
          <w:lang w:val="en-GB"/>
        </w:rPr>
        <w:t>nteractive</w:t>
      </w:r>
      <w:r w:rsidR="00E7447B">
        <w:rPr>
          <w:rFonts w:cs="Arial"/>
          <w:i/>
          <w:iCs/>
          <w:color w:val="0000FF"/>
          <w:sz w:val="20"/>
          <w:lang w:val="en-GB"/>
        </w:rPr>
        <w:t>s</w:t>
      </w:r>
      <w:r w:rsidRPr="00E5260F">
        <w:rPr>
          <w:rFonts w:cs="Arial"/>
          <w:i/>
          <w:iCs/>
          <w:color w:val="0000FF"/>
          <w:sz w:val="20"/>
          <w:lang w:val="en-GB"/>
        </w:rPr>
        <w:t xml:space="preserve"> </w:t>
      </w:r>
      <w:r w:rsidR="00E7447B">
        <w:rPr>
          <w:rFonts w:cs="Arial"/>
          <w:i/>
          <w:iCs/>
          <w:color w:val="0000FF"/>
          <w:sz w:val="20"/>
          <w:lang w:val="en-GB"/>
        </w:rPr>
        <w:t>E</w:t>
      </w:r>
      <w:r w:rsidRPr="00E5260F">
        <w:rPr>
          <w:rFonts w:cs="Arial"/>
          <w:i/>
          <w:iCs/>
          <w:color w:val="0000FF"/>
          <w:sz w:val="20"/>
          <w:lang w:val="en-GB"/>
        </w:rPr>
        <w:t>-</w:t>
      </w:r>
      <w:r w:rsidR="00E7447B">
        <w:rPr>
          <w:rFonts w:cs="Arial"/>
          <w:i/>
          <w:iCs/>
          <w:color w:val="0000FF"/>
          <w:sz w:val="20"/>
          <w:lang w:val="en-GB"/>
        </w:rPr>
        <w:t>L</w:t>
      </w:r>
      <w:r w:rsidRPr="00E5260F">
        <w:rPr>
          <w:rFonts w:cs="Arial"/>
          <w:i/>
          <w:iCs/>
          <w:color w:val="0000FF"/>
          <w:sz w:val="20"/>
          <w:lang w:val="en-GB"/>
        </w:rPr>
        <w:t xml:space="preserve">earning, </w:t>
      </w:r>
      <w:r w:rsidR="00E7447B">
        <w:rPr>
          <w:rFonts w:cs="Arial"/>
          <w:i/>
          <w:iCs/>
          <w:color w:val="0000FF"/>
          <w:sz w:val="20"/>
          <w:lang w:val="en-GB"/>
        </w:rPr>
        <w:t>J</w:t>
      </w:r>
      <w:r w:rsidRPr="00E5260F">
        <w:rPr>
          <w:rFonts w:cs="Arial"/>
          <w:i/>
          <w:iCs/>
          <w:color w:val="0000FF"/>
          <w:sz w:val="20"/>
          <w:lang w:val="en-GB"/>
        </w:rPr>
        <w:t xml:space="preserve">ob </w:t>
      </w:r>
      <w:r w:rsidR="00E7447B">
        <w:rPr>
          <w:rFonts w:cs="Arial"/>
          <w:i/>
          <w:iCs/>
          <w:color w:val="0000FF"/>
          <w:sz w:val="20"/>
          <w:lang w:val="en-GB"/>
        </w:rPr>
        <w:t>A</w:t>
      </w:r>
      <w:r w:rsidRPr="00E5260F">
        <w:rPr>
          <w:rFonts w:cs="Arial"/>
          <w:i/>
          <w:iCs/>
          <w:color w:val="0000FF"/>
          <w:sz w:val="20"/>
          <w:lang w:val="en-GB"/>
        </w:rPr>
        <w:t xml:space="preserve">ids, </w:t>
      </w:r>
      <w:r w:rsidR="00E7447B">
        <w:rPr>
          <w:rFonts w:cs="Arial"/>
          <w:i/>
          <w:iCs/>
          <w:color w:val="0000FF"/>
          <w:sz w:val="20"/>
          <w:lang w:val="en-GB"/>
        </w:rPr>
        <w:t>H</w:t>
      </w:r>
      <w:r w:rsidRPr="00E5260F">
        <w:rPr>
          <w:rFonts w:cs="Arial"/>
          <w:i/>
          <w:iCs/>
          <w:color w:val="0000FF"/>
          <w:sz w:val="20"/>
          <w:lang w:val="en-GB"/>
        </w:rPr>
        <w:t>andouts etc.)</w:t>
      </w:r>
    </w:p>
    <w:p w14:paraId="6F040B2D" w14:textId="3040676C" w:rsidR="00E5260F" w:rsidRPr="00E5260F" w:rsidRDefault="00E5260F" w:rsidP="00E5260F">
      <w:pPr>
        <w:pStyle w:val="Listenabsatz"/>
        <w:numPr>
          <w:ilvl w:val="0"/>
          <w:numId w:val="47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en-GB"/>
        </w:rPr>
      </w:pPr>
      <w:r w:rsidRPr="00E5260F">
        <w:rPr>
          <w:rFonts w:cs="Arial"/>
          <w:i/>
          <w:iCs/>
          <w:color w:val="0000FF"/>
          <w:sz w:val="20"/>
          <w:lang w:val="en-GB"/>
        </w:rPr>
        <w:t xml:space="preserve">Skill </w:t>
      </w:r>
      <w:r w:rsidR="00E739E7">
        <w:rPr>
          <w:rFonts w:cs="Arial"/>
          <w:i/>
          <w:iCs/>
          <w:color w:val="0000FF"/>
          <w:sz w:val="20"/>
          <w:lang w:val="en-GB"/>
        </w:rPr>
        <w:t>M</w:t>
      </w:r>
      <w:r w:rsidRPr="00E5260F">
        <w:rPr>
          <w:rFonts w:cs="Arial"/>
          <w:i/>
          <w:iCs/>
          <w:color w:val="0000FF"/>
          <w:sz w:val="20"/>
          <w:lang w:val="en-GB"/>
        </w:rPr>
        <w:t>atrix</w:t>
      </w:r>
    </w:p>
    <w:p w14:paraId="092DA19B" w14:textId="756DB8B7" w:rsidR="00E5260F" w:rsidRPr="00E5260F" w:rsidRDefault="002E328B" w:rsidP="00E5260F">
      <w:pPr>
        <w:pStyle w:val="Listenabsatz"/>
        <w:numPr>
          <w:ilvl w:val="0"/>
          <w:numId w:val="47"/>
        </w:numPr>
        <w:spacing w:before="0" w:after="0" w:line="260" w:lineRule="atLeast"/>
        <w:rPr>
          <w:rFonts w:cs="Arial"/>
          <w:sz w:val="20"/>
          <w:lang w:val="en-GB"/>
        </w:rPr>
      </w:pPr>
      <w:r w:rsidRPr="00E5260F">
        <w:rPr>
          <w:sz w:val="20"/>
          <w:lang w:val="de-CH"/>
        </w:rPr>
        <w:t>Projektstatus Report</w:t>
      </w:r>
    </w:p>
    <w:p w14:paraId="59FDC73C" w14:textId="77777777" w:rsidR="00F530C2" w:rsidRPr="007E2876" w:rsidRDefault="00F530C2" w:rsidP="00F530C2">
      <w:pPr>
        <w:rPr>
          <w:lang w:val="de-CH"/>
        </w:rPr>
      </w:pPr>
    </w:p>
    <w:p w14:paraId="77D127CE" w14:textId="0D543D1E" w:rsidR="00CF582E" w:rsidRDefault="00CF582E" w:rsidP="00CF582E">
      <w:pPr>
        <w:spacing w:before="0" w:after="0" w:line="260" w:lineRule="atLeast"/>
        <w:rPr>
          <w:rFonts w:cs="Arial"/>
          <w:b/>
          <w:bCs/>
          <w:lang w:val="de-CH"/>
        </w:rPr>
      </w:pPr>
      <w:r w:rsidRPr="007E2876">
        <w:rPr>
          <w:rFonts w:cs="Arial"/>
          <w:b/>
          <w:bCs/>
          <w:lang w:val="de-CH"/>
        </w:rPr>
        <w:t>Einführung</w:t>
      </w:r>
    </w:p>
    <w:p w14:paraId="73B96C74" w14:textId="2F5B4509" w:rsidR="002E328B" w:rsidRPr="002E328B" w:rsidRDefault="002E328B" w:rsidP="00CF582E">
      <w:pPr>
        <w:spacing w:before="0" w:after="0" w:line="260" w:lineRule="atLeast"/>
        <w:rPr>
          <w:rFonts w:cs="Arial"/>
          <w:i/>
          <w:iCs/>
          <w:lang w:val="de-CH"/>
        </w:rPr>
      </w:pPr>
      <w:r w:rsidRPr="002E328B">
        <w:rPr>
          <w:rFonts w:cs="Arial"/>
          <w:i/>
          <w:iCs/>
          <w:lang w:val="de-CH"/>
        </w:rPr>
        <w:t>Projekt Tasks:</w:t>
      </w:r>
    </w:p>
    <w:p w14:paraId="2DF0EFF7" w14:textId="77777777" w:rsidR="00D1126E" w:rsidRPr="007E2876" w:rsidRDefault="00D1126E" w:rsidP="00D1126E">
      <w:pPr>
        <w:numPr>
          <w:ilvl w:val="0"/>
          <w:numId w:val="38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7E2876">
        <w:rPr>
          <w:rFonts w:cs="Arial"/>
          <w:i/>
          <w:iCs/>
          <w:color w:val="0000FF"/>
          <w:sz w:val="20"/>
          <w:lang w:val="de-CH"/>
        </w:rPr>
        <w:t>Ausbildung</w:t>
      </w:r>
    </w:p>
    <w:p w14:paraId="0F32A063" w14:textId="77777777" w:rsidR="00D1126E" w:rsidRPr="007E2876" w:rsidRDefault="00D1126E" w:rsidP="00D1126E">
      <w:pPr>
        <w:numPr>
          <w:ilvl w:val="0"/>
          <w:numId w:val="38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7E2876">
        <w:rPr>
          <w:rFonts w:cs="Arial"/>
          <w:i/>
          <w:iCs/>
          <w:color w:val="0000FF"/>
          <w:sz w:val="20"/>
          <w:lang w:val="de-CH"/>
        </w:rPr>
        <w:t>Installation</w:t>
      </w:r>
    </w:p>
    <w:p w14:paraId="243FBEA6" w14:textId="77777777" w:rsidR="00D1126E" w:rsidRPr="007E2876" w:rsidRDefault="00D1126E" w:rsidP="00D1126E">
      <w:pPr>
        <w:numPr>
          <w:ilvl w:val="0"/>
          <w:numId w:val="38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7E2876">
        <w:rPr>
          <w:rFonts w:cs="Arial"/>
          <w:i/>
          <w:iCs/>
          <w:color w:val="0000FF"/>
          <w:sz w:val="20"/>
          <w:lang w:val="de-CH"/>
        </w:rPr>
        <w:t>Übergabe an Support-Organisation</w:t>
      </w:r>
    </w:p>
    <w:p w14:paraId="3C81A120" w14:textId="77777777" w:rsidR="00D1126E" w:rsidRPr="007E2876" w:rsidRDefault="00D1126E" w:rsidP="00D1126E">
      <w:pPr>
        <w:numPr>
          <w:ilvl w:val="0"/>
          <w:numId w:val="38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de-CH"/>
        </w:rPr>
      </w:pPr>
      <w:r w:rsidRPr="007E2876">
        <w:rPr>
          <w:rFonts w:cs="Arial"/>
          <w:i/>
          <w:iCs/>
          <w:color w:val="0000FF"/>
          <w:sz w:val="20"/>
          <w:lang w:val="de-CH"/>
        </w:rPr>
        <w:t>…</w:t>
      </w:r>
    </w:p>
    <w:p w14:paraId="540F12A7" w14:textId="2570CA12" w:rsidR="00F530C2" w:rsidRPr="002E328B" w:rsidRDefault="002E328B" w:rsidP="001246CC">
      <w:pPr>
        <w:rPr>
          <w:i/>
          <w:iCs/>
          <w:lang w:val="de-CH"/>
        </w:rPr>
      </w:pPr>
      <w:r w:rsidRPr="002E328B">
        <w:rPr>
          <w:i/>
          <w:iCs/>
          <w:lang w:val="de-CH"/>
        </w:rPr>
        <w:t>Dokumente:</w:t>
      </w:r>
    </w:p>
    <w:p w14:paraId="32C65841" w14:textId="5B6DB96D" w:rsidR="00197233" w:rsidRPr="00197233" w:rsidRDefault="00197233" w:rsidP="00197233">
      <w:pPr>
        <w:pStyle w:val="Listenabsatz"/>
        <w:numPr>
          <w:ilvl w:val="0"/>
          <w:numId w:val="48"/>
        </w:numPr>
        <w:spacing w:before="0" w:after="0" w:line="260" w:lineRule="atLeast"/>
        <w:rPr>
          <w:rFonts w:cs="Arial"/>
          <w:i/>
          <w:iCs/>
          <w:color w:val="0000FF"/>
          <w:sz w:val="20"/>
          <w:lang w:val="en-GB"/>
        </w:rPr>
      </w:pPr>
      <w:r w:rsidRPr="00197233">
        <w:rPr>
          <w:rFonts w:cs="Arial"/>
          <w:i/>
          <w:iCs/>
          <w:color w:val="0000FF"/>
          <w:sz w:val="20"/>
          <w:lang w:val="en-GB"/>
        </w:rPr>
        <w:t xml:space="preserve">IT </w:t>
      </w:r>
      <w:r>
        <w:rPr>
          <w:rFonts w:cs="Arial"/>
          <w:i/>
          <w:iCs/>
          <w:color w:val="0000FF"/>
          <w:sz w:val="20"/>
          <w:lang w:val="en-GB"/>
        </w:rPr>
        <w:t>K</w:t>
      </w:r>
      <w:r w:rsidRPr="00197233">
        <w:rPr>
          <w:rFonts w:cs="Arial"/>
          <w:i/>
          <w:iCs/>
          <w:color w:val="0000FF"/>
          <w:sz w:val="20"/>
          <w:lang w:val="en-GB"/>
        </w:rPr>
        <w:t xml:space="preserve">nowledge </w:t>
      </w:r>
      <w:r>
        <w:rPr>
          <w:rFonts w:cs="Arial"/>
          <w:i/>
          <w:iCs/>
          <w:color w:val="0000FF"/>
          <w:sz w:val="20"/>
          <w:lang w:val="en-GB"/>
        </w:rPr>
        <w:t>A</w:t>
      </w:r>
      <w:r w:rsidRPr="00197233">
        <w:rPr>
          <w:rFonts w:cs="Arial"/>
          <w:i/>
          <w:iCs/>
          <w:color w:val="0000FF"/>
          <w:sz w:val="20"/>
          <w:lang w:val="en-GB"/>
        </w:rPr>
        <w:t>rti</w:t>
      </w:r>
      <w:r>
        <w:rPr>
          <w:rFonts w:cs="Arial"/>
          <w:i/>
          <w:iCs/>
          <w:color w:val="0000FF"/>
          <w:sz w:val="20"/>
          <w:lang w:val="en-GB"/>
        </w:rPr>
        <w:t>kel</w:t>
      </w:r>
    </w:p>
    <w:p w14:paraId="7E348ED9" w14:textId="77777777" w:rsidR="00197233" w:rsidRPr="00197233" w:rsidRDefault="00197233" w:rsidP="00197233">
      <w:pPr>
        <w:pStyle w:val="Listenabsatz"/>
        <w:numPr>
          <w:ilvl w:val="0"/>
          <w:numId w:val="48"/>
        </w:numPr>
        <w:spacing w:before="0" w:after="0" w:line="260" w:lineRule="atLeast"/>
        <w:rPr>
          <w:rFonts w:cs="Arial"/>
          <w:sz w:val="20"/>
          <w:lang w:val="en-GB"/>
        </w:rPr>
      </w:pPr>
      <w:r w:rsidRPr="00197233">
        <w:rPr>
          <w:rFonts w:cs="Arial"/>
          <w:sz w:val="20"/>
          <w:lang w:val="en-GB"/>
        </w:rPr>
        <w:t>Project handover / debriefing presentation</w:t>
      </w:r>
    </w:p>
    <w:p w14:paraId="415927D9" w14:textId="77777777" w:rsidR="00197233" w:rsidRPr="00197233" w:rsidRDefault="00197233" w:rsidP="00197233">
      <w:pPr>
        <w:pStyle w:val="Listenabsatz"/>
        <w:numPr>
          <w:ilvl w:val="0"/>
          <w:numId w:val="48"/>
        </w:numPr>
        <w:spacing w:before="0" w:after="0" w:line="260" w:lineRule="atLeast"/>
        <w:rPr>
          <w:rFonts w:cs="Arial"/>
          <w:sz w:val="20"/>
          <w:lang w:val="en-GB"/>
        </w:rPr>
      </w:pPr>
      <w:r w:rsidRPr="00197233">
        <w:rPr>
          <w:rFonts w:cs="Arial"/>
          <w:sz w:val="20"/>
          <w:lang w:val="en-GB"/>
        </w:rPr>
        <w:t>Project conclusion report</w:t>
      </w:r>
    </w:p>
    <w:p w14:paraId="614B7C30" w14:textId="77777777" w:rsidR="00F530C2" w:rsidRPr="007E2876" w:rsidRDefault="00F530C2" w:rsidP="001246CC">
      <w:pPr>
        <w:rPr>
          <w:lang w:val="de-CH"/>
        </w:rPr>
      </w:pPr>
    </w:p>
    <w:p w14:paraId="237C8491" w14:textId="0353CEEE" w:rsidR="00E23CE9" w:rsidRPr="00CA7581" w:rsidRDefault="00E23CE9" w:rsidP="00E23CE9">
      <w:pPr>
        <w:rPr>
          <w:b/>
          <w:bCs/>
          <w:lang w:val="de-CH"/>
        </w:rPr>
      </w:pPr>
      <w:r w:rsidRPr="00CA7581">
        <w:rPr>
          <w:b/>
          <w:bCs/>
          <w:lang w:val="de-CH"/>
        </w:rPr>
        <w:t>Projektabschluss</w:t>
      </w:r>
    </w:p>
    <w:p w14:paraId="7AF6696B" w14:textId="54A2BF5C" w:rsidR="00E23CE9" w:rsidRPr="00CA7581" w:rsidRDefault="00E23CE9" w:rsidP="00E23CE9">
      <w:pPr>
        <w:jc w:val="both"/>
        <w:rPr>
          <w:lang w:val="de-CH"/>
        </w:rPr>
      </w:pPr>
      <w:r w:rsidRPr="00CA7581">
        <w:rPr>
          <w:lang w:val="de-CH"/>
        </w:rPr>
        <w:t>Bei Projektabschluss</w:t>
      </w:r>
      <w:r w:rsidR="004F25DE" w:rsidRPr="00CA7581">
        <w:rPr>
          <w:lang w:val="de-CH"/>
        </w:rPr>
        <w:t xml:space="preserve"> ist ein Projektabschlussbericht zu erstellen und sicherzustellen, dass alle </w:t>
      </w:r>
      <w:r w:rsidR="00FC2F2F" w:rsidRPr="00CA7581">
        <w:rPr>
          <w:lang w:val="de-CH"/>
        </w:rPr>
        <w:t xml:space="preserve">geforderten Dokumente von der Projektseite auf die entsprechend richtige </w:t>
      </w:r>
      <w:r w:rsidR="00CA7581" w:rsidRPr="00CA7581">
        <w:rPr>
          <w:lang w:val="de-CH"/>
        </w:rPr>
        <w:t>Destination (ITP Service Knowledge Site, IT Quick Start Seite etc.) verschoben worden sind.</w:t>
      </w:r>
    </w:p>
    <w:p w14:paraId="27E83061" w14:textId="77777777" w:rsidR="00F530C2" w:rsidRPr="00CA7581" w:rsidRDefault="00F530C2" w:rsidP="001246CC">
      <w:pPr>
        <w:rPr>
          <w:lang w:val="de-CH"/>
        </w:rPr>
      </w:pPr>
    </w:p>
    <w:p w14:paraId="57653364" w14:textId="77777777" w:rsidR="00FB1FAD" w:rsidRPr="007E2876" w:rsidRDefault="00847386" w:rsidP="00F530C2">
      <w:pPr>
        <w:spacing w:line="260" w:lineRule="atLeast"/>
        <w:jc w:val="center"/>
        <w:rPr>
          <w:rFonts w:cs="Arial"/>
          <w:lang w:val="de-CH"/>
        </w:rPr>
      </w:pPr>
      <w:r w:rsidRPr="007E2876">
        <w:rPr>
          <w:rFonts w:cs="Arial"/>
          <w:noProof/>
          <w:lang w:val="de-CH" w:eastAsia="de-CH"/>
        </w:rPr>
        <w:drawing>
          <wp:inline distT="0" distB="0" distL="0" distR="0" wp14:anchorId="432CFBD1" wp14:editId="2FC55EBD">
            <wp:extent cx="5753100" cy="33147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71FF" w14:textId="77777777" w:rsidR="00F530C2" w:rsidRPr="007E2876" w:rsidRDefault="00F530C2" w:rsidP="00CF582E">
      <w:pPr>
        <w:spacing w:line="260" w:lineRule="atLeast"/>
        <w:rPr>
          <w:rFonts w:cs="Arial"/>
          <w:lang w:val="de-CH"/>
        </w:rPr>
      </w:pPr>
    </w:p>
    <w:p w14:paraId="7B2F2856" w14:textId="77777777" w:rsidR="00CF582E" w:rsidRPr="007E2876" w:rsidRDefault="00CF582E" w:rsidP="00CF582E">
      <w:pPr>
        <w:spacing w:line="260" w:lineRule="atLeast"/>
        <w:rPr>
          <w:rFonts w:cs="Arial"/>
          <w:i/>
          <w:iCs/>
          <w:color w:val="0000FF"/>
          <w:sz w:val="20"/>
          <w:lang w:val="de-CH"/>
        </w:rPr>
      </w:pPr>
      <w:r w:rsidRPr="007E2876">
        <w:rPr>
          <w:rFonts w:cs="Arial"/>
          <w:i/>
          <w:iCs/>
          <w:color w:val="0000FF"/>
          <w:sz w:val="20"/>
          <w:lang w:val="de-CH"/>
        </w:rPr>
        <w:t>Das Projekt startet nach der Projektvorbereitung mit der F</w:t>
      </w:r>
      <w:r w:rsidR="00481A3E" w:rsidRPr="007E2876">
        <w:rPr>
          <w:rFonts w:cs="Arial"/>
          <w:i/>
          <w:iCs/>
          <w:color w:val="0000FF"/>
          <w:sz w:val="20"/>
          <w:lang w:val="de-CH"/>
        </w:rPr>
        <w:t>reigabe durch den Auftraggeber</w:t>
      </w:r>
      <w:r w:rsidRPr="007E2876">
        <w:rPr>
          <w:rFonts w:cs="Arial"/>
          <w:i/>
          <w:iCs/>
          <w:color w:val="0000FF"/>
          <w:sz w:val="20"/>
          <w:lang w:val="de-CH"/>
        </w:rPr>
        <w:t>.</w:t>
      </w:r>
    </w:p>
    <w:p w14:paraId="5B2B703D" w14:textId="77777777" w:rsidR="00CF582E" w:rsidRPr="007E2876" w:rsidRDefault="00CF582E" w:rsidP="00CF582E">
      <w:pPr>
        <w:pStyle w:val="prostand"/>
        <w:rPr>
          <w:sz w:val="22"/>
          <w:szCs w:val="22"/>
          <w:lang w:val="de-CH"/>
        </w:rPr>
      </w:pPr>
    </w:p>
    <w:p w14:paraId="2C7DBDE3" w14:textId="77777777" w:rsidR="00CF582E" w:rsidRPr="007E2876" w:rsidRDefault="00CF582E" w:rsidP="00CF582E">
      <w:pPr>
        <w:pStyle w:val="prostand"/>
        <w:rPr>
          <w:sz w:val="22"/>
          <w:szCs w:val="22"/>
          <w:lang w:val="de-CH"/>
        </w:rPr>
      </w:pPr>
      <w:r w:rsidRPr="007E2876">
        <w:rPr>
          <w:sz w:val="22"/>
          <w:szCs w:val="22"/>
          <w:lang w:val="de-CH"/>
        </w:rPr>
        <w:t>Die folgenden Meilensteine sind geplant:</w:t>
      </w:r>
    </w:p>
    <w:p w14:paraId="6EEA6C41" w14:textId="77777777" w:rsidR="00CF582E" w:rsidRPr="007E2876" w:rsidRDefault="00CF582E" w:rsidP="00CF582E">
      <w:pPr>
        <w:pStyle w:val="prostand"/>
        <w:rPr>
          <w:sz w:val="22"/>
          <w:szCs w:val="22"/>
          <w:lang w:val="de-CH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409"/>
      </w:tblGrid>
      <w:tr w:rsidR="00CF582E" w:rsidRPr="007E2876" w14:paraId="412696CC" w14:textId="77777777" w:rsidTr="00FB1FA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3247DBB2" w14:textId="77777777" w:rsidR="00CF582E" w:rsidRPr="007E2876" w:rsidRDefault="00CF582E" w:rsidP="007E7D44">
            <w:pPr>
              <w:pStyle w:val="protab"/>
              <w:rPr>
                <w:b/>
                <w:sz w:val="22"/>
                <w:szCs w:val="22"/>
                <w:lang w:val="de-CH"/>
              </w:rPr>
            </w:pPr>
            <w:r w:rsidRPr="007E2876">
              <w:rPr>
                <w:b/>
                <w:sz w:val="22"/>
                <w:szCs w:val="22"/>
                <w:lang w:val="de-CH"/>
              </w:rPr>
              <w:t>Meilensteine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9C40CAA" w14:textId="77777777" w:rsidR="00CF582E" w:rsidRPr="007E2876" w:rsidRDefault="00CF582E" w:rsidP="00901BEF">
            <w:pPr>
              <w:pStyle w:val="protab"/>
              <w:rPr>
                <w:b/>
                <w:sz w:val="22"/>
                <w:szCs w:val="22"/>
                <w:lang w:val="de-CH"/>
              </w:rPr>
            </w:pPr>
            <w:r w:rsidRPr="007E2876">
              <w:rPr>
                <w:b/>
                <w:sz w:val="22"/>
                <w:szCs w:val="22"/>
                <w:lang w:val="de-CH"/>
              </w:rPr>
              <w:t>Termine</w:t>
            </w:r>
          </w:p>
        </w:tc>
      </w:tr>
      <w:tr w:rsidR="00CF582E" w:rsidRPr="007E2876" w14:paraId="788D7E79" w14:textId="77777777" w:rsidTr="00FB1FAD"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</w:tcPr>
          <w:p w14:paraId="0073DD11" w14:textId="77777777" w:rsidR="00CF582E" w:rsidRPr="007E2876" w:rsidRDefault="00FB1FAD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Freigabe Projektauftrag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14:paraId="77F47731" w14:textId="77777777" w:rsidR="00CF582E" w:rsidRPr="007E2876" w:rsidRDefault="00CF582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</w:p>
        </w:tc>
      </w:tr>
      <w:tr w:rsidR="00FB1FAD" w:rsidRPr="007E2876" w14:paraId="3E9407FC" w14:textId="77777777" w:rsidTr="00FB1FAD">
        <w:tc>
          <w:tcPr>
            <w:tcW w:w="6663" w:type="dxa"/>
            <w:tcBorders>
              <w:top w:val="nil"/>
              <w:left w:val="single" w:sz="4" w:space="0" w:color="auto"/>
            </w:tcBorders>
          </w:tcPr>
          <w:p w14:paraId="6739CE15" w14:textId="77777777" w:rsidR="00FB1FAD" w:rsidRPr="007E2876" w:rsidRDefault="00FB1FAD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lastRenderedPageBreak/>
              <w:t>Kickoff-Meeting</w:t>
            </w:r>
          </w:p>
        </w:tc>
        <w:tc>
          <w:tcPr>
            <w:tcW w:w="2409" w:type="dxa"/>
            <w:tcBorders>
              <w:top w:val="nil"/>
              <w:right w:val="single" w:sz="4" w:space="0" w:color="auto"/>
            </w:tcBorders>
          </w:tcPr>
          <w:p w14:paraId="2FA3EBA6" w14:textId="77777777" w:rsidR="00FB1FAD" w:rsidRPr="007E2876" w:rsidRDefault="00FB1FAD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</w:p>
        </w:tc>
      </w:tr>
      <w:tr w:rsidR="00D1126E" w:rsidRPr="007E2876" w14:paraId="44F1E2E4" w14:textId="77777777" w:rsidTr="00FB1FAD">
        <w:tc>
          <w:tcPr>
            <w:tcW w:w="6663" w:type="dxa"/>
            <w:tcBorders>
              <w:left w:val="single" w:sz="4" w:space="0" w:color="auto"/>
            </w:tcBorders>
          </w:tcPr>
          <w:p w14:paraId="50032FBA" w14:textId="77777777" w:rsidR="00D1126E" w:rsidRPr="007E2876" w:rsidRDefault="00D1126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Abschluss der Phase „Initialisierung“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54AE2F7" w14:textId="77777777" w:rsidR="00D1126E" w:rsidRPr="007E2876" w:rsidRDefault="00D1126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</w:p>
        </w:tc>
      </w:tr>
      <w:tr w:rsidR="00CF582E" w:rsidRPr="007E2876" w14:paraId="0F60A97E" w14:textId="77777777" w:rsidTr="00FB1FAD">
        <w:tc>
          <w:tcPr>
            <w:tcW w:w="6663" w:type="dxa"/>
            <w:tcBorders>
              <w:left w:val="single" w:sz="4" w:space="0" w:color="auto"/>
            </w:tcBorders>
          </w:tcPr>
          <w:p w14:paraId="0E9A1168" w14:textId="77777777" w:rsidR="00CF582E" w:rsidRPr="007E2876" w:rsidRDefault="00CF582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Abschluss der Phase “</w:t>
            </w:r>
            <w:r w:rsidR="00FB1FAD" w:rsidRPr="007E2876">
              <w:rPr>
                <w:rFonts w:cs="Arial"/>
                <w:sz w:val="22"/>
                <w:szCs w:val="22"/>
                <w:lang w:val="de-CH"/>
              </w:rPr>
              <w:t>Konzept</w:t>
            </w:r>
            <w:r w:rsidRPr="007E2876">
              <w:rPr>
                <w:sz w:val="22"/>
                <w:szCs w:val="22"/>
                <w:lang w:val="de-CH"/>
              </w:rPr>
              <w:t>”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479A8EAF" w14:textId="77777777" w:rsidR="00CF582E" w:rsidRPr="007E2876" w:rsidRDefault="00CF582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</w:p>
        </w:tc>
      </w:tr>
      <w:tr w:rsidR="00CF582E" w:rsidRPr="007E2876" w14:paraId="4515AAE0" w14:textId="77777777" w:rsidTr="00FB1FAD">
        <w:tc>
          <w:tcPr>
            <w:tcW w:w="6663" w:type="dxa"/>
            <w:tcBorders>
              <w:left w:val="single" w:sz="4" w:space="0" w:color="auto"/>
            </w:tcBorders>
          </w:tcPr>
          <w:p w14:paraId="0A52F90E" w14:textId="77777777" w:rsidR="00CF582E" w:rsidRPr="007E2876" w:rsidRDefault="00CF582E" w:rsidP="00FB1FAD">
            <w:pPr>
              <w:spacing w:before="40" w:after="40" w:line="260" w:lineRule="atLeast"/>
              <w:rPr>
                <w:rFonts w:cs="Arial"/>
                <w:szCs w:val="22"/>
                <w:lang w:val="de-CH"/>
              </w:rPr>
            </w:pPr>
            <w:r w:rsidRPr="007E2876">
              <w:rPr>
                <w:szCs w:val="22"/>
                <w:lang w:val="de-CH"/>
              </w:rPr>
              <w:t>Abschluss der Phase “</w:t>
            </w:r>
            <w:r w:rsidR="00FB1FAD" w:rsidRPr="007E2876">
              <w:rPr>
                <w:rFonts w:cs="Arial"/>
                <w:szCs w:val="22"/>
                <w:lang w:val="de-CH"/>
              </w:rPr>
              <w:t>Realisierung</w:t>
            </w:r>
            <w:r w:rsidRPr="007E2876">
              <w:rPr>
                <w:szCs w:val="22"/>
                <w:lang w:val="de-CH"/>
              </w:rPr>
              <w:t>”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C293CFE" w14:textId="77777777" w:rsidR="00CF582E" w:rsidRPr="007E2876" w:rsidRDefault="00CF582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</w:p>
        </w:tc>
      </w:tr>
      <w:tr w:rsidR="00CF582E" w:rsidRPr="007E2876" w14:paraId="2D1073D4" w14:textId="77777777" w:rsidTr="00FB1FAD">
        <w:tc>
          <w:tcPr>
            <w:tcW w:w="6663" w:type="dxa"/>
            <w:tcBorders>
              <w:left w:val="single" w:sz="4" w:space="0" w:color="auto"/>
            </w:tcBorders>
          </w:tcPr>
          <w:p w14:paraId="6B491B9B" w14:textId="77777777" w:rsidR="00CF582E" w:rsidRPr="007E2876" w:rsidRDefault="00CF582E" w:rsidP="00FB1FAD">
            <w:pPr>
              <w:spacing w:before="40" w:after="40" w:line="260" w:lineRule="atLeast"/>
              <w:rPr>
                <w:rFonts w:cs="Arial"/>
                <w:szCs w:val="22"/>
                <w:lang w:val="de-CH"/>
              </w:rPr>
            </w:pPr>
            <w:r w:rsidRPr="007E2876">
              <w:rPr>
                <w:szCs w:val="22"/>
                <w:lang w:val="de-CH"/>
              </w:rPr>
              <w:t>Abschluss der Phase “</w:t>
            </w:r>
            <w:r w:rsidR="00FB1FAD" w:rsidRPr="007E2876">
              <w:rPr>
                <w:rFonts w:cs="Arial"/>
                <w:szCs w:val="22"/>
                <w:lang w:val="de-CH"/>
              </w:rPr>
              <w:t>Einführungsvorbereitung</w:t>
            </w:r>
            <w:r w:rsidRPr="007E2876">
              <w:rPr>
                <w:szCs w:val="22"/>
                <w:lang w:val="de-CH"/>
              </w:rPr>
              <w:t>”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EB4E70B" w14:textId="77777777" w:rsidR="00CF582E" w:rsidRPr="007E2876" w:rsidRDefault="00CF582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</w:p>
        </w:tc>
      </w:tr>
      <w:tr w:rsidR="00CF582E" w:rsidRPr="006C6627" w14:paraId="1B648428" w14:textId="77777777" w:rsidTr="00FB1FAD">
        <w:tc>
          <w:tcPr>
            <w:tcW w:w="6663" w:type="dxa"/>
            <w:tcBorders>
              <w:left w:val="single" w:sz="4" w:space="0" w:color="auto"/>
              <w:bottom w:val="single" w:sz="4" w:space="0" w:color="auto"/>
            </w:tcBorders>
          </w:tcPr>
          <w:p w14:paraId="6B3855F8" w14:textId="77777777" w:rsidR="00CF582E" w:rsidRPr="007E2876" w:rsidRDefault="00D1126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Abschluss der Phase „</w:t>
            </w:r>
            <w:r w:rsidR="00FB1FAD" w:rsidRPr="007E2876">
              <w:rPr>
                <w:sz w:val="22"/>
                <w:szCs w:val="22"/>
                <w:lang w:val="de-CH"/>
              </w:rPr>
              <w:t>Einführung</w:t>
            </w:r>
            <w:r w:rsidRPr="007E2876">
              <w:rPr>
                <w:sz w:val="22"/>
                <w:szCs w:val="22"/>
                <w:lang w:val="de-CH"/>
              </w:rPr>
              <w:t>“</w:t>
            </w:r>
            <w:r w:rsidR="00F530C2" w:rsidRPr="007E2876">
              <w:rPr>
                <w:sz w:val="22"/>
                <w:szCs w:val="22"/>
                <w:lang w:val="de-CH"/>
              </w:rPr>
              <w:t>, inklusive Handover-Meeting</w:t>
            </w:r>
          </w:p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</w:tcPr>
          <w:p w14:paraId="6B46EFA5" w14:textId="77777777" w:rsidR="00CF582E" w:rsidRPr="007E2876" w:rsidRDefault="00CF582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</w:p>
        </w:tc>
      </w:tr>
      <w:tr w:rsidR="00CF582E" w:rsidRPr="007E2876" w14:paraId="6168B708" w14:textId="77777777" w:rsidTr="00FB1FAD"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EA5B4" w14:textId="77777777" w:rsidR="00CF582E" w:rsidRPr="007E2876" w:rsidRDefault="00CF582E" w:rsidP="00D1126E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rFonts w:cs="Arial"/>
                <w:sz w:val="22"/>
                <w:szCs w:val="22"/>
                <w:lang w:val="de-CH"/>
              </w:rPr>
              <w:t>Projektabschluss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ECEA" w14:textId="77777777" w:rsidR="00CF582E" w:rsidRPr="007E2876" w:rsidRDefault="00CF582E" w:rsidP="00FB1FAD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</w:p>
        </w:tc>
      </w:tr>
    </w:tbl>
    <w:p w14:paraId="09428893" w14:textId="77777777" w:rsidR="00D74AE5" w:rsidRPr="007E2876" w:rsidRDefault="00D74AE5" w:rsidP="00D74AE5">
      <w:pPr>
        <w:rPr>
          <w:lang w:val="de-CH"/>
        </w:rPr>
      </w:pPr>
      <w:bookmarkStart w:id="11" w:name="_Toc157146980"/>
    </w:p>
    <w:p w14:paraId="587E1AA3" w14:textId="44D8F4DD" w:rsidR="00CF582E" w:rsidRDefault="00CF582E" w:rsidP="002A7DD2">
      <w:pPr>
        <w:pStyle w:val="BTitle1"/>
        <w:ind w:hanging="720"/>
        <w:rPr>
          <w:lang w:val="de-CH"/>
        </w:rPr>
      </w:pPr>
      <w:bookmarkStart w:id="12" w:name="_Toc42675435"/>
      <w:r w:rsidRPr="007E2876">
        <w:rPr>
          <w:lang w:val="de-CH"/>
        </w:rPr>
        <w:t>Projektorganisation / Ressourcenbedarf</w:t>
      </w:r>
      <w:bookmarkEnd w:id="11"/>
      <w:bookmarkEnd w:id="12"/>
    </w:p>
    <w:p w14:paraId="52369CF3" w14:textId="5ABBCC7A" w:rsidR="00781431" w:rsidRPr="00D04387" w:rsidRDefault="00781431" w:rsidP="00781431">
      <w:pPr>
        <w:rPr>
          <w:lang w:val="de-CH"/>
        </w:rPr>
      </w:pPr>
      <w:r w:rsidRPr="00D04387">
        <w:rPr>
          <w:i/>
          <w:iCs/>
          <w:color w:val="0000FF"/>
          <w:lang w:val="de-CH"/>
        </w:rPr>
        <w:t xml:space="preserve">Bitte </w:t>
      </w:r>
      <w:r w:rsidR="00AC3EAF" w:rsidRPr="00D04387">
        <w:rPr>
          <w:i/>
          <w:iCs/>
          <w:color w:val="0000FF"/>
          <w:lang w:val="de-CH"/>
        </w:rPr>
        <w:t>schätze</w:t>
      </w:r>
      <w:r w:rsidR="00B555EF">
        <w:rPr>
          <w:i/>
          <w:iCs/>
          <w:color w:val="0000FF"/>
          <w:lang w:val="de-CH"/>
        </w:rPr>
        <w:t>n Sie</w:t>
      </w:r>
      <w:r w:rsidR="00AC3EAF" w:rsidRPr="00D04387">
        <w:rPr>
          <w:i/>
          <w:iCs/>
          <w:color w:val="0000FF"/>
          <w:lang w:val="de-CH"/>
        </w:rPr>
        <w:t xml:space="preserve"> auch die erforderlichen Zeit- und personellen Ressourcen</w:t>
      </w:r>
      <w:r w:rsidR="00D04387" w:rsidRPr="00D04387">
        <w:rPr>
          <w:i/>
          <w:iCs/>
          <w:color w:val="0000FF"/>
          <w:lang w:val="de-CH"/>
        </w:rPr>
        <w:t xml:space="preserve"> für </w:t>
      </w:r>
      <w:r w:rsidR="00D04387">
        <w:rPr>
          <w:i/>
          <w:iCs/>
          <w:color w:val="0000FF"/>
          <w:lang w:val="de-CH"/>
        </w:rPr>
        <w:t>das Erstellen der nötigen Dokumente.</w:t>
      </w:r>
    </w:p>
    <w:p w14:paraId="78D0B1A2" w14:textId="77777777" w:rsidR="00CF582E" w:rsidRPr="00D04387" w:rsidRDefault="00CF582E" w:rsidP="00CF582E">
      <w:pPr>
        <w:keepNext/>
        <w:keepLines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3260"/>
        <w:gridCol w:w="1701"/>
        <w:gridCol w:w="1559"/>
      </w:tblGrid>
      <w:tr w:rsidR="00CF582E" w:rsidRPr="007E2876" w14:paraId="14060570" w14:textId="77777777" w:rsidTr="00EA3CA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93B8C8F" w14:textId="77777777" w:rsidR="00CF582E" w:rsidRPr="007E2876" w:rsidRDefault="00CF582E" w:rsidP="00901BEF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Funktion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C8C3BC3" w14:textId="77777777" w:rsidR="00CF582E" w:rsidRPr="007E2876" w:rsidRDefault="00CF582E" w:rsidP="00901BEF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Personen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ADDA4BF" w14:textId="77777777" w:rsidR="00CF582E" w:rsidRPr="007E2876" w:rsidRDefault="00CF582E" w:rsidP="00901BEF">
            <w:pPr>
              <w:keepNext/>
              <w:keepLines/>
              <w:jc w:val="center"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Aufwand in Tagen</w:t>
            </w:r>
          </w:p>
        </w:tc>
      </w:tr>
      <w:tr w:rsidR="00CF582E" w:rsidRPr="007E2876" w14:paraId="268D9D6F" w14:textId="77777777" w:rsidTr="00EA3CA9">
        <w:tc>
          <w:tcPr>
            <w:tcW w:w="2622" w:type="dxa"/>
            <w:tcBorders>
              <w:top w:val="single" w:sz="4" w:space="0" w:color="auto"/>
            </w:tcBorders>
          </w:tcPr>
          <w:p w14:paraId="460B4931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Auftraggeber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3A03BCC9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C6E38A5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Abteilung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B7FF2AC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  <w:r w:rsidRPr="007E2876">
              <w:rPr>
                <w:lang w:val="de-CH"/>
              </w:rPr>
              <w:t>X</w:t>
            </w:r>
          </w:p>
        </w:tc>
      </w:tr>
      <w:tr w:rsidR="00CF582E" w:rsidRPr="007E2876" w14:paraId="42824BBA" w14:textId="77777777" w:rsidTr="00FB1FAD">
        <w:tc>
          <w:tcPr>
            <w:tcW w:w="2622" w:type="dxa"/>
          </w:tcPr>
          <w:p w14:paraId="21DD6300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3260" w:type="dxa"/>
          </w:tcPr>
          <w:p w14:paraId="452BA8E7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701" w:type="dxa"/>
          </w:tcPr>
          <w:p w14:paraId="36FB7EB5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6938C8F5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</w:p>
        </w:tc>
      </w:tr>
      <w:tr w:rsidR="00CF582E" w:rsidRPr="007E2876" w14:paraId="51231165" w14:textId="77777777" w:rsidTr="00FB1FAD">
        <w:tc>
          <w:tcPr>
            <w:tcW w:w="2622" w:type="dxa"/>
          </w:tcPr>
          <w:p w14:paraId="1B9FE78E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Lenkungsausschuss</w:t>
            </w:r>
          </w:p>
        </w:tc>
        <w:tc>
          <w:tcPr>
            <w:tcW w:w="3260" w:type="dxa"/>
          </w:tcPr>
          <w:p w14:paraId="6082E2EA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Name</w:t>
            </w:r>
          </w:p>
        </w:tc>
        <w:tc>
          <w:tcPr>
            <w:tcW w:w="1701" w:type="dxa"/>
          </w:tcPr>
          <w:p w14:paraId="18480AEB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1ED7A008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  <w:r w:rsidRPr="007E2876">
              <w:rPr>
                <w:lang w:val="de-CH"/>
              </w:rPr>
              <w:t>X</w:t>
            </w:r>
          </w:p>
        </w:tc>
      </w:tr>
      <w:tr w:rsidR="00CF582E" w:rsidRPr="007E2876" w14:paraId="7ECD40F9" w14:textId="77777777" w:rsidTr="00FB1FAD">
        <w:tc>
          <w:tcPr>
            <w:tcW w:w="2622" w:type="dxa"/>
          </w:tcPr>
          <w:p w14:paraId="495F3C43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3260" w:type="dxa"/>
          </w:tcPr>
          <w:p w14:paraId="6597B7BF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701" w:type="dxa"/>
          </w:tcPr>
          <w:p w14:paraId="0870F953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71199DF2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</w:p>
        </w:tc>
      </w:tr>
      <w:tr w:rsidR="00CF582E" w:rsidRPr="007E2876" w14:paraId="47A93282" w14:textId="77777777" w:rsidTr="00FB1FAD">
        <w:tc>
          <w:tcPr>
            <w:tcW w:w="2622" w:type="dxa"/>
          </w:tcPr>
          <w:p w14:paraId="23429E99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Projektleiter</w:t>
            </w:r>
          </w:p>
        </w:tc>
        <w:tc>
          <w:tcPr>
            <w:tcW w:w="3260" w:type="dxa"/>
          </w:tcPr>
          <w:p w14:paraId="4DCB1D16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Name</w:t>
            </w:r>
          </w:p>
        </w:tc>
        <w:tc>
          <w:tcPr>
            <w:tcW w:w="1701" w:type="dxa"/>
          </w:tcPr>
          <w:p w14:paraId="0427B61A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0281C683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  <w:r w:rsidRPr="007E2876">
              <w:rPr>
                <w:lang w:val="de-CH"/>
              </w:rPr>
              <w:t>X</w:t>
            </w:r>
          </w:p>
        </w:tc>
      </w:tr>
      <w:tr w:rsidR="00CF582E" w:rsidRPr="007E2876" w14:paraId="5D19F3AB" w14:textId="77777777" w:rsidTr="00FB1FAD">
        <w:tc>
          <w:tcPr>
            <w:tcW w:w="2622" w:type="dxa"/>
          </w:tcPr>
          <w:p w14:paraId="4103716E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3260" w:type="dxa"/>
          </w:tcPr>
          <w:p w14:paraId="3C236F63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701" w:type="dxa"/>
          </w:tcPr>
          <w:p w14:paraId="36750E6B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43B6F676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</w:p>
        </w:tc>
      </w:tr>
      <w:tr w:rsidR="00CF582E" w:rsidRPr="007E2876" w14:paraId="44E4AD63" w14:textId="77777777" w:rsidTr="00FB1FAD">
        <w:tc>
          <w:tcPr>
            <w:tcW w:w="2622" w:type="dxa"/>
          </w:tcPr>
          <w:p w14:paraId="47A5C90D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Projektteam</w:t>
            </w:r>
          </w:p>
        </w:tc>
        <w:tc>
          <w:tcPr>
            <w:tcW w:w="3260" w:type="dxa"/>
          </w:tcPr>
          <w:p w14:paraId="3E1EE113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Name</w:t>
            </w:r>
          </w:p>
        </w:tc>
        <w:tc>
          <w:tcPr>
            <w:tcW w:w="1701" w:type="dxa"/>
          </w:tcPr>
          <w:p w14:paraId="41AD5837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321E064E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  <w:r w:rsidRPr="007E2876">
              <w:rPr>
                <w:lang w:val="de-CH"/>
              </w:rPr>
              <w:t>X</w:t>
            </w:r>
          </w:p>
        </w:tc>
      </w:tr>
      <w:tr w:rsidR="00CF582E" w:rsidRPr="007E2876" w14:paraId="7E6BE035" w14:textId="77777777" w:rsidTr="00FB1FAD">
        <w:tc>
          <w:tcPr>
            <w:tcW w:w="2622" w:type="dxa"/>
          </w:tcPr>
          <w:p w14:paraId="13DC7AA5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3260" w:type="dxa"/>
          </w:tcPr>
          <w:p w14:paraId="0C59D0F4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701" w:type="dxa"/>
          </w:tcPr>
          <w:p w14:paraId="6CB1DF47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7ECFA14C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</w:p>
        </w:tc>
      </w:tr>
      <w:tr w:rsidR="00CF582E" w:rsidRPr="007E2876" w14:paraId="2D78F58B" w14:textId="77777777" w:rsidTr="00FB1FAD">
        <w:tc>
          <w:tcPr>
            <w:tcW w:w="2622" w:type="dxa"/>
          </w:tcPr>
          <w:p w14:paraId="0B855E59" w14:textId="77777777" w:rsidR="00E0415E" w:rsidRPr="007E2876" w:rsidRDefault="00E0415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Beschaffung/</w:t>
            </w:r>
          </w:p>
          <w:p w14:paraId="16813102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Weitere Stellen</w:t>
            </w:r>
          </w:p>
        </w:tc>
        <w:tc>
          <w:tcPr>
            <w:tcW w:w="3260" w:type="dxa"/>
          </w:tcPr>
          <w:p w14:paraId="7541E7CD" w14:textId="77777777" w:rsidR="00CF582E" w:rsidRPr="007E2876" w:rsidRDefault="00CF582E" w:rsidP="00901BEF">
            <w:pPr>
              <w:rPr>
                <w:b/>
                <w:lang w:val="de-CH"/>
              </w:rPr>
            </w:pPr>
            <w:r w:rsidRPr="007E2876">
              <w:rPr>
                <w:lang w:val="de-CH"/>
              </w:rPr>
              <w:t>Name</w:t>
            </w:r>
          </w:p>
        </w:tc>
        <w:tc>
          <w:tcPr>
            <w:tcW w:w="1701" w:type="dxa"/>
          </w:tcPr>
          <w:p w14:paraId="7C6687A6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046EE5F7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  <w:r w:rsidRPr="007E2876">
              <w:rPr>
                <w:lang w:val="de-CH"/>
              </w:rPr>
              <w:t>X</w:t>
            </w:r>
          </w:p>
        </w:tc>
      </w:tr>
      <w:tr w:rsidR="00CF582E" w:rsidRPr="007E2876" w14:paraId="60F25F6A" w14:textId="77777777" w:rsidTr="00FB1FAD">
        <w:tc>
          <w:tcPr>
            <w:tcW w:w="2622" w:type="dxa"/>
          </w:tcPr>
          <w:p w14:paraId="1470B3E9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3260" w:type="dxa"/>
          </w:tcPr>
          <w:p w14:paraId="42B2A006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701" w:type="dxa"/>
          </w:tcPr>
          <w:p w14:paraId="59B1F0BA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1A6CF4A7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</w:p>
        </w:tc>
      </w:tr>
      <w:tr w:rsidR="00CF582E" w:rsidRPr="007E2876" w14:paraId="09E25B2E" w14:textId="77777777" w:rsidTr="00FB1FAD">
        <w:tc>
          <w:tcPr>
            <w:tcW w:w="2622" w:type="dxa"/>
          </w:tcPr>
          <w:p w14:paraId="4D4360EA" w14:textId="77777777" w:rsidR="00CF582E" w:rsidRPr="007E2876" w:rsidRDefault="00CF582E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Gesamt</w:t>
            </w:r>
          </w:p>
        </w:tc>
        <w:tc>
          <w:tcPr>
            <w:tcW w:w="4961" w:type="dxa"/>
            <w:gridSpan w:val="2"/>
          </w:tcPr>
          <w:p w14:paraId="2CE9D111" w14:textId="77777777" w:rsidR="00CF582E" w:rsidRPr="007E2876" w:rsidRDefault="00CF582E" w:rsidP="00901BEF">
            <w:pPr>
              <w:rPr>
                <w:lang w:val="de-CH"/>
              </w:rPr>
            </w:pPr>
          </w:p>
        </w:tc>
        <w:tc>
          <w:tcPr>
            <w:tcW w:w="1559" w:type="dxa"/>
          </w:tcPr>
          <w:p w14:paraId="21064DC6" w14:textId="77777777" w:rsidR="00CF582E" w:rsidRPr="007E2876" w:rsidRDefault="00CF582E" w:rsidP="00901BEF">
            <w:pPr>
              <w:jc w:val="center"/>
              <w:rPr>
                <w:lang w:val="de-CH"/>
              </w:rPr>
            </w:pPr>
            <w:r w:rsidRPr="007E2876">
              <w:rPr>
                <w:lang w:val="de-CH"/>
              </w:rPr>
              <w:t>X</w:t>
            </w:r>
          </w:p>
        </w:tc>
      </w:tr>
    </w:tbl>
    <w:p w14:paraId="4BD0BAAB" w14:textId="77777777" w:rsidR="00CF582E" w:rsidRPr="007E2876" w:rsidRDefault="00CF582E" w:rsidP="00CF582E">
      <w:pPr>
        <w:rPr>
          <w:lang w:val="de-CH"/>
        </w:rPr>
      </w:pPr>
    </w:p>
    <w:p w14:paraId="21960C7D" w14:textId="77777777" w:rsidR="0009392F" w:rsidRPr="007E2876" w:rsidRDefault="0009392F" w:rsidP="00CF582E">
      <w:pPr>
        <w:rPr>
          <w:lang w:val="de-CH"/>
        </w:rPr>
      </w:pPr>
      <w:r w:rsidRPr="007E2876">
        <w:rPr>
          <w:lang w:val="de-CH"/>
        </w:rPr>
        <w:t>Qualitätssicherung</w:t>
      </w:r>
    </w:p>
    <w:p w14:paraId="1469CD23" w14:textId="77777777" w:rsidR="0009392F" w:rsidRPr="007E2876" w:rsidRDefault="0009392F" w:rsidP="0009392F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Beschreibung, durch welche Massnahmen die Qualitätssicherung sichergestellt wird.</w:t>
      </w:r>
      <w:r w:rsidR="00D1126E" w:rsidRPr="007E2876">
        <w:rPr>
          <w:i/>
          <w:color w:val="0000FF"/>
          <w:sz w:val="20"/>
          <w:lang w:val="de-CH"/>
        </w:rPr>
        <w:t xml:space="preserve"> Review einplanen.</w:t>
      </w:r>
    </w:p>
    <w:p w14:paraId="39EF7442" w14:textId="77777777" w:rsidR="00D1126E" w:rsidRPr="007E2876" w:rsidRDefault="00D1126E" w:rsidP="00CF582E">
      <w:pPr>
        <w:rPr>
          <w:lang w:val="de-CH"/>
        </w:rPr>
      </w:pPr>
    </w:p>
    <w:p w14:paraId="324BD8D3" w14:textId="77777777" w:rsidR="00CF582E" w:rsidRPr="007E2876" w:rsidRDefault="00CF582E" w:rsidP="00CF582E">
      <w:pPr>
        <w:rPr>
          <w:lang w:val="de-CH"/>
        </w:rPr>
      </w:pPr>
      <w:r w:rsidRPr="007E2876">
        <w:rPr>
          <w:lang w:val="de-CH"/>
        </w:rPr>
        <w:t>Verantwortung für organisatorische Änderungen:</w:t>
      </w:r>
    </w:p>
    <w:p w14:paraId="22C9F01E" w14:textId="77777777" w:rsidR="00EA3CA9" w:rsidRPr="007E2876" w:rsidRDefault="00CF582E" w:rsidP="00C461AE">
      <w:pPr>
        <w:rPr>
          <w:i/>
          <w:iCs/>
          <w:color w:val="0000FF"/>
          <w:sz w:val="20"/>
          <w:lang w:val="de-CH"/>
        </w:rPr>
      </w:pPr>
      <w:r w:rsidRPr="007E2876">
        <w:rPr>
          <w:i/>
          <w:iCs/>
          <w:color w:val="0000FF"/>
          <w:sz w:val="20"/>
          <w:lang w:val="de-CH"/>
        </w:rPr>
        <w:t>Falls organisatorische Änderungen im Business geplant sind, muss hier festgehalten werden, wer für diese Änderungen verantwortlich ist.</w:t>
      </w:r>
    </w:p>
    <w:p w14:paraId="380D8418" w14:textId="77777777" w:rsidR="00C461AE" w:rsidRPr="007E2876" w:rsidRDefault="00C461AE" w:rsidP="00C461AE">
      <w:pPr>
        <w:rPr>
          <w:lang w:val="de-CH"/>
        </w:rPr>
      </w:pPr>
    </w:p>
    <w:p w14:paraId="79915459" w14:textId="77777777" w:rsidR="00EA3CA9" w:rsidRPr="007E2876" w:rsidRDefault="00EA3CA9" w:rsidP="00EA3CA9">
      <w:pPr>
        <w:rPr>
          <w:lang w:val="de-CH"/>
        </w:rPr>
      </w:pPr>
      <w:r w:rsidRPr="007E2876">
        <w:rPr>
          <w:lang w:val="de-CH"/>
        </w:rPr>
        <w:t>Externe Unterstützung:</w:t>
      </w:r>
    </w:p>
    <w:p w14:paraId="575DCD0C" w14:textId="77777777" w:rsidR="00CF582E" w:rsidRPr="007E2876" w:rsidRDefault="00EA3CA9" w:rsidP="00CF582E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Mit welchem externen Partner wird das Projekt durchgeführt</w:t>
      </w:r>
      <w:r w:rsidR="00D74AE5" w:rsidRPr="007E2876">
        <w:rPr>
          <w:i/>
          <w:color w:val="0000FF"/>
          <w:sz w:val="20"/>
          <w:lang w:val="de-CH"/>
        </w:rPr>
        <w:t>.</w:t>
      </w:r>
    </w:p>
    <w:p w14:paraId="449022CC" w14:textId="77777777" w:rsidR="00D74AE5" w:rsidRPr="007E2876" w:rsidRDefault="00D74AE5" w:rsidP="00CF582E">
      <w:pPr>
        <w:rPr>
          <w:lang w:val="de-CH"/>
        </w:rPr>
      </w:pPr>
    </w:p>
    <w:p w14:paraId="6893B2FD" w14:textId="77777777" w:rsidR="00CF582E" w:rsidRPr="007E2876" w:rsidRDefault="00CF582E" w:rsidP="002A7DD2">
      <w:pPr>
        <w:pStyle w:val="BTitle1"/>
        <w:ind w:hanging="720"/>
        <w:rPr>
          <w:lang w:val="de-CH"/>
        </w:rPr>
      </w:pPr>
      <w:bookmarkStart w:id="13" w:name="_Toc157146981"/>
      <w:bookmarkStart w:id="14" w:name="_Toc42675436"/>
      <w:r w:rsidRPr="007E2876">
        <w:rPr>
          <w:lang w:val="de-CH"/>
        </w:rPr>
        <w:lastRenderedPageBreak/>
        <w:t>Kosten / Nutzen</w:t>
      </w:r>
      <w:bookmarkEnd w:id="13"/>
      <w:bookmarkEnd w:id="14"/>
    </w:p>
    <w:p w14:paraId="05468DAC" w14:textId="77777777" w:rsidR="00C461AE" w:rsidRPr="007E2876" w:rsidRDefault="00CF582E" w:rsidP="00E90E89">
      <w:pPr>
        <w:pStyle w:val="BTitle2"/>
        <w:rPr>
          <w:lang w:val="de-CH"/>
        </w:rPr>
      </w:pPr>
      <w:r w:rsidRPr="007E2876">
        <w:rPr>
          <w:lang w:val="de-CH"/>
        </w:rPr>
        <w:t>Projektkosten</w:t>
      </w:r>
    </w:p>
    <w:p w14:paraId="7EB5B953" w14:textId="77777777" w:rsidR="00CF582E" w:rsidRPr="007E2876" w:rsidRDefault="00CF582E" w:rsidP="00CF582E">
      <w:pPr>
        <w:rPr>
          <w:lang w:val="de-CH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2410"/>
        <w:gridCol w:w="2268"/>
        <w:gridCol w:w="1842"/>
      </w:tblGrid>
      <w:tr w:rsidR="00CF582E" w:rsidRPr="007E2876" w14:paraId="4173D1FF" w14:textId="77777777" w:rsidTr="00EA3CA9">
        <w:tc>
          <w:tcPr>
            <w:tcW w:w="2622" w:type="dxa"/>
            <w:shd w:val="pct10" w:color="auto" w:fill="auto"/>
          </w:tcPr>
          <w:p w14:paraId="1C93AE0C" w14:textId="77777777" w:rsidR="00CF582E" w:rsidRPr="007E2876" w:rsidRDefault="00CF582E" w:rsidP="00EA3CA9">
            <w:pPr>
              <w:pStyle w:val="prostand"/>
              <w:spacing w:before="40" w:after="40"/>
              <w:rPr>
                <w:b/>
                <w:sz w:val="22"/>
                <w:szCs w:val="22"/>
                <w:lang w:val="de-CH"/>
              </w:rPr>
            </w:pPr>
            <w:r w:rsidRPr="007E2876">
              <w:rPr>
                <w:b/>
                <w:sz w:val="22"/>
                <w:szCs w:val="22"/>
                <w:lang w:val="de-CH"/>
              </w:rPr>
              <w:t>Kostenart</w:t>
            </w:r>
          </w:p>
        </w:tc>
        <w:tc>
          <w:tcPr>
            <w:tcW w:w="2410" w:type="dxa"/>
            <w:shd w:val="pct10" w:color="auto" w:fill="auto"/>
          </w:tcPr>
          <w:p w14:paraId="6888D6CD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b/>
                <w:sz w:val="22"/>
                <w:szCs w:val="22"/>
                <w:lang w:val="de-CH"/>
              </w:rPr>
            </w:pPr>
            <w:r w:rsidRPr="007E2876">
              <w:rPr>
                <w:b/>
                <w:sz w:val="22"/>
                <w:szCs w:val="22"/>
                <w:lang w:val="de-CH"/>
              </w:rPr>
              <w:t>Externe Kosten in CHF</w:t>
            </w:r>
          </w:p>
        </w:tc>
        <w:tc>
          <w:tcPr>
            <w:tcW w:w="2268" w:type="dxa"/>
            <w:shd w:val="pct10" w:color="auto" w:fill="auto"/>
          </w:tcPr>
          <w:p w14:paraId="64A56B82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b/>
                <w:sz w:val="22"/>
                <w:szCs w:val="22"/>
                <w:lang w:val="de-CH"/>
              </w:rPr>
            </w:pPr>
            <w:r w:rsidRPr="007E2876">
              <w:rPr>
                <w:b/>
                <w:sz w:val="22"/>
                <w:szCs w:val="22"/>
                <w:lang w:val="de-CH"/>
              </w:rPr>
              <w:t>Interne Kosten in CHF</w:t>
            </w:r>
          </w:p>
        </w:tc>
        <w:tc>
          <w:tcPr>
            <w:tcW w:w="1842" w:type="dxa"/>
            <w:shd w:val="pct10" w:color="auto" w:fill="auto"/>
          </w:tcPr>
          <w:p w14:paraId="391A4FCA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b/>
                <w:sz w:val="22"/>
                <w:szCs w:val="22"/>
                <w:lang w:val="de-CH"/>
              </w:rPr>
            </w:pPr>
            <w:r w:rsidRPr="007E2876">
              <w:rPr>
                <w:b/>
                <w:sz w:val="22"/>
                <w:szCs w:val="22"/>
                <w:lang w:val="de-CH"/>
              </w:rPr>
              <w:t>Total in CHF</w:t>
            </w:r>
          </w:p>
        </w:tc>
      </w:tr>
      <w:tr w:rsidR="00CF582E" w:rsidRPr="007E2876" w14:paraId="0682A70F" w14:textId="77777777" w:rsidTr="00EA3CA9">
        <w:tc>
          <w:tcPr>
            <w:tcW w:w="2622" w:type="dxa"/>
          </w:tcPr>
          <w:p w14:paraId="134C06C5" w14:textId="77777777" w:rsidR="00CF582E" w:rsidRPr="007E2876" w:rsidRDefault="00CF582E" w:rsidP="00EA3CA9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Externe Dienstleistungen</w:t>
            </w:r>
          </w:p>
        </w:tc>
        <w:tc>
          <w:tcPr>
            <w:tcW w:w="2410" w:type="dxa"/>
          </w:tcPr>
          <w:p w14:paraId="66AC72F4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  <w:tc>
          <w:tcPr>
            <w:tcW w:w="2268" w:type="dxa"/>
          </w:tcPr>
          <w:p w14:paraId="00C2EE1C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</w:p>
        </w:tc>
        <w:tc>
          <w:tcPr>
            <w:tcW w:w="1842" w:type="dxa"/>
          </w:tcPr>
          <w:p w14:paraId="51355820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</w:tr>
      <w:tr w:rsidR="00CF582E" w:rsidRPr="007E2876" w14:paraId="370F4BA7" w14:textId="77777777" w:rsidTr="00EA3CA9">
        <w:tc>
          <w:tcPr>
            <w:tcW w:w="2622" w:type="dxa"/>
          </w:tcPr>
          <w:p w14:paraId="5D4FAAD0" w14:textId="77777777" w:rsidR="00CF582E" w:rsidRPr="007E2876" w:rsidRDefault="00CF582E" w:rsidP="00EA3CA9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Training (Externe Kurse)</w:t>
            </w:r>
          </w:p>
        </w:tc>
        <w:tc>
          <w:tcPr>
            <w:tcW w:w="2410" w:type="dxa"/>
          </w:tcPr>
          <w:p w14:paraId="5458C886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  <w:tc>
          <w:tcPr>
            <w:tcW w:w="2268" w:type="dxa"/>
          </w:tcPr>
          <w:p w14:paraId="6D11AA26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</w:p>
        </w:tc>
        <w:tc>
          <w:tcPr>
            <w:tcW w:w="1842" w:type="dxa"/>
          </w:tcPr>
          <w:p w14:paraId="59B95C1B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</w:tr>
      <w:tr w:rsidR="00CF582E" w:rsidRPr="007E2876" w14:paraId="1B5F8B3F" w14:textId="77777777" w:rsidTr="00EA3CA9">
        <w:tc>
          <w:tcPr>
            <w:tcW w:w="2622" w:type="dxa"/>
          </w:tcPr>
          <w:p w14:paraId="60D62952" w14:textId="77777777" w:rsidR="00CF582E" w:rsidRPr="007E2876" w:rsidRDefault="00CF582E" w:rsidP="00EA3CA9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Interner Aufwand</w:t>
            </w:r>
            <w:r w:rsidR="00A11516" w:rsidRPr="007E2876">
              <w:rPr>
                <w:sz w:val="22"/>
                <w:szCs w:val="22"/>
                <w:lang w:val="de-CH"/>
              </w:rPr>
              <w:t xml:space="preserve"> (ITP)</w:t>
            </w:r>
          </w:p>
        </w:tc>
        <w:tc>
          <w:tcPr>
            <w:tcW w:w="2410" w:type="dxa"/>
          </w:tcPr>
          <w:p w14:paraId="12FC1EF6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</w:p>
        </w:tc>
        <w:tc>
          <w:tcPr>
            <w:tcW w:w="2268" w:type="dxa"/>
          </w:tcPr>
          <w:p w14:paraId="6D3C739E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  <w:tc>
          <w:tcPr>
            <w:tcW w:w="1842" w:type="dxa"/>
          </w:tcPr>
          <w:p w14:paraId="432C73B4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</w:tr>
      <w:tr w:rsidR="00CF582E" w:rsidRPr="007E2876" w14:paraId="2956CC57" w14:textId="77777777" w:rsidTr="00EA3CA9">
        <w:tc>
          <w:tcPr>
            <w:tcW w:w="2622" w:type="dxa"/>
          </w:tcPr>
          <w:p w14:paraId="3B6DB4F9" w14:textId="77777777" w:rsidR="00CF582E" w:rsidRPr="007E2876" w:rsidRDefault="00CF582E" w:rsidP="00EA3CA9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Reisekosten</w:t>
            </w:r>
          </w:p>
        </w:tc>
        <w:tc>
          <w:tcPr>
            <w:tcW w:w="2410" w:type="dxa"/>
          </w:tcPr>
          <w:p w14:paraId="7AC47A10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  <w:tc>
          <w:tcPr>
            <w:tcW w:w="2268" w:type="dxa"/>
          </w:tcPr>
          <w:p w14:paraId="5E8BAE33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</w:p>
        </w:tc>
        <w:tc>
          <w:tcPr>
            <w:tcW w:w="1842" w:type="dxa"/>
          </w:tcPr>
          <w:p w14:paraId="2FA6B411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</w:tr>
      <w:tr w:rsidR="00CF582E" w:rsidRPr="007E2876" w14:paraId="799C211E" w14:textId="77777777" w:rsidTr="00EA3CA9">
        <w:tc>
          <w:tcPr>
            <w:tcW w:w="2622" w:type="dxa"/>
          </w:tcPr>
          <w:p w14:paraId="01E9E91F" w14:textId="77777777" w:rsidR="00CF582E" w:rsidRPr="007E2876" w:rsidRDefault="00CF582E" w:rsidP="00EA3CA9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Verschiedenes</w:t>
            </w:r>
          </w:p>
        </w:tc>
        <w:tc>
          <w:tcPr>
            <w:tcW w:w="2410" w:type="dxa"/>
          </w:tcPr>
          <w:p w14:paraId="05A0F0A1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  <w:tc>
          <w:tcPr>
            <w:tcW w:w="2268" w:type="dxa"/>
          </w:tcPr>
          <w:p w14:paraId="0A3C03F8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</w:p>
        </w:tc>
        <w:tc>
          <w:tcPr>
            <w:tcW w:w="1842" w:type="dxa"/>
          </w:tcPr>
          <w:p w14:paraId="3B710366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</w:tr>
      <w:tr w:rsidR="00CF582E" w:rsidRPr="007E2876" w14:paraId="60C8B66F" w14:textId="77777777" w:rsidTr="00EA3CA9">
        <w:tc>
          <w:tcPr>
            <w:tcW w:w="2622" w:type="dxa"/>
          </w:tcPr>
          <w:p w14:paraId="75AF76A1" w14:textId="77777777" w:rsidR="00CF582E" w:rsidRPr="007E2876" w:rsidRDefault="00CF582E" w:rsidP="00EA3CA9">
            <w:pPr>
              <w:pStyle w:val="prostand"/>
              <w:spacing w:before="40" w:after="40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Total</w:t>
            </w:r>
          </w:p>
        </w:tc>
        <w:tc>
          <w:tcPr>
            <w:tcW w:w="2410" w:type="dxa"/>
          </w:tcPr>
          <w:p w14:paraId="6766ECB5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  <w:tc>
          <w:tcPr>
            <w:tcW w:w="2268" w:type="dxa"/>
          </w:tcPr>
          <w:p w14:paraId="7293BD15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  <w:tc>
          <w:tcPr>
            <w:tcW w:w="1842" w:type="dxa"/>
          </w:tcPr>
          <w:p w14:paraId="28C9CCF6" w14:textId="77777777" w:rsidR="00CF582E" w:rsidRPr="007E2876" w:rsidRDefault="00CF582E" w:rsidP="00EA3CA9">
            <w:pPr>
              <w:pStyle w:val="prostand"/>
              <w:spacing w:before="40" w:after="40"/>
              <w:jc w:val="center"/>
              <w:rPr>
                <w:sz w:val="22"/>
                <w:szCs w:val="22"/>
                <w:lang w:val="de-CH"/>
              </w:rPr>
            </w:pPr>
            <w:r w:rsidRPr="007E2876">
              <w:rPr>
                <w:sz w:val="22"/>
                <w:szCs w:val="22"/>
                <w:lang w:val="de-CH"/>
              </w:rPr>
              <w:t>X</w:t>
            </w:r>
          </w:p>
        </w:tc>
      </w:tr>
    </w:tbl>
    <w:p w14:paraId="0F0B9B97" w14:textId="77777777" w:rsidR="00CF582E" w:rsidRPr="007E2876" w:rsidRDefault="00CF582E" w:rsidP="00CF582E">
      <w:pPr>
        <w:pStyle w:val="prostand"/>
        <w:rPr>
          <w:sz w:val="22"/>
          <w:szCs w:val="22"/>
          <w:lang w:val="de-CH"/>
        </w:rPr>
      </w:pPr>
    </w:p>
    <w:p w14:paraId="4B5CAC79" w14:textId="77777777" w:rsidR="00CF582E" w:rsidRPr="007E2876" w:rsidRDefault="00CF582E" w:rsidP="00CF582E">
      <w:pPr>
        <w:pStyle w:val="prostand"/>
        <w:rPr>
          <w:sz w:val="22"/>
          <w:szCs w:val="22"/>
          <w:lang w:val="de-CH"/>
        </w:rPr>
      </w:pPr>
      <w:r w:rsidRPr="007E2876">
        <w:rPr>
          <w:sz w:val="22"/>
          <w:szCs w:val="22"/>
          <w:lang w:val="de-CH"/>
        </w:rPr>
        <w:t xml:space="preserve">Die Projektkosten werden auf folgende Projektnummer gebucht: </w:t>
      </w:r>
      <w:sdt>
        <w:sdtPr>
          <w:rPr>
            <w:sz w:val="22"/>
            <w:szCs w:val="22"/>
            <w:lang w:val="de-CH"/>
          </w:rPr>
          <w:alias w:val="ProjectID"/>
          <w:tag w:val="B_ProjectID"/>
          <w:id w:val="1810738011"/>
          <w:placeholder>
            <w:docPart w:val="0E7274F4C79C4FF7B6AFCE4447016ECE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e4ea1253-5d9e-4f64-8592-ebed1399f634' " w:xpath="/ns0:properties[1]/documentManagement[1]/ns3:B_ProjectID[1]" w:storeItemID="{00000000-0000-0000-0000-000000000000}"/>
          <w:text/>
        </w:sdtPr>
        <w:sdtContent>
          <w:r w:rsidR="00912A49" w:rsidRPr="007E2876">
            <w:rPr>
              <w:rStyle w:val="Platzhaltertext"/>
              <w:lang w:val="de-CH"/>
            </w:rPr>
            <w:t>[ProjectID]</w:t>
          </w:r>
        </w:sdtContent>
      </w:sdt>
    </w:p>
    <w:p w14:paraId="3D5175C6" w14:textId="64B56D7D" w:rsidR="00CF582E" w:rsidRDefault="00CF582E" w:rsidP="00CF582E">
      <w:pPr>
        <w:pStyle w:val="prostand"/>
        <w:rPr>
          <w:sz w:val="22"/>
          <w:szCs w:val="22"/>
          <w:lang w:val="de-CH"/>
        </w:rPr>
      </w:pPr>
    </w:p>
    <w:p w14:paraId="1F364614" w14:textId="241DA1F2" w:rsidR="00DA185A" w:rsidRPr="00DA185A" w:rsidRDefault="00DA185A" w:rsidP="00CF582E">
      <w:pPr>
        <w:pStyle w:val="prostand"/>
        <w:rPr>
          <w:i/>
          <w:iCs/>
          <w:color w:val="0000FF"/>
          <w:sz w:val="22"/>
          <w:szCs w:val="22"/>
          <w:lang w:val="de-CH"/>
        </w:rPr>
      </w:pPr>
      <w:r w:rsidRPr="00DA185A">
        <w:rPr>
          <w:i/>
          <w:iCs/>
          <w:color w:val="0000FF"/>
          <w:sz w:val="22"/>
          <w:szCs w:val="22"/>
          <w:lang w:val="de-CH"/>
        </w:rPr>
        <w:t>Zu berücksichtigende Punkte während der Berechnung der Projektkosten:</w:t>
      </w:r>
    </w:p>
    <w:p w14:paraId="5CED7819" w14:textId="07BF3F97" w:rsidR="00DA185A" w:rsidRDefault="00B555EF" w:rsidP="00DA185A">
      <w:pPr>
        <w:pStyle w:val="prostand"/>
        <w:numPr>
          <w:ilvl w:val="0"/>
          <w:numId w:val="49"/>
        </w:numPr>
        <w:jc w:val="both"/>
        <w:rPr>
          <w:i/>
          <w:iCs/>
          <w:color w:val="0000FF"/>
          <w:sz w:val="22"/>
          <w:szCs w:val="22"/>
          <w:lang w:val="de-CH"/>
        </w:rPr>
      </w:pPr>
      <w:r>
        <w:rPr>
          <w:i/>
          <w:iCs/>
          <w:color w:val="0000FF"/>
          <w:sz w:val="22"/>
          <w:szCs w:val="22"/>
          <w:lang w:val="de-CH"/>
        </w:rPr>
        <w:t>Bitte inkludieren Sie die Kosten</w:t>
      </w:r>
      <w:r w:rsidR="00875293">
        <w:rPr>
          <w:i/>
          <w:iCs/>
          <w:color w:val="0000FF"/>
          <w:sz w:val="22"/>
          <w:szCs w:val="22"/>
          <w:lang w:val="de-CH"/>
        </w:rPr>
        <w:t>schätzung für Dokumentation und Übersetzung</w:t>
      </w:r>
      <w:r w:rsidR="00BC2B62">
        <w:rPr>
          <w:i/>
          <w:iCs/>
          <w:color w:val="0000FF"/>
          <w:sz w:val="22"/>
          <w:szCs w:val="22"/>
          <w:lang w:val="de-CH"/>
        </w:rPr>
        <w:t xml:space="preserve"> in die Position Interner Aufwand (ITP).</w:t>
      </w:r>
    </w:p>
    <w:p w14:paraId="6E96C614" w14:textId="295FD7FB" w:rsidR="00215C78" w:rsidRPr="003D107B" w:rsidRDefault="00815780" w:rsidP="00DA185A">
      <w:pPr>
        <w:pStyle w:val="prostand"/>
        <w:numPr>
          <w:ilvl w:val="0"/>
          <w:numId w:val="49"/>
        </w:numPr>
        <w:jc w:val="both"/>
        <w:rPr>
          <w:i/>
          <w:iCs/>
          <w:color w:val="0000FF"/>
          <w:sz w:val="22"/>
          <w:szCs w:val="22"/>
          <w:lang w:val="de-CH"/>
        </w:rPr>
      </w:pPr>
      <w:r w:rsidRPr="003D107B">
        <w:rPr>
          <w:i/>
          <w:iCs/>
          <w:color w:val="0000FF"/>
          <w:sz w:val="22"/>
          <w:szCs w:val="22"/>
          <w:lang w:val="de-CH"/>
        </w:rPr>
        <w:t>Bitte berücksichtigen Sie allfällige IT</w:t>
      </w:r>
      <w:r w:rsidR="00A25D3D" w:rsidRPr="003D107B">
        <w:rPr>
          <w:i/>
          <w:iCs/>
          <w:color w:val="0000FF"/>
          <w:sz w:val="22"/>
          <w:szCs w:val="22"/>
          <w:lang w:val="de-CH"/>
        </w:rPr>
        <w:t xml:space="preserve"> Security Kosten. Ist zum Beispiel ein Penetrationstest </w:t>
      </w:r>
      <w:r w:rsidR="00E70A2D" w:rsidRPr="003D107B">
        <w:rPr>
          <w:i/>
          <w:iCs/>
          <w:color w:val="0000FF"/>
          <w:sz w:val="22"/>
          <w:szCs w:val="22"/>
          <w:lang w:val="de-CH"/>
        </w:rPr>
        <w:t>von aussen</w:t>
      </w:r>
      <w:r w:rsidR="00A25D3D" w:rsidRPr="003D107B">
        <w:rPr>
          <w:i/>
          <w:iCs/>
          <w:color w:val="0000FF"/>
          <w:sz w:val="22"/>
          <w:szCs w:val="22"/>
          <w:lang w:val="de-CH"/>
        </w:rPr>
        <w:t xml:space="preserve"> nötig,</w:t>
      </w:r>
      <w:r w:rsidR="006D483C" w:rsidRPr="003D107B">
        <w:rPr>
          <w:i/>
          <w:iCs/>
          <w:color w:val="0000FF"/>
          <w:sz w:val="22"/>
          <w:szCs w:val="22"/>
          <w:lang w:val="de-CH"/>
        </w:rPr>
        <w:t xml:space="preserve"> </w:t>
      </w:r>
      <w:r w:rsidR="000B1E9A" w:rsidRPr="003D107B">
        <w:rPr>
          <w:i/>
          <w:iCs/>
          <w:color w:val="0000FF"/>
          <w:sz w:val="22"/>
          <w:szCs w:val="22"/>
          <w:lang w:val="de-CH"/>
        </w:rPr>
        <w:t xml:space="preserve">müssten Sie ungefähr </w:t>
      </w:r>
      <w:r w:rsidR="006D483C" w:rsidRPr="003D107B">
        <w:rPr>
          <w:i/>
          <w:iCs/>
          <w:color w:val="0000FF"/>
          <w:sz w:val="22"/>
          <w:szCs w:val="22"/>
          <w:lang w:val="de-CH"/>
        </w:rPr>
        <w:t xml:space="preserve">25k CHF </w:t>
      </w:r>
      <w:r w:rsidR="000B1E9A" w:rsidRPr="003D107B">
        <w:rPr>
          <w:i/>
          <w:iCs/>
          <w:color w:val="0000FF"/>
          <w:sz w:val="22"/>
          <w:szCs w:val="22"/>
          <w:lang w:val="de-CH"/>
        </w:rPr>
        <w:t xml:space="preserve">budgetieren </w:t>
      </w:r>
      <w:r w:rsidR="006D483C" w:rsidRPr="003D107B">
        <w:rPr>
          <w:i/>
          <w:iCs/>
          <w:color w:val="0000FF"/>
          <w:sz w:val="22"/>
          <w:szCs w:val="22"/>
          <w:lang w:val="de-CH"/>
        </w:rPr>
        <w:t>(Einführung einer Anwendung, welche im Internet verfügbar ist).</w:t>
      </w:r>
      <w:r w:rsidR="00DD642D" w:rsidRPr="003D107B">
        <w:rPr>
          <w:i/>
          <w:iCs/>
          <w:color w:val="0000FF"/>
          <w:sz w:val="22"/>
          <w:szCs w:val="22"/>
          <w:lang w:val="de-CH"/>
        </w:rPr>
        <w:t xml:space="preserve"> Bitte klären Sie mit dem IT Security Team ab, wieviel Sie für IT Sec</w:t>
      </w:r>
      <w:r w:rsidR="00E70A2D" w:rsidRPr="003D107B">
        <w:rPr>
          <w:i/>
          <w:iCs/>
          <w:color w:val="0000FF"/>
          <w:sz w:val="22"/>
          <w:szCs w:val="22"/>
          <w:lang w:val="de-CH"/>
        </w:rPr>
        <w:t>u</w:t>
      </w:r>
      <w:r w:rsidR="00DD642D" w:rsidRPr="003D107B">
        <w:rPr>
          <w:i/>
          <w:iCs/>
          <w:color w:val="0000FF"/>
          <w:sz w:val="22"/>
          <w:szCs w:val="22"/>
          <w:lang w:val="de-CH"/>
        </w:rPr>
        <w:t>rity</w:t>
      </w:r>
      <w:r w:rsidR="00E70A2D" w:rsidRPr="003D107B">
        <w:rPr>
          <w:i/>
          <w:iCs/>
          <w:color w:val="0000FF"/>
          <w:sz w:val="22"/>
          <w:szCs w:val="22"/>
          <w:lang w:val="de-CH"/>
        </w:rPr>
        <w:t xml:space="preserve"> Massnahmen budgetieren müssen.</w:t>
      </w:r>
    </w:p>
    <w:p w14:paraId="79200245" w14:textId="77777777" w:rsidR="00CF582E" w:rsidRPr="007E2876" w:rsidRDefault="00CF582E" w:rsidP="00CA52D9">
      <w:pPr>
        <w:pStyle w:val="BTitle2"/>
        <w:rPr>
          <w:lang w:val="de-CH"/>
        </w:rPr>
      </w:pPr>
      <w:r w:rsidRPr="007E2876">
        <w:rPr>
          <w:lang w:val="de-CH"/>
        </w:rPr>
        <w:t>Investitionen</w:t>
      </w:r>
    </w:p>
    <w:p w14:paraId="5C040CFF" w14:textId="77777777" w:rsidR="00CF582E" w:rsidRPr="007E2876" w:rsidRDefault="00CF582E" w:rsidP="00CF582E">
      <w:pPr>
        <w:pStyle w:val="prostand"/>
        <w:rPr>
          <w:i/>
          <w:iCs/>
          <w:color w:val="0000FF"/>
          <w:lang w:val="de-CH"/>
        </w:rPr>
      </w:pPr>
      <w:r w:rsidRPr="007E2876">
        <w:rPr>
          <w:i/>
          <w:iCs/>
          <w:color w:val="0000FF"/>
          <w:lang w:val="de-CH"/>
        </w:rPr>
        <w:t>Hardware (Server, Netzwerk, etc.)</w:t>
      </w:r>
    </w:p>
    <w:p w14:paraId="22737D43" w14:textId="77777777" w:rsidR="00CF582E" w:rsidRPr="007E2876" w:rsidRDefault="00CF582E" w:rsidP="00CF582E">
      <w:pPr>
        <w:pStyle w:val="prostand"/>
        <w:rPr>
          <w:i/>
          <w:iCs/>
          <w:color w:val="0000FF"/>
          <w:lang w:val="de-CH"/>
        </w:rPr>
      </w:pPr>
      <w:r w:rsidRPr="007E2876">
        <w:rPr>
          <w:i/>
          <w:iCs/>
          <w:color w:val="0000FF"/>
          <w:lang w:val="de-CH"/>
        </w:rPr>
        <w:t>Softwarelizenzen</w:t>
      </w:r>
    </w:p>
    <w:p w14:paraId="43993906" w14:textId="77777777" w:rsidR="00CF582E" w:rsidRPr="007E2876" w:rsidRDefault="00CF582E" w:rsidP="00CF582E">
      <w:pPr>
        <w:pStyle w:val="prostand"/>
        <w:rPr>
          <w:i/>
          <w:iCs/>
          <w:color w:val="0000FF"/>
          <w:lang w:val="de-CH"/>
        </w:rPr>
      </w:pPr>
      <w:r w:rsidRPr="007E2876">
        <w:rPr>
          <w:i/>
          <w:iCs/>
          <w:color w:val="0000FF"/>
          <w:lang w:val="de-CH"/>
        </w:rPr>
        <w:t>Arbeitsplätze (PC, Drucker, etc.)</w:t>
      </w:r>
    </w:p>
    <w:p w14:paraId="682D722B" w14:textId="77777777" w:rsidR="00863C60" w:rsidRPr="007E2876" w:rsidRDefault="00863C60" w:rsidP="00CF582E">
      <w:pPr>
        <w:pStyle w:val="prostand"/>
        <w:rPr>
          <w:sz w:val="22"/>
          <w:szCs w:val="22"/>
          <w:lang w:val="de-CH"/>
        </w:rPr>
      </w:pPr>
    </w:p>
    <w:p w14:paraId="3281D767" w14:textId="77777777" w:rsidR="00CF582E" w:rsidRPr="007E2876" w:rsidRDefault="00CF582E" w:rsidP="00CA52D9">
      <w:pPr>
        <w:pStyle w:val="BTitle2"/>
        <w:rPr>
          <w:lang w:val="de-CH"/>
        </w:rPr>
      </w:pPr>
      <w:r w:rsidRPr="007E2876">
        <w:rPr>
          <w:lang w:val="de-CH"/>
        </w:rPr>
        <w:t>Betriebs- und Unterhaltskosten</w:t>
      </w:r>
      <w:r w:rsidR="00633C9D" w:rsidRPr="007E2876">
        <w:rPr>
          <w:lang w:val="de-CH"/>
        </w:rPr>
        <w:t xml:space="preserve"> pro Jahr</w:t>
      </w:r>
    </w:p>
    <w:p w14:paraId="3A3166F5" w14:textId="77777777" w:rsidR="00CF582E" w:rsidRPr="007E2876" w:rsidRDefault="00CF582E" w:rsidP="00CF582E">
      <w:pPr>
        <w:pStyle w:val="prostand"/>
        <w:rPr>
          <w:i/>
          <w:iCs/>
          <w:color w:val="0000FF"/>
          <w:lang w:val="de-CH"/>
        </w:rPr>
      </w:pPr>
      <w:r w:rsidRPr="007E2876">
        <w:rPr>
          <w:i/>
          <w:iCs/>
          <w:color w:val="0000FF"/>
          <w:lang w:val="de-CH"/>
        </w:rPr>
        <w:t>Wartungskosten Software</w:t>
      </w:r>
    </w:p>
    <w:p w14:paraId="144784FF" w14:textId="77777777" w:rsidR="00CF582E" w:rsidRPr="007E2876" w:rsidRDefault="00CF582E" w:rsidP="00CF582E">
      <w:pPr>
        <w:pStyle w:val="prostand"/>
        <w:rPr>
          <w:i/>
          <w:iCs/>
          <w:color w:val="0000FF"/>
          <w:lang w:val="de-CH"/>
        </w:rPr>
      </w:pPr>
      <w:r w:rsidRPr="007E2876">
        <w:rPr>
          <w:i/>
          <w:iCs/>
          <w:color w:val="0000FF"/>
          <w:lang w:val="de-CH"/>
        </w:rPr>
        <w:t>Wartungskosten Hardware</w:t>
      </w:r>
    </w:p>
    <w:p w14:paraId="16C5E2C3" w14:textId="77777777" w:rsidR="00A11516" w:rsidRPr="007E2876" w:rsidRDefault="00A11516" w:rsidP="00CF582E">
      <w:pPr>
        <w:pStyle w:val="prostand"/>
        <w:rPr>
          <w:i/>
          <w:iCs/>
          <w:color w:val="0000FF"/>
          <w:lang w:val="de-CH"/>
        </w:rPr>
      </w:pPr>
      <w:r w:rsidRPr="007E2876">
        <w:rPr>
          <w:i/>
          <w:iCs/>
          <w:color w:val="0000FF"/>
          <w:lang w:val="de-CH"/>
        </w:rPr>
        <w:t>Betriebskosten (Server)</w:t>
      </w:r>
    </w:p>
    <w:p w14:paraId="40990830" w14:textId="77777777" w:rsidR="00CF582E" w:rsidRPr="007E2876" w:rsidRDefault="00CF582E" w:rsidP="00CF582E">
      <w:pPr>
        <w:pStyle w:val="prostand"/>
        <w:rPr>
          <w:i/>
          <w:iCs/>
          <w:color w:val="0000FF"/>
          <w:lang w:val="de-CH"/>
        </w:rPr>
      </w:pPr>
      <w:r w:rsidRPr="007E2876">
        <w:rPr>
          <w:i/>
          <w:iCs/>
          <w:color w:val="0000FF"/>
          <w:lang w:val="de-CH"/>
        </w:rPr>
        <w:t>etc.</w:t>
      </w:r>
    </w:p>
    <w:p w14:paraId="49DBFFDD" w14:textId="77777777" w:rsidR="00CF582E" w:rsidRPr="007E2876" w:rsidRDefault="00CF582E" w:rsidP="00CF582E">
      <w:pPr>
        <w:pStyle w:val="prostand"/>
        <w:rPr>
          <w:sz w:val="22"/>
          <w:szCs w:val="22"/>
          <w:lang w:val="de-CH"/>
        </w:rPr>
      </w:pPr>
    </w:p>
    <w:p w14:paraId="17F3A6BE" w14:textId="77777777" w:rsidR="00CF582E" w:rsidRPr="007E2876" w:rsidRDefault="00CF582E" w:rsidP="00CA52D9">
      <w:pPr>
        <w:pStyle w:val="BTitle2"/>
        <w:rPr>
          <w:lang w:val="de-CH"/>
        </w:rPr>
      </w:pPr>
      <w:r w:rsidRPr="007E2876">
        <w:rPr>
          <w:lang w:val="de-CH"/>
        </w:rPr>
        <w:t>Nutzen</w:t>
      </w:r>
    </w:p>
    <w:p w14:paraId="79507840" w14:textId="77777777" w:rsidR="00CF582E" w:rsidRPr="007E2876" w:rsidRDefault="00CF582E" w:rsidP="00CF582E">
      <w:pPr>
        <w:pStyle w:val="prostand"/>
        <w:rPr>
          <w:i/>
          <w:iCs/>
          <w:sz w:val="22"/>
          <w:szCs w:val="22"/>
          <w:lang w:val="de-CH"/>
        </w:rPr>
      </w:pPr>
      <w:r w:rsidRPr="007E2876">
        <w:rPr>
          <w:i/>
          <w:iCs/>
          <w:sz w:val="22"/>
          <w:szCs w:val="22"/>
          <w:lang w:val="de-CH"/>
        </w:rPr>
        <w:t>Quantitativer Nutzen</w:t>
      </w:r>
    </w:p>
    <w:p w14:paraId="1F22160E" w14:textId="77777777" w:rsidR="00CF582E" w:rsidRPr="007E2876" w:rsidRDefault="00CF582E" w:rsidP="00CF582E">
      <w:pPr>
        <w:pStyle w:val="prostand"/>
        <w:rPr>
          <w:sz w:val="22"/>
          <w:szCs w:val="22"/>
          <w:lang w:val="de-CH"/>
        </w:rPr>
      </w:pPr>
    </w:p>
    <w:p w14:paraId="79B4D2A7" w14:textId="77777777" w:rsidR="00D74AE5" w:rsidRPr="007E2876" w:rsidRDefault="00D74AE5" w:rsidP="00CF582E">
      <w:pPr>
        <w:pStyle w:val="prostand"/>
        <w:rPr>
          <w:sz w:val="22"/>
          <w:szCs w:val="22"/>
          <w:lang w:val="de-CH"/>
        </w:rPr>
      </w:pPr>
    </w:p>
    <w:p w14:paraId="29023A05" w14:textId="4559C18E" w:rsidR="00CF582E" w:rsidRPr="007E2876" w:rsidRDefault="00CF582E" w:rsidP="00CF582E">
      <w:pPr>
        <w:pStyle w:val="prostand"/>
        <w:rPr>
          <w:i/>
          <w:iCs/>
          <w:sz w:val="22"/>
          <w:szCs w:val="22"/>
          <w:lang w:val="de-CH"/>
        </w:rPr>
      </w:pPr>
      <w:r w:rsidRPr="007E2876">
        <w:rPr>
          <w:i/>
          <w:iCs/>
          <w:sz w:val="22"/>
          <w:szCs w:val="22"/>
          <w:lang w:val="de-CH"/>
        </w:rPr>
        <w:t>Qualitativer Nutzen</w:t>
      </w:r>
    </w:p>
    <w:p w14:paraId="1F6338F5" w14:textId="3C8CD6B6" w:rsidR="00A15FF3" w:rsidRPr="007E2876" w:rsidRDefault="00A15FF3" w:rsidP="00CF582E">
      <w:pPr>
        <w:pStyle w:val="prostand"/>
        <w:rPr>
          <w:sz w:val="22"/>
          <w:szCs w:val="22"/>
          <w:lang w:val="de-CH"/>
        </w:rPr>
      </w:pPr>
    </w:p>
    <w:p w14:paraId="0215D771" w14:textId="77777777" w:rsidR="00A15FF3" w:rsidRPr="007E2876" w:rsidRDefault="00A15FF3" w:rsidP="00CF582E">
      <w:pPr>
        <w:pStyle w:val="prostand"/>
        <w:rPr>
          <w:sz w:val="22"/>
          <w:szCs w:val="22"/>
          <w:lang w:val="de-CH"/>
        </w:rPr>
      </w:pPr>
    </w:p>
    <w:p w14:paraId="55789447" w14:textId="691BD6F2" w:rsidR="00863C60" w:rsidRPr="007E2876" w:rsidRDefault="00A15FF3" w:rsidP="00CF582E">
      <w:pPr>
        <w:pStyle w:val="prostand"/>
        <w:rPr>
          <w:i/>
          <w:iCs/>
          <w:sz w:val="22"/>
          <w:szCs w:val="22"/>
          <w:lang w:val="de-CH"/>
        </w:rPr>
      </w:pPr>
      <w:r w:rsidRPr="007E2876">
        <w:rPr>
          <w:i/>
          <w:iCs/>
          <w:sz w:val="22"/>
          <w:szCs w:val="22"/>
          <w:lang w:val="de-CH"/>
        </w:rPr>
        <w:t>Risiko Nutzen</w:t>
      </w:r>
    </w:p>
    <w:p w14:paraId="06BAB6C1" w14:textId="31DD7B53" w:rsidR="00A15FF3" w:rsidRPr="007E2876" w:rsidRDefault="001E684F" w:rsidP="00CF582E">
      <w:pPr>
        <w:pStyle w:val="prostand"/>
        <w:rPr>
          <w:i/>
          <w:iCs/>
          <w:color w:val="0000FF"/>
          <w:lang w:val="de-CH"/>
        </w:rPr>
      </w:pPr>
      <w:r w:rsidRPr="007E2876">
        <w:rPr>
          <w:i/>
          <w:iCs/>
          <w:color w:val="0000FF"/>
          <w:lang w:val="de-CH"/>
        </w:rPr>
        <w:t>Hat dieses Projekt eine positive Auswirkung auf existierende IT oder IT Security Risiken? Falls ja, bitte beschreiben Sie den Risiko Nutzen.</w:t>
      </w:r>
    </w:p>
    <w:p w14:paraId="04872885" w14:textId="502A3AE0" w:rsidR="00A15FF3" w:rsidRPr="007E2876" w:rsidRDefault="00A15FF3" w:rsidP="00CF582E">
      <w:pPr>
        <w:pStyle w:val="prostand"/>
        <w:rPr>
          <w:sz w:val="22"/>
          <w:szCs w:val="22"/>
          <w:lang w:val="de-CH"/>
        </w:rPr>
      </w:pPr>
    </w:p>
    <w:p w14:paraId="7F2184EE" w14:textId="77777777" w:rsidR="00A15FF3" w:rsidRPr="007E2876" w:rsidRDefault="00A15FF3" w:rsidP="00CF582E">
      <w:pPr>
        <w:pStyle w:val="prostand"/>
        <w:rPr>
          <w:sz w:val="22"/>
          <w:szCs w:val="22"/>
          <w:lang w:val="de-CH"/>
        </w:rPr>
      </w:pPr>
    </w:p>
    <w:p w14:paraId="0DDD460E" w14:textId="77777777" w:rsidR="00437D8A" w:rsidRPr="007E2876" w:rsidRDefault="00437D8A" w:rsidP="002A7DD2">
      <w:pPr>
        <w:pStyle w:val="BTitle1"/>
        <w:ind w:hanging="720"/>
        <w:rPr>
          <w:lang w:val="de-CH"/>
        </w:rPr>
      </w:pPr>
      <w:bookmarkStart w:id="15" w:name="_Toc42675437"/>
      <w:bookmarkStart w:id="16" w:name="_Toc157146982"/>
      <w:r w:rsidRPr="007E2876">
        <w:rPr>
          <w:lang w:val="de-CH"/>
        </w:rPr>
        <w:lastRenderedPageBreak/>
        <w:t>Abhängigkeiten</w:t>
      </w:r>
      <w:bookmarkEnd w:id="15"/>
    </w:p>
    <w:p w14:paraId="7CD54DE4" w14:textId="77777777" w:rsidR="00437D8A" w:rsidRPr="007E2876" w:rsidRDefault="00437D8A" w:rsidP="00437D8A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Abhängigkeiten zu anderen Projekten</w:t>
      </w:r>
      <w:r w:rsidR="00863C60" w:rsidRPr="007E2876">
        <w:rPr>
          <w:i/>
          <w:color w:val="0000FF"/>
          <w:sz w:val="20"/>
          <w:lang w:val="de-CH"/>
        </w:rPr>
        <w:t>, Systemen</w:t>
      </w:r>
    </w:p>
    <w:p w14:paraId="1E1A169F" w14:textId="3143FFAC" w:rsidR="00437D8A" w:rsidRPr="007E2876" w:rsidRDefault="00437D8A" w:rsidP="00437D8A">
      <w:pPr>
        <w:rPr>
          <w:lang w:val="de-CH"/>
        </w:rPr>
      </w:pPr>
    </w:p>
    <w:p w14:paraId="18B43AEF" w14:textId="1C595167" w:rsidR="002A7DD2" w:rsidRPr="007E2876" w:rsidRDefault="002A7DD2" w:rsidP="002A7DD2">
      <w:pPr>
        <w:pStyle w:val="BTitle1"/>
        <w:ind w:left="0" w:firstLine="0"/>
        <w:rPr>
          <w:lang w:val="de-CH"/>
        </w:rPr>
      </w:pPr>
      <w:bookmarkStart w:id="17" w:name="_Toc42675438"/>
      <w:r w:rsidRPr="007E2876">
        <w:rPr>
          <w:lang w:val="de-CH"/>
        </w:rPr>
        <w:t>Information Security und Datenschutz</w:t>
      </w:r>
      <w:bookmarkEnd w:id="17"/>
    </w:p>
    <w:p w14:paraId="27E1E4B1" w14:textId="170A7BA8" w:rsidR="00277DBE" w:rsidRPr="0000795B" w:rsidRDefault="00C65ABD" w:rsidP="00415BF6">
      <w:pPr>
        <w:pStyle w:val="prostand"/>
        <w:spacing w:after="120"/>
        <w:rPr>
          <w:i/>
          <w:color w:val="0000FF"/>
          <w:lang w:val="de-CH" w:eastAsia="en-US"/>
        </w:rPr>
      </w:pPr>
      <w:r w:rsidRPr="0000795B">
        <w:rPr>
          <w:i/>
          <w:color w:val="0000FF"/>
          <w:lang w:val="de-CH" w:eastAsia="en-US"/>
        </w:rPr>
        <w:t>Bitte beantworten Sie die folgenden Fragen: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77DBE" w:rsidRPr="006C6627" w14:paraId="023B7BCA" w14:textId="77777777" w:rsidTr="00AE23A7">
        <w:trPr>
          <w:trHeight w:val="1119"/>
        </w:trPr>
        <w:tc>
          <w:tcPr>
            <w:tcW w:w="8926" w:type="dxa"/>
          </w:tcPr>
          <w:p w14:paraId="7079B586" w14:textId="6A7C0B52" w:rsidR="002D5E7F" w:rsidRPr="007E2876" w:rsidRDefault="002D5E7F" w:rsidP="00AE23A7">
            <w:pPr>
              <w:rPr>
                <w:sz w:val="20"/>
                <w:lang w:val="de-CH"/>
              </w:rPr>
            </w:pPr>
            <w:r w:rsidRPr="007E2876">
              <w:rPr>
                <w:sz w:val="20"/>
                <w:lang w:val="de-CH"/>
              </w:rPr>
              <w:t xml:space="preserve">Ist es in diesem Projekt geplant, </w:t>
            </w:r>
            <w:r w:rsidR="00475DE9" w:rsidRPr="007E2876">
              <w:rPr>
                <w:sz w:val="20"/>
                <w:lang w:val="de-CH"/>
              </w:rPr>
              <w:t xml:space="preserve">persönliche </w:t>
            </w:r>
            <w:r w:rsidRPr="007E2876">
              <w:rPr>
                <w:sz w:val="20"/>
                <w:lang w:val="de-CH"/>
              </w:rPr>
              <w:t xml:space="preserve">Daten auf </w:t>
            </w:r>
            <w:r w:rsidR="005B52E9" w:rsidRPr="007E2876">
              <w:rPr>
                <w:sz w:val="20"/>
                <w:lang w:val="de-CH"/>
              </w:rPr>
              <w:t>neuem Weg zu verarbeiten (z.B. in einer neuen Anwendung) oder für einen neuen Zwe</w:t>
            </w:r>
            <w:r w:rsidR="00BE6AD4" w:rsidRPr="007E2876">
              <w:rPr>
                <w:sz w:val="20"/>
                <w:lang w:val="de-CH"/>
              </w:rPr>
              <w:t>ck zu verarbeiten?</w:t>
            </w:r>
          </w:p>
          <w:p w14:paraId="7EE64210" w14:textId="24E4A009" w:rsidR="00277DBE" w:rsidRPr="007E2876" w:rsidRDefault="00000000" w:rsidP="00AE23A7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-21959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</w:t>
            </w:r>
            <w:r w:rsidR="00BE6AD4" w:rsidRPr="007E2876">
              <w:rPr>
                <w:sz w:val="20"/>
                <w:lang w:val="de-CH"/>
              </w:rPr>
              <w:t>ja</w:t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55960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n</w:t>
            </w:r>
            <w:r w:rsidR="00BE6AD4" w:rsidRPr="007E2876">
              <w:rPr>
                <w:sz w:val="20"/>
                <w:lang w:val="de-CH"/>
              </w:rPr>
              <w:t>ein</w:t>
            </w:r>
            <w:r w:rsidR="00277DBE" w:rsidRPr="007E2876">
              <w:rPr>
                <w:sz w:val="20"/>
                <w:lang w:val="de-CH"/>
              </w:rPr>
              <w:br/>
            </w:r>
            <w:r w:rsidR="00277DBE" w:rsidRPr="007E2876">
              <w:rPr>
                <w:sz w:val="20"/>
                <w:lang w:val="de-CH"/>
              </w:rPr>
              <w:br/>
            </w:r>
            <w:r w:rsidR="00BE6AD4" w:rsidRPr="007E2876">
              <w:rPr>
                <w:sz w:val="20"/>
                <w:lang w:val="de-CH"/>
              </w:rPr>
              <w:t>Ist es geplant in diesem Projekt</w:t>
            </w:r>
            <w:r w:rsidR="005B6A8D" w:rsidRPr="007E2876">
              <w:rPr>
                <w:sz w:val="20"/>
                <w:lang w:val="de-CH"/>
              </w:rPr>
              <w:t xml:space="preserve"> persönliche Daten von einem Land in ein anderes Land zu transferieren?</w:t>
            </w:r>
          </w:p>
          <w:p w14:paraId="62815260" w14:textId="3D3C446D" w:rsidR="00277DBE" w:rsidRPr="007E2876" w:rsidRDefault="00000000" w:rsidP="00AE23A7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2053507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</w:t>
            </w:r>
            <w:r w:rsidR="00475DE9" w:rsidRPr="007E2876">
              <w:rPr>
                <w:sz w:val="20"/>
                <w:lang w:val="de-CH"/>
              </w:rPr>
              <w:t>ja</w:t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-454797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n</w:t>
            </w:r>
            <w:r w:rsidR="00475DE9" w:rsidRPr="007E2876">
              <w:rPr>
                <w:sz w:val="20"/>
                <w:lang w:val="de-CH"/>
              </w:rPr>
              <w:t>ein</w:t>
            </w:r>
          </w:p>
          <w:p w14:paraId="164222BD" w14:textId="62485E63" w:rsidR="00277DBE" w:rsidRPr="007E2876" w:rsidRDefault="00277DBE" w:rsidP="00AE23A7">
            <w:pPr>
              <w:rPr>
                <w:sz w:val="20"/>
                <w:lang w:val="de-CH"/>
              </w:rPr>
            </w:pPr>
            <w:r w:rsidRPr="007E2876">
              <w:rPr>
                <w:sz w:val="20"/>
                <w:lang w:val="de-CH"/>
              </w:rPr>
              <w:br/>
            </w:r>
            <w:r w:rsidR="00475DE9" w:rsidRPr="007E2876">
              <w:rPr>
                <w:sz w:val="16"/>
                <w:lang w:val="de-CH"/>
              </w:rPr>
              <w:t>Falls Sie eine der Fragen mit “ja” beantwortet haben,</w:t>
            </w:r>
            <w:r w:rsidR="00F44D0B" w:rsidRPr="007E2876">
              <w:rPr>
                <w:sz w:val="16"/>
                <w:lang w:val="de-CH"/>
              </w:rPr>
              <w:t xml:space="preserve"> kontaktieren Sie bitte LS (</w:t>
            </w:r>
            <w:r w:rsidRPr="007E2876">
              <w:rPr>
                <w:sz w:val="16"/>
                <w:lang w:val="de-CH"/>
              </w:rPr>
              <w:t>Noemi Stutz)</w:t>
            </w:r>
            <w:r w:rsidR="00415BF6">
              <w:rPr>
                <w:sz w:val="16"/>
                <w:lang w:val="de-CH"/>
              </w:rPr>
              <w:t>,</w:t>
            </w:r>
            <w:r w:rsidRPr="007E2876">
              <w:rPr>
                <w:sz w:val="16"/>
                <w:lang w:val="de-CH"/>
              </w:rPr>
              <w:t xml:space="preserve"> </w:t>
            </w:r>
            <w:r w:rsidR="00F44D0B" w:rsidRPr="007E2876">
              <w:rPr>
                <w:sz w:val="16"/>
                <w:lang w:val="de-CH"/>
              </w:rPr>
              <w:t xml:space="preserve">um die nötigen Schritte </w:t>
            </w:r>
            <w:r w:rsidR="0002107B" w:rsidRPr="007E2876">
              <w:rPr>
                <w:sz w:val="16"/>
                <w:lang w:val="de-CH"/>
              </w:rPr>
              <w:t xml:space="preserve">zur Einhaltung </w:t>
            </w:r>
            <w:r w:rsidR="00E44922" w:rsidRPr="007E2876">
              <w:rPr>
                <w:sz w:val="16"/>
                <w:lang w:val="de-CH"/>
              </w:rPr>
              <w:t>d</w:t>
            </w:r>
            <w:r w:rsidR="0002107B" w:rsidRPr="007E2876">
              <w:rPr>
                <w:sz w:val="16"/>
                <w:lang w:val="de-CH"/>
              </w:rPr>
              <w:t xml:space="preserve">er nötigen </w:t>
            </w:r>
            <w:r w:rsidR="00E44922" w:rsidRPr="007E2876">
              <w:rPr>
                <w:sz w:val="16"/>
                <w:lang w:val="de-CH"/>
              </w:rPr>
              <w:t xml:space="preserve">Anforderungen der </w:t>
            </w:r>
            <w:r w:rsidR="0002107B" w:rsidRPr="007E2876">
              <w:rPr>
                <w:sz w:val="16"/>
                <w:lang w:val="de-CH"/>
              </w:rPr>
              <w:t>Datenschutzgesetze</w:t>
            </w:r>
            <w:r w:rsidR="00E44922" w:rsidRPr="007E2876">
              <w:rPr>
                <w:sz w:val="16"/>
                <w:lang w:val="de-CH"/>
              </w:rPr>
              <w:t xml:space="preserve"> zu diskutieren.</w:t>
            </w:r>
          </w:p>
        </w:tc>
      </w:tr>
      <w:tr w:rsidR="00277DBE" w:rsidRPr="007E2876" w14:paraId="45A4C7BA" w14:textId="77777777" w:rsidTr="00AE23A7">
        <w:trPr>
          <w:trHeight w:val="852"/>
        </w:trPr>
        <w:tc>
          <w:tcPr>
            <w:tcW w:w="8926" w:type="dxa"/>
          </w:tcPr>
          <w:p w14:paraId="3F08A0AA" w14:textId="0D59E132" w:rsidR="00277DBE" w:rsidRPr="007E2876" w:rsidRDefault="009A3BBE" w:rsidP="00AE23A7">
            <w:pPr>
              <w:rPr>
                <w:sz w:val="20"/>
                <w:lang w:val="de-CH"/>
              </w:rPr>
            </w:pPr>
            <w:r w:rsidRPr="007E2876">
              <w:rPr>
                <w:sz w:val="20"/>
                <w:lang w:val="de-CH"/>
              </w:rPr>
              <w:t>Ist bei diesem Projekt die Verarbeitung von sensitive</w:t>
            </w:r>
            <w:r w:rsidR="00415BF6">
              <w:rPr>
                <w:sz w:val="20"/>
                <w:lang w:val="de-CH"/>
              </w:rPr>
              <w:t>n</w:t>
            </w:r>
            <w:r w:rsidRPr="007E2876">
              <w:rPr>
                <w:sz w:val="20"/>
                <w:lang w:val="de-CH"/>
              </w:rPr>
              <w:t xml:space="preserve"> (vertraulichen) Daten involviert?</w:t>
            </w:r>
          </w:p>
          <w:p w14:paraId="49088103" w14:textId="6D155968" w:rsidR="00277DBE" w:rsidRPr="00B31651" w:rsidRDefault="00000000" w:rsidP="00AE23A7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7324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B31651">
                  <w:rPr>
                    <w:rFonts w:ascii="MS Gothic" w:eastAsia="MS Gothic" w:hAnsi="MS Gothic"/>
                    <w:sz w:val="20"/>
                  </w:rPr>
                  <w:t>☐</w:t>
                </w:r>
              </w:sdtContent>
            </w:sdt>
            <w:r w:rsidR="00277DBE" w:rsidRPr="00B31651">
              <w:rPr>
                <w:sz w:val="20"/>
              </w:rPr>
              <w:t xml:space="preserve"> </w:t>
            </w:r>
            <w:r w:rsidR="009A3BBE" w:rsidRPr="00B31651">
              <w:rPr>
                <w:sz w:val="20"/>
              </w:rPr>
              <w:t>ja</w:t>
            </w:r>
            <w:r w:rsidR="00277DBE" w:rsidRPr="00B31651">
              <w:rPr>
                <w:sz w:val="20"/>
              </w:rPr>
              <w:tab/>
            </w:r>
            <w:r w:rsidR="00277DBE" w:rsidRPr="00B31651">
              <w:rPr>
                <w:sz w:val="20"/>
              </w:rPr>
              <w:tab/>
            </w:r>
            <w:r w:rsidR="00277DBE" w:rsidRPr="00B31651">
              <w:rPr>
                <w:sz w:val="20"/>
              </w:rPr>
              <w:tab/>
            </w:r>
            <w:r w:rsidR="00277DBE" w:rsidRPr="00B31651">
              <w:rPr>
                <w:sz w:val="20"/>
              </w:rPr>
              <w:tab/>
            </w:r>
            <w:r w:rsidR="00277DBE" w:rsidRPr="00B31651">
              <w:rPr>
                <w:sz w:val="20"/>
              </w:rPr>
              <w:tab/>
            </w:r>
            <w:r w:rsidR="00277DBE" w:rsidRPr="00B31651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921671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B31651">
                  <w:rPr>
                    <w:rFonts w:ascii="MS Gothic" w:eastAsia="MS Gothic" w:hAnsi="MS Gothic"/>
                    <w:sz w:val="20"/>
                  </w:rPr>
                  <w:t>☐</w:t>
                </w:r>
              </w:sdtContent>
            </w:sdt>
            <w:r w:rsidR="00277DBE" w:rsidRPr="00B31651">
              <w:rPr>
                <w:sz w:val="20"/>
              </w:rPr>
              <w:t xml:space="preserve"> n</w:t>
            </w:r>
            <w:r w:rsidR="009A3BBE" w:rsidRPr="00B31651">
              <w:rPr>
                <w:sz w:val="20"/>
              </w:rPr>
              <w:t>ein</w:t>
            </w:r>
          </w:p>
          <w:p w14:paraId="664A261B" w14:textId="327BB511" w:rsidR="00277DBE" w:rsidRPr="00B31651" w:rsidRDefault="00277DBE" w:rsidP="00AE23A7">
            <w:pPr>
              <w:rPr>
                <w:sz w:val="20"/>
              </w:rPr>
            </w:pPr>
            <w:r w:rsidRPr="00B31651">
              <w:rPr>
                <w:sz w:val="16"/>
              </w:rPr>
              <w:t>Refere</w:t>
            </w:r>
            <w:r w:rsidR="009A3BBE" w:rsidRPr="00B31651">
              <w:rPr>
                <w:sz w:val="16"/>
              </w:rPr>
              <w:t>nz</w:t>
            </w:r>
            <w:r w:rsidRPr="00B31651">
              <w:rPr>
                <w:sz w:val="16"/>
              </w:rPr>
              <w:t xml:space="preserve">: </w:t>
            </w:r>
            <w:hyperlink r:id="rId13" w:history="1">
              <w:r w:rsidRPr="00B31651">
                <w:rPr>
                  <w:rStyle w:val="Hyperlink"/>
                  <w:sz w:val="16"/>
                </w:rPr>
                <w:t>Classification and Handling of Data Directive</w:t>
              </w:r>
            </w:hyperlink>
            <w:r w:rsidRPr="00B31651">
              <w:rPr>
                <w:sz w:val="16"/>
              </w:rPr>
              <w:t xml:space="preserve"> &amp; </w:t>
            </w:r>
            <w:hyperlink r:id="rId14" w:history="1">
              <w:r w:rsidRPr="00B31651">
                <w:rPr>
                  <w:rStyle w:val="Hyperlink"/>
                  <w:sz w:val="16"/>
                </w:rPr>
                <w:t>Appendix 1</w:t>
              </w:r>
            </w:hyperlink>
          </w:p>
        </w:tc>
      </w:tr>
      <w:tr w:rsidR="00277DBE" w:rsidRPr="007E2876" w14:paraId="2C74642F" w14:textId="77777777" w:rsidTr="00AE23A7">
        <w:trPr>
          <w:trHeight w:val="1146"/>
        </w:trPr>
        <w:tc>
          <w:tcPr>
            <w:tcW w:w="8926" w:type="dxa"/>
          </w:tcPr>
          <w:p w14:paraId="5D8F1651" w14:textId="0BBF21A9" w:rsidR="00277DBE" w:rsidRPr="007E2876" w:rsidRDefault="00B02FFB" w:rsidP="00AE23A7">
            <w:pPr>
              <w:rPr>
                <w:sz w:val="20"/>
                <w:lang w:val="de-CH"/>
              </w:rPr>
            </w:pPr>
            <w:r w:rsidRPr="007E2876">
              <w:rPr>
                <w:sz w:val="20"/>
                <w:lang w:val="de-CH"/>
              </w:rPr>
              <w:t>Beinhaltet dieses Projekt die Verfügbarkeit von Applikationen</w:t>
            </w:r>
            <w:r w:rsidR="008E0AC5" w:rsidRPr="007E2876">
              <w:rPr>
                <w:sz w:val="20"/>
                <w:lang w:val="de-CH"/>
              </w:rPr>
              <w:t>, Services oder Systemen im öffentlichen Internet? Dies betrifft auch extern gehostete (</w:t>
            </w:r>
            <w:r w:rsidR="008B4CA2" w:rsidRPr="007E2876">
              <w:rPr>
                <w:sz w:val="20"/>
                <w:lang w:val="de-CH"/>
              </w:rPr>
              <w:t>z.B. Cloud) Applikationen oder Services.</w:t>
            </w:r>
          </w:p>
          <w:p w14:paraId="555802E8" w14:textId="1842FB53" w:rsidR="00277DBE" w:rsidRPr="007E2876" w:rsidRDefault="00000000" w:rsidP="00AE23A7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745622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</w:t>
            </w:r>
            <w:r w:rsidR="008B4CA2" w:rsidRPr="007E2876">
              <w:rPr>
                <w:sz w:val="20"/>
                <w:lang w:val="de-CH"/>
              </w:rPr>
              <w:t>ja</w:t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1133449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n</w:t>
            </w:r>
            <w:r w:rsidR="008B4CA2" w:rsidRPr="007E2876">
              <w:rPr>
                <w:sz w:val="20"/>
                <w:lang w:val="de-CH"/>
              </w:rPr>
              <w:t>ein</w:t>
            </w:r>
          </w:p>
        </w:tc>
      </w:tr>
      <w:tr w:rsidR="00277DBE" w:rsidRPr="007E2876" w14:paraId="41D69CDA" w14:textId="77777777" w:rsidTr="00AE23A7">
        <w:trPr>
          <w:trHeight w:val="1146"/>
        </w:trPr>
        <w:tc>
          <w:tcPr>
            <w:tcW w:w="8926" w:type="dxa"/>
          </w:tcPr>
          <w:p w14:paraId="527589DC" w14:textId="77777777" w:rsidR="00B43A48" w:rsidRPr="007E2876" w:rsidRDefault="00086FC9" w:rsidP="00B43A48">
            <w:pPr>
              <w:rPr>
                <w:sz w:val="20"/>
                <w:lang w:val="de-CH"/>
              </w:rPr>
            </w:pPr>
            <w:r w:rsidRPr="007E2876">
              <w:rPr>
                <w:sz w:val="20"/>
                <w:lang w:val="de-CH"/>
              </w:rPr>
              <w:t>B</w:t>
            </w:r>
            <w:r w:rsidR="006C717F" w:rsidRPr="007E2876">
              <w:rPr>
                <w:sz w:val="20"/>
                <w:lang w:val="de-CH"/>
              </w:rPr>
              <w:t xml:space="preserve">einhaltet dieses Projekt Netzwerkverbindungen zu Dritten, </w:t>
            </w:r>
            <w:r w:rsidR="00B43A48" w:rsidRPr="007E2876">
              <w:rPr>
                <w:sz w:val="20"/>
                <w:lang w:val="de-CH"/>
              </w:rPr>
              <w:t>zum Beispiel Schnittstellen für einen Datenaustausch?</w:t>
            </w:r>
          </w:p>
          <w:p w14:paraId="56A6389C" w14:textId="508F977C" w:rsidR="00277DBE" w:rsidRPr="007E2876" w:rsidRDefault="00000000" w:rsidP="00B43A48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214639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</w:t>
            </w:r>
            <w:r w:rsidR="00B43A48" w:rsidRPr="007E2876">
              <w:rPr>
                <w:sz w:val="20"/>
                <w:lang w:val="de-CH"/>
              </w:rPr>
              <w:t>ja</w:t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-746037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n</w:t>
            </w:r>
            <w:r w:rsidR="00B43A48" w:rsidRPr="007E2876">
              <w:rPr>
                <w:sz w:val="20"/>
                <w:lang w:val="de-CH"/>
              </w:rPr>
              <w:t>ein</w:t>
            </w:r>
          </w:p>
        </w:tc>
      </w:tr>
      <w:tr w:rsidR="00277DBE" w:rsidRPr="007E2876" w14:paraId="6EF0AC23" w14:textId="77777777" w:rsidTr="00AE23A7">
        <w:trPr>
          <w:trHeight w:val="992"/>
        </w:trPr>
        <w:tc>
          <w:tcPr>
            <w:tcW w:w="8926" w:type="dxa"/>
          </w:tcPr>
          <w:p w14:paraId="614C2B6A" w14:textId="7C63EB91" w:rsidR="00277DBE" w:rsidRPr="007E2876" w:rsidRDefault="003C4466" w:rsidP="00AE23A7">
            <w:pPr>
              <w:rPr>
                <w:sz w:val="20"/>
                <w:lang w:val="de-CH"/>
              </w:rPr>
            </w:pPr>
            <w:r w:rsidRPr="007E2876">
              <w:rPr>
                <w:sz w:val="20"/>
                <w:lang w:val="de-CH"/>
              </w:rPr>
              <w:t>Sind in diesem Projekt ausgelagerte Services oder Lösungen involviert (z.B. Cloud Services)</w:t>
            </w:r>
            <w:r w:rsidR="00277DBE" w:rsidRPr="007E2876">
              <w:rPr>
                <w:sz w:val="20"/>
                <w:lang w:val="de-CH"/>
              </w:rPr>
              <w:t>?</w:t>
            </w:r>
          </w:p>
          <w:p w14:paraId="422A61A4" w14:textId="094A18C2" w:rsidR="00277DBE" w:rsidRPr="007E2876" w:rsidRDefault="00000000" w:rsidP="00AE23A7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2050333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</w:t>
            </w:r>
            <w:r w:rsidR="00AD5E68" w:rsidRPr="007E2876">
              <w:rPr>
                <w:sz w:val="20"/>
                <w:lang w:val="de-CH"/>
              </w:rPr>
              <w:t>ja</w:t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r w:rsidR="00277DBE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85832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DBE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277DBE" w:rsidRPr="007E2876">
              <w:rPr>
                <w:sz w:val="20"/>
                <w:lang w:val="de-CH"/>
              </w:rPr>
              <w:t xml:space="preserve"> n</w:t>
            </w:r>
            <w:r w:rsidR="00AD5E68" w:rsidRPr="007E2876">
              <w:rPr>
                <w:sz w:val="20"/>
                <w:lang w:val="de-CH"/>
              </w:rPr>
              <w:t>ein</w:t>
            </w:r>
          </w:p>
        </w:tc>
      </w:tr>
      <w:tr w:rsidR="00277DBE" w:rsidRPr="006C6627" w14:paraId="4C133C39" w14:textId="77777777" w:rsidTr="00AE23A7">
        <w:trPr>
          <w:trHeight w:val="1120"/>
        </w:trPr>
        <w:tc>
          <w:tcPr>
            <w:tcW w:w="8926" w:type="dxa"/>
          </w:tcPr>
          <w:p w14:paraId="2208B992" w14:textId="0F1BF2E2" w:rsidR="00277DBE" w:rsidRPr="007E2876" w:rsidRDefault="00341B8E" w:rsidP="00AE23A7">
            <w:pPr>
              <w:rPr>
                <w:sz w:val="20"/>
                <w:lang w:val="de-CH"/>
              </w:rPr>
            </w:pPr>
            <w:r w:rsidRPr="007E2876">
              <w:rPr>
                <w:sz w:val="20"/>
                <w:lang w:val="de-CH"/>
              </w:rPr>
              <w:t>Sehen Sie zusätzliche Sicherheits</w:t>
            </w:r>
            <w:r w:rsidR="007C50B9" w:rsidRPr="007E2876">
              <w:rPr>
                <w:sz w:val="20"/>
                <w:lang w:val="de-CH"/>
              </w:rPr>
              <w:t>aspekte</w:t>
            </w:r>
            <w:r w:rsidR="00E51651" w:rsidRPr="007E2876">
              <w:rPr>
                <w:sz w:val="20"/>
                <w:lang w:val="de-CH"/>
              </w:rPr>
              <w:t xml:space="preserve">, </w:t>
            </w:r>
            <w:r w:rsidR="007C50B9" w:rsidRPr="007E2876">
              <w:rPr>
                <w:sz w:val="20"/>
                <w:lang w:val="de-CH"/>
              </w:rPr>
              <w:t xml:space="preserve">welche dieses Projekt </w:t>
            </w:r>
            <w:r w:rsidR="004E6DEF" w:rsidRPr="007E2876">
              <w:rPr>
                <w:sz w:val="20"/>
                <w:lang w:val="de-CH"/>
              </w:rPr>
              <w:t>selbst</w:t>
            </w:r>
            <w:r w:rsidR="002B6CB5" w:rsidRPr="007E2876">
              <w:rPr>
                <w:sz w:val="20"/>
                <w:lang w:val="de-CH"/>
              </w:rPr>
              <w:t xml:space="preserve"> </w:t>
            </w:r>
            <w:r w:rsidR="007C50B9" w:rsidRPr="007E2876">
              <w:rPr>
                <w:sz w:val="20"/>
                <w:lang w:val="de-CH"/>
              </w:rPr>
              <w:t xml:space="preserve">oder </w:t>
            </w:r>
            <w:r w:rsidR="002B6CB5" w:rsidRPr="007E2876">
              <w:rPr>
                <w:sz w:val="20"/>
                <w:lang w:val="de-CH"/>
              </w:rPr>
              <w:t>die Lösung, für welche das Projekt</w:t>
            </w:r>
            <w:r w:rsidR="00E51651" w:rsidRPr="007E2876">
              <w:rPr>
                <w:sz w:val="20"/>
                <w:lang w:val="de-CH"/>
              </w:rPr>
              <w:t xml:space="preserve"> gestartet wi</w:t>
            </w:r>
            <w:r w:rsidR="006A341F" w:rsidRPr="007E2876">
              <w:rPr>
                <w:sz w:val="20"/>
                <w:lang w:val="de-CH"/>
              </w:rPr>
              <w:t>rd, aber durch die obenstehenden Fragen nicht abgedeckt sind?</w:t>
            </w:r>
          </w:p>
          <w:p w14:paraId="43C3DD72" w14:textId="4867DA60" w:rsidR="00277DBE" w:rsidRPr="007E2876" w:rsidRDefault="006A341F" w:rsidP="00AE23A7">
            <w:pPr>
              <w:rPr>
                <w:sz w:val="20"/>
                <w:lang w:val="de-CH"/>
              </w:rPr>
            </w:pPr>
            <w:r w:rsidRPr="007E2876">
              <w:rPr>
                <w:i/>
                <w:color w:val="0000FF"/>
                <w:sz w:val="20"/>
                <w:lang w:val="de-CH"/>
              </w:rPr>
              <w:t>Falls ja, geben Sie bitte eine Beschreibung</w:t>
            </w:r>
            <w:r w:rsidR="00277DBE" w:rsidRPr="007E2876">
              <w:rPr>
                <w:i/>
                <w:color w:val="0000FF"/>
                <w:sz w:val="20"/>
                <w:lang w:val="de-CH"/>
              </w:rPr>
              <w:t xml:space="preserve"> </w:t>
            </w:r>
          </w:p>
        </w:tc>
      </w:tr>
    </w:tbl>
    <w:p w14:paraId="18FA406F" w14:textId="76C81AAD" w:rsidR="00277DBE" w:rsidRPr="007E2876" w:rsidRDefault="00277DBE" w:rsidP="00277DBE">
      <w:pPr>
        <w:pStyle w:val="prostand"/>
        <w:rPr>
          <w:sz w:val="22"/>
          <w:szCs w:val="22"/>
          <w:lang w:val="de-CH"/>
        </w:rPr>
      </w:pPr>
      <w:r w:rsidRPr="007E2876">
        <w:rPr>
          <w:sz w:val="22"/>
          <w:szCs w:val="22"/>
          <w:lang w:val="de-CH"/>
        </w:rPr>
        <w:br/>
      </w:r>
      <w:r w:rsidR="003A2B73" w:rsidRPr="007E2876">
        <w:rPr>
          <w:sz w:val="22"/>
          <w:szCs w:val="22"/>
          <w:lang w:val="de-CH"/>
        </w:rPr>
        <w:t>Sollten Sie weitere Fragen habe</w:t>
      </w:r>
      <w:r w:rsidR="007C41A9" w:rsidRPr="007E2876">
        <w:rPr>
          <w:sz w:val="22"/>
          <w:szCs w:val="22"/>
          <w:lang w:val="de-CH"/>
        </w:rPr>
        <w:t xml:space="preserve">n, wenden Sie sich bitte an das IT Security Team </w:t>
      </w:r>
      <w:r w:rsidRPr="007E2876">
        <w:rPr>
          <w:sz w:val="22"/>
          <w:szCs w:val="22"/>
          <w:lang w:val="de-CH"/>
        </w:rPr>
        <w:t>(</w:t>
      </w:r>
      <w:r w:rsidR="00415BF6">
        <w:rPr>
          <w:sz w:val="22"/>
          <w:szCs w:val="22"/>
          <w:lang w:val="de-CH"/>
        </w:rPr>
        <w:t xml:space="preserve"> </w:t>
      </w:r>
      <w:hyperlink r:id="rId15" w:history="1">
        <w:r w:rsidR="00415BF6" w:rsidRPr="00100BF1">
          <w:rPr>
            <w:rStyle w:val="Hyperlink"/>
            <w:sz w:val="22"/>
            <w:szCs w:val="22"/>
            <w:lang w:val="de-CH"/>
          </w:rPr>
          <w:t>security@buhlergroup.com</w:t>
        </w:r>
      </w:hyperlink>
      <w:r w:rsidR="00415BF6">
        <w:rPr>
          <w:sz w:val="22"/>
          <w:szCs w:val="22"/>
          <w:lang w:val="de-CH"/>
        </w:rPr>
        <w:t xml:space="preserve"> </w:t>
      </w:r>
      <w:r w:rsidRPr="007E2876">
        <w:rPr>
          <w:sz w:val="22"/>
          <w:szCs w:val="22"/>
          <w:lang w:val="de-CH"/>
        </w:rPr>
        <w:t>)</w:t>
      </w:r>
      <w:r w:rsidR="00415BF6">
        <w:rPr>
          <w:sz w:val="22"/>
          <w:szCs w:val="22"/>
          <w:lang w:val="de-CH"/>
        </w:rPr>
        <w:t>,</w:t>
      </w:r>
      <w:r w:rsidRPr="007E2876">
        <w:rPr>
          <w:sz w:val="22"/>
          <w:szCs w:val="22"/>
          <w:lang w:val="de-CH"/>
        </w:rPr>
        <w:t xml:space="preserve"> </w:t>
      </w:r>
      <w:r w:rsidR="007C41A9" w:rsidRPr="007E2876">
        <w:rPr>
          <w:sz w:val="22"/>
          <w:szCs w:val="22"/>
          <w:lang w:val="de-CH"/>
        </w:rPr>
        <w:t>um die Themen</w:t>
      </w:r>
      <w:r w:rsidR="003F1E40" w:rsidRPr="007E2876">
        <w:rPr>
          <w:sz w:val="22"/>
          <w:szCs w:val="22"/>
          <w:lang w:val="de-CH"/>
        </w:rPr>
        <w:t xml:space="preserve"> vor dem Finalisieren des Projektantrages</w:t>
      </w:r>
      <w:r w:rsidR="007C41A9" w:rsidRPr="007E2876">
        <w:rPr>
          <w:sz w:val="22"/>
          <w:szCs w:val="22"/>
          <w:lang w:val="de-CH"/>
        </w:rPr>
        <w:t xml:space="preserve"> zu diskutieren oder </w:t>
      </w:r>
      <w:r w:rsidR="003F1E40" w:rsidRPr="007E2876">
        <w:rPr>
          <w:sz w:val="22"/>
          <w:szCs w:val="22"/>
          <w:lang w:val="de-CH"/>
        </w:rPr>
        <w:t>Ratschläge einzuholen.</w:t>
      </w:r>
    </w:p>
    <w:p w14:paraId="1A13E868" w14:textId="0FFFC08A" w:rsidR="00AE23A7" w:rsidRDefault="00AE23A7" w:rsidP="00B12EB0">
      <w:pPr>
        <w:pStyle w:val="BTitle1"/>
        <w:ind w:hanging="720"/>
        <w:rPr>
          <w:lang w:val="de-CH"/>
        </w:rPr>
      </w:pPr>
      <w:bookmarkStart w:id="18" w:name="_Toc42675439"/>
      <w:r>
        <w:rPr>
          <w:lang w:val="de-CH"/>
        </w:rPr>
        <w:t>Disaster Recovery</w:t>
      </w:r>
      <w:bookmarkEnd w:id="18"/>
    </w:p>
    <w:p w14:paraId="17EC4BF2" w14:textId="3DD6ACF5" w:rsidR="00AE23A7" w:rsidRPr="00AE23A7" w:rsidRDefault="00AE23A7" w:rsidP="00AE23A7">
      <w:pPr>
        <w:pStyle w:val="prostand"/>
        <w:spacing w:after="120"/>
        <w:rPr>
          <w:i/>
          <w:color w:val="0000FF"/>
          <w:lang w:val="de-CH" w:eastAsia="en-US"/>
        </w:rPr>
      </w:pPr>
      <w:r w:rsidRPr="00AE23A7">
        <w:rPr>
          <w:i/>
          <w:color w:val="0000FF"/>
          <w:lang w:val="de-CH" w:eastAsia="en-US"/>
        </w:rPr>
        <w:t>Mit der Verankerung der verschiedenen Lieferobjekte im Standard Projektvorgehe</w:t>
      </w:r>
      <w:r>
        <w:rPr>
          <w:i/>
          <w:color w:val="0000FF"/>
          <w:lang w:val="de-CH" w:eastAsia="en-US"/>
        </w:rPr>
        <w:t>n wird sichergestellt, dass</w:t>
      </w:r>
      <w:r w:rsidRPr="00AE23A7">
        <w:rPr>
          <w:i/>
          <w:color w:val="0000FF"/>
          <w:lang w:val="de-CH" w:eastAsia="en-US"/>
        </w:rPr>
        <w:t xml:space="preserve"> standardisierte und dokumentierte Lösungen rechtzeitig vorhanden und vor der Inbetriebnahme auf deren ITSCM Funktionalität hin überprüft sind. Nach der Inbetriebnahme gilt es die Funktionalität der Wiederanlaufverfahren nachhaltig sicherzustellen. </w:t>
      </w:r>
    </w:p>
    <w:p w14:paraId="3DC04E60" w14:textId="5F2A4719" w:rsidR="00AE23A7" w:rsidRDefault="00AE23A7" w:rsidP="00AE23A7">
      <w:pPr>
        <w:pStyle w:val="prostand"/>
        <w:spacing w:after="120"/>
        <w:rPr>
          <w:sz w:val="22"/>
          <w:szCs w:val="22"/>
          <w:lang w:val="de-CH"/>
        </w:rPr>
      </w:pPr>
      <w:r w:rsidRPr="00AE23A7">
        <w:rPr>
          <w:i/>
          <w:color w:val="0000FF"/>
          <w:lang w:val="de-CH" w:eastAsia="en-US"/>
        </w:rPr>
        <w:t>In diesem Prozessschritt sind die Anforderungen des Business sowie die Recovery-spezifikationen  innerhalb ITP bei einem IT-Disaster zu überprüfen bzw. festzulegen.</w:t>
      </w:r>
    </w:p>
    <w:p w14:paraId="7DA71DEE" w14:textId="18D31115" w:rsidR="00AE23A7" w:rsidRPr="0000795B" w:rsidRDefault="00AE23A7" w:rsidP="00AE23A7">
      <w:pPr>
        <w:pStyle w:val="prostand"/>
        <w:spacing w:after="120"/>
        <w:rPr>
          <w:i/>
          <w:color w:val="0000FF"/>
          <w:lang w:val="de-CH" w:eastAsia="en-US"/>
        </w:rPr>
      </w:pPr>
      <w:r w:rsidRPr="0000795B">
        <w:rPr>
          <w:i/>
          <w:color w:val="0000FF"/>
          <w:lang w:val="de-CH" w:eastAsia="en-US"/>
        </w:rPr>
        <w:lastRenderedPageBreak/>
        <w:t>Bitte beantworten Sie die folgende</w:t>
      </w:r>
      <w:r w:rsidR="00F163D8" w:rsidRPr="0000795B">
        <w:rPr>
          <w:i/>
          <w:color w:val="0000FF"/>
          <w:lang w:val="de-CH" w:eastAsia="en-US"/>
        </w:rPr>
        <w:t xml:space="preserve"> Frage</w:t>
      </w:r>
      <w:r w:rsidRPr="0000795B">
        <w:rPr>
          <w:i/>
          <w:color w:val="0000FF"/>
          <w:lang w:val="de-CH" w:eastAsia="en-US"/>
        </w:rPr>
        <w:t>:</w:t>
      </w:r>
    </w:p>
    <w:p w14:paraId="3E5267BC" w14:textId="5B3B4038" w:rsidR="00F163D8" w:rsidRDefault="00F163D8" w:rsidP="00AE23A7">
      <w:pPr>
        <w:pStyle w:val="prostand"/>
        <w:spacing w:after="120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>Handelt es sich in diesem Projekt um einen neuen IT-Service</w:t>
      </w:r>
      <w:r w:rsidR="006C0632">
        <w:rPr>
          <w:sz w:val="22"/>
          <w:szCs w:val="22"/>
          <w:lang w:val="de-CH"/>
        </w:rPr>
        <w:t>/Application</w:t>
      </w:r>
      <w:r>
        <w:rPr>
          <w:sz w:val="22"/>
          <w:szCs w:val="22"/>
          <w:lang w:val="de-CH"/>
        </w:rPr>
        <w:t xml:space="preserve"> oder eine IT-Service</w:t>
      </w:r>
      <w:r w:rsidR="006C0632">
        <w:rPr>
          <w:sz w:val="22"/>
          <w:szCs w:val="22"/>
          <w:lang w:val="de-CH"/>
        </w:rPr>
        <w:t>/Application</w:t>
      </w:r>
      <w:r>
        <w:rPr>
          <w:sz w:val="22"/>
          <w:szCs w:val="22"/>
          <w:lang w:val="de-CH"/>
        </w:rPr>
        <w:t xml:space="preserve"> Anpassung?</w:t>
      </w:r>
    </w:p>
    <w:p w14:paraId="78065435" w14:textId="77777777" w:rsidR="0000795B" w:rsidRDefault="00000000" w:rsidP="00AE23A7">
      <w:pPr>
        <w:pStyle w:val="prostand"/>
        <w:spacing w:after="120"/>
        <w:rPr>
          <w:lang w:val="de-CH"/>
        </w:rPr>
      </w:pPr>
      <w:sdt>
        <w:sdtPr>
          <w:rPr>
            <w:lang w:val="de-CH"/>
          </w:rPr>
          <w:id w:val="-1392179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63D8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F163D8" w:rsidRPr="007E2876">
        <w:rPr>
          <w:lang w:val="de-CH"/>
        </w:rPr>
        <w:t xml:space="preserve"> ja</w:t>
      </w:r>
      <w:r w:rsidR="00F163D8" w:rsidRPr="007E2876">
        <w:rPr>
          <w:lang w:val="de-CH"/>
        </w:rPr>
        <w:tab/>
      </w:r>
      <w:r w:rsidR="00F163D8" w:rsidRPr="007E2876">
        <w:rPr>
          <w:lang w:val="de-CH"/>
        </w:rPr>
        <w:tab/>
      </w:r>
      <w:r w:rsidR="00F163D8" w:rsidRPr="007E2876">
        <w:rPr>
          <w:lang w:val="de-CH"/>
        </w:rPr>
        <w:tab/>
      </w:r>
      <w:r w:rsidR="00F163D8" w:rsidRPr="007E2876">
        <w:rPr>
          <w:lang w:val="de-CH"/>
        </w:rPr>
        <w:tab/>
      </w:r>
      <w:r w:rsidR="00F163D8" w:rsidRPr="007E2876">
        <w:rPr>
          <w:lang w:val="de-CH"/>
        </w:rPr>
        <w:tab/>
      </w:r>
      <w:r w:rsidR="00F163D8" w:rsidRPr="007E2876">
        <w:rPr>
          <w:lang w:val="de-CH"/>
        </w:rPr>
        <w:tab/>
      </w:r>
      <w:sdt>
        <w:sdtPr>
          <w:rPr>
            <w:lang w:val="de-CH"/>
          </w:rPr>
          <w:id w:val="601148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63D8" w:rsidRPr="007E2876">
            <w:rPr>
              <w:rFonts w:ascii="MS Gothic" w:eastAsia="MS Gothic" w:hAnsi="MS Gothic"/>
              <w:lang w:val="de-CH"/>
            </w:rPr>
            <w:t>☐</w:t>
          </w:r>
        </w:sdtContent>
      </w:sdt>
      <w:r w:rsidR="00F163D8" w:rsidRPr="007E2876">
        <w:rPr>
          <w:lang w:val="de-CH"/>
        </w:rPr>
        <w:t xml:space="preserve"> nein</w:t>
      </w:r>
    </w:p>
    <w:p w14:paraId="7872E174" w14:textId="2012768B" w:rsidR="0000795B" w:rsidRPr="0000795B" w:rsidRDefault="0000795B" w:rsidP="00AE23A7">
      <w:pPr>
        <w:pStyle w:val="prostand"/>
        <w:spacing w:after="120"/>
        <w:rPr>
          <w:i/>
          <w:color w:val="0000FF"/>
          <w:lang w:val="de-CH"/>
        </w:rPr>
      </w:pPr>
      <w:r>
        <w:rPr>
          <w:i/>
          <w:color w:val="0000FF"/>
          <w:lang w:val="de-CH"/>
        </w:rPr>
        <w:t xml:space="preserve">Falls ja, beantworten Sie bitte folgende Fragen und kreieren Sie, bzw. </w:t>
      </w:r>
      <w:r w:rsidR="006C0632">
        <w:rPr>
          <w:i/>
          <w:color w:val="0000FF"/>
          <w:lang w:val="de-CH"/>
        </w:rPr>
        <w:t>aktualisieren Sie die</w:t>
      </w:r>
      <w:r>
        <w:rPr>
          <w:i/>
          <w:color w:val="0000FF"/>
          <w:lang w:val="de-CH"/>
        </w:rPr>
        <w:t xml:space="preserve"> entsprechende </w:t>
      </w:r>
      <w:r w:rsidR="006C0632">
        <w:rPr>
          <w:i/>
          <w:color w:val="0000FF"/>
          <w:lang w:val="de-CH"/>
        </w:rPr>
        <w:t>Dokumentation</w:t>
      </w:r>
      <w:r w:rsidR="0066114C">
        <w:rPr>
          <w:i/>
          <w:color w:val="0000FF"/>
          <w:lang w:val="de-CH"/>
        </w:rPr>
        <w:t xml:space="preserve"> mit </w:t>
      </w:r>
      <w:r w:rsidR="0066114C" w:rsidRPr="0066114C">
        <w:rPr>
          <w:i/>
          <w:color w:val="0000FF"/>
          <w:lang w:val="de-CH"/>
        </w:rPr>
        <w:t xml:space="preserve">dem Prozess-Owner ITSCM </w:t>
      </w:r>
      <w:r>
        <w:rPr>
          <w:i/>
          <w:color w:val="0000FF"/>
          <w:lang w:val="de-CH"/>
        </w:rPr>
        <w:t xml:space="preserve"> während der </w:t>
      </w:r>
      <w:r w:rsidRPr="0000795B">
        <w:rPr>
          <w:i/>
          <w:color w:val="0000FF"/>
          <w:lang w:val="de-CH"/>
        </w:rPr>
        <w:t>Einführungsvorbereitung</w:t>
      </w:r>
      <w:r>
        <w:rPr>
          <w:i/>
          <w:color w:val="0000FF"/>
          <w:lang w:val="de-CH"/>
        </w:rPr>
        <w:t>sphase Ihres Projektes.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0795B" w:rsidRPr="0060447B" w14:paraId="2DC818AA" w14:textId="77777777" w:rsidTr="006C0632">
        <w:trPr>
          <w:trHeight w:val="688"/>
        </w:trPr>
        <w:tc>
          <w:tcPr>
            <w:tcW w:w="8926" w:type="dxa"/>
          </w:tcPr>
          <w:p w14:paraId="5D18400F" w14:textId="3FEF8E14" w:rsidR="0000795B" w:rsidRPr="0000795B" w:rsidRDefault="006C0632" w:rsidP="0060447B">
            <w:pPr>
              <w:rPr>
                <w:sz w:val="20"/>
                <w:lang w:val="de-CH"/>
              </w:rPr>
            </w:pPr>
            <w:r>
              <w:rPr>
                <w:rFonts w:cs="Arial"/>
                <w:iCs/>
                <w:sz w:val="20"/>
                <w:lang w:val="de-CH"/>
              </w:rPr>
              <w:t xml:space="preserve">Ist </w:t>
            </w:r>
            <w:r w:rsidRPr="006C0632">
              <w:rPr>
                <w:rFonts w:cs="Arial"/>
                <w:iCs/>
                <w:sz w:val="20"/>
                <w:lang w:val="de-CH"/>
              </w:rPr>
              <w:t xml:space="preserve">die </w:t>
            </w:r>
            <w:r w:rsidR="005725E3">
              <w:rPr>
                <w:rFonts w:cs="Arial"/>
                <w:iCs/>
                <w:sz w:val="20"/>
                <w:lang w:val="de-CH"/>
              </w:rPr>
              <w:t>ITP-Service/Applik</w:t>
            </w:r>
            <w:r w:rsidR="0000795B" w:rsidRPr="006C0632">
              <w:rPr>
                <w:rFonts w:cs="Arial"/>
                <w:iCs/>
                <w:sz w:val="20"/>
                <w:lang w:val="de-CH"/>
              </w:rPr>
              <w:t>a</w:t>
            </w:r>
            <w:r>
              <w:rPr>
                <w:rFonts w:cs="Arial"/>
                <w:iCs/>
                <w:sz w:val="20"/>
                <w:lang w:val="de-CH"/>
              </w:rPr>
              <w:t xml:space="preserve">tion Definition im </w:t>
            </w:r>
            <w:r w:rsidR="0060447B">
              <w:rPr>
                <w:rFonts w:cs="Arial"/>
                <w:iCs/>
                <w:sz w:val="20"/>
                <w:lang w:val="de-CH"/>
              </w:rPr>
              <w:t>ITP-</w:t>
            </w:r>
            <w:r>
              <w:rPr>
                <w:rFonts w:cs="Arial"/>
                <w:iCs/>
                <w:sz w:val="20"/>
                <w:lang w:val="de-CH"/>
              </w:rPr>
              <w:t>Service M</w:t>
            </w:r>
            <w:r w:rsidR="005725E3">
              <w:rPr>
                <w:rFonts w:cs="Arial"/>
                <w:iCs/>
                <w:sz w:val="20"/>
                <w:lang w:val="de-CH"/>
              </w:rPr>
              <w:t>ana</w:t>
            </w:r>
            <w:r>
              <w:rPr>
                <w:rFonts w:cs="Arial"/>
                <w:iCs/>
                <w:sz w:val="20"/>
                <w:lang w:val="de-CH"/>
              </w:rPr>
              <w:t>g</w:t>
            </w:r>
            <w:r w:rsidR="005725E3">
              <w:rPr>
                <w:rFonts w:cs="Arial"/>
                <w:iCs/>
                <w:sz w:val="20"/>
                <w:lang w:val="de-CH"/>
              </w:rPr>
              <w:t>e</w:t>
            </w:r>
            <w:r>
              <w:rPr>
                <w:rFonts w:cs="Arial"/>
                <w:iCs/>
                <w:sz w:val="20"/>
                <w:lang w:val="de-CH"/>
              </w:rPr>
              <w:t>m</w:t>
            </w:r>
            <w:r w:rsidR="005725E3">
              <w:rPr>
                <w:rFonts w:cs="Arial"/>
                <w:iCs/>
                <w:sz w:val="20"/>
                <w:lang w:val="de-CH"/>
              </w:rPr>
              <w:t>en</w:t>
            </w:r>
            <w:r>
              <w:rPr>
                <w:rFonts w:cs="Arial"/>
                <w:iCs/>
                <w:sz w:val="20"/>
                <w:lang w:val="de-CH"/>
              </w:rPr>
              <w:t>t</w:t>
            </w:r>
            <w:r w:rsidR="0060447B">
              <w:rPr>
                <w:rFonts w:cs="Arial"/>
                <w:iCs/>
                <w:sz w:val="20"/>
                <w:lang w:val="de-CH"/>
              </w:rPr>
              <w:t xml:space="preserve"> (Cherwell) registriert</w:t>
            </w:r>
          </w:p>
          <w:p w14:paraId="31EF68CE" w14:textId="77777777" w:rsidR="002F0418" w:rsidRPr="0060447B" w:rsidRDefault="00000000" w:rsidP="002F0418">
            <w:pPr>
              <w:spacing w:after="0"/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-1691682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5B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00795B" w:rsidRPr="007E2876">
              <w:rPr>
                <w:sz w:val="20"/>
                <w:lang w:val="de-CH"/>
              </w:rPr>
              <w:t xml:space="preserve"> </w:t>
            </w:r>
            <w:r w:rsidR="006C0632">
              <w:rPr>
                <w:sz w:val="20"/>
                <w:lang w:val="de-CH"/>
              </w:rPr>
              <w:t>festzulegen</w:t>
            </w:r>
            <w:r w:rsidR="0000795B" w:rsidRPr="007E2876">
              <w:rPr>
                <w:sz w:val="20"/>
                <w:lang w:val="de-CH"/>
              </w:rPr>
              <w:tab/>
            </w:r>
            <w:r w:rsidR="0000795B" w:rsidRPr="007E2876">
              <w:rPr>
                <w:sz w:val="20"/>
                <w:lang w:val="de-CH"/>
              </w:rPr>
              <w:tab/>
            </w:r>
            <w:r w:rsidR="0000795B" w:rsidRPr="007E2876">
              <w:rPr>
                <w:sz w:val="20"/>
                <w:lang w:val="de-CH"/>
              </w:rPr>
              <w:tab/>
            </w:r>
            <w:r w:rsidR="0000795B" w:rsidRPr="007E2876">
              <w:rPr>
                <w:sz w:val="20"/>
                <w:lang w:val="de-CH"/>
              </w:rPr>
              <w:tab/>
            </w:r>
            <w:r w:rsidR="0000795B" w:rsidRPr="007E2876">
              <w:rPr>
                <w:sz w:val="20"/>
                <w:lang w:val="de-CH"/>
              </w:rPr>
              <w:tab/>
            </w:r>
            <w:r w:rsidR="0000795B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-34810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95B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C0632">
              <w:rPr>
                <w:sz w:val="20"/>
                <w:lang w:val="de-CH"/>
              </w:rPr>
              <w:t xml:space="preserve"> zu überprüfen</w:t>
            </w:r>
          </w:p>
          <w:p w14:paraId="1992BF78" w14:textId="3AC4B901" w:rsidR="0000795B" w:rsidRPr="007E2876" w:rsidRDefault="002F0418" w:rsidP="002F0418">
            <w:pPr>
              <w:rPr>
                <w:sz w:val="20"/>
                <w:lang w:val="de-CH"/>
              </w:rPr>
            </w:pPr>
            <w:r w:rsidRPr="0060447B">
              <w:rPr>
                <w:sz w:val="20"/>
                <w:lang w:val="de-CH"/>
              </w:rPr>
              <w:tab/>
            </w:r>
            <w:r w:rsidRPr="0060447B">
              <w:rPr>
                <w:sz w:val="20"/>
                <w:lang w:val="de-CH"/>
              </w:rPr>
              <w:tab/>
            </w:r>
            <w:r w:rsidRPr="0060447B">
              <w:rPr>
                <w:sz w:val="20"/>
                <w:lang w:val="de-CH"/>
              </w:rPr>
              <w:tab/>
            </w:r>
            <w:r w:rsidRPr="0060447B">
              <w:rPr>
                <w:sz w:val="20"/>
                <w:lang w:val="de-CH"/>
              </w:rPr>
              <w:tab/>
            </w:r>
            <w:r w:rsidRPr="0060447B">
              <w:rPr>
                <w:sz w:val="20"/>
                <w:lang w:val="de-CH"/>
              </w:rPr>
              <w:tab/>
            </w:r>
            <w:r w:rsidRPr="0060447B">
              <w:rPr>
                <w:sz w:val="20"/>
                <w:lang w:val="de-CH"/>
              </w:rPr>
              <w:tab/>
            </w:r>
            <w:r w:rsidRPr="0060447B">
              <w:rPr>
                <w:sz w:val="20"/>
                <w:lang w:val="de-CH"/>
              </w:rPr>
              <w:tab/>
              <w:t xml:space="preserve">    (Service Name .………………………..)</w:t>
            </w:r>
          </w:p>
        </w:tc>
      </w:tr>
      <w:tr w:rsidR="0000795B" w:rsidRPr="006C0632" w14:paraId="427D35BC" w14:textId="77777777" w:rsidTr="0060447B">
        <w:trPr>
          <w:trHeight w:val="852"/>
        </w:trPr>
        <w:tc>
          <w:tcPr>
            <w:tcW w:w="8926" w:type="dxa"/>
          </w:tcPr>
          <w:p w14:paraId="1ABD2FA9" w14:textId="15E786E2" w:rsidR="006C0632" w:rsidRPr="00B70459" w:rsidRDefault="006C0632" w:rsidP="006C0632">
            <w:pPr>
              <w:rPr>
                <w:sz w:val="20"/>
              </w:rPr>
            </w:pPr>
            <w:r w:rsidRPr="00B70459">
              <w:rPr>
                <w:sz w:val="20"/>
              </w:rPr>
              <w:t>Sind die RPO/RTO</w:t>
            </w:r>
            <w:r w:rsidR="00B70459" w:rsidRPr="00B70459">
              <w:rPr>
                <w:sz w:val="20"/>
              </w:rPr>
              <w:t xml:space="preserve"> </w:t>
            </w:r>
            <w:r w:rsidR="00B70459">
              <w:rPr>
                <w:sz w:val="20"/>
              </w:rPr>
              <w:t>(Recovery Point Objective / Recovery Time Objective)</w:t>
            </w:r>
          </w:p>
          <w:p w14:paraId="3D9028CA" w14:textId="77777777" w:rsidR="0000795B" w:rsidRDefault="00000000" w:rsidP="0060447B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-392043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0632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C0632" w:rsidRPr="007E2876">
              <w:rPr>
                <w:sz w:val="20"/>
                <w:lang w:val="de-CH"/>
              </w:rPr>
              <w:t xml:space="preserve"> </w:t>
            </w:r>
            <w:r w:rsidR="006C0632">
              <w:rPr>
                <w:sz w:val="20"/>
                <w:lang w:val="de-CH"/>
              </w:rPr>
              <w:t>festzulegen</w:t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713928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0632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C0632">
              <w:rPr>
                <w:sz w:val="20"/>
                <w:lang w:val="de-CH"/>
              </w:rPr>
              <w:t xml:space="preserve"> zu überprüfen</w:t>
            </w:r>
          </w:p>
          <w:p w14:paraId="444582EA" w14:textId="58F5EBBA" w:rsidR="006C0632" w:rsidRDefault="006C0632" w:rsidP="0060447B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Ist die ITSCM Schutzklasse</w:t>
            </w:r>
          </w:p>
          <w:p w14:paraId="0F6A2399" w14:textId="1A99F633" w:rsidR="006C0632" w:rsidRDefault="00000000" w:rsidP="006C0632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1937180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0632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C0632" w:rsidRPr="007E2876">
              <w:rPr>
                <w:sz w:val="20"/>
                <w:lang w:val="de-CH"/>
              </w:rPr>
              <w:t xml:space="preserve"> </w:t>
            </w:r>
            <w:r w:rsidR="006C0632">
              <w:rPr>
                <w:sz w:val="20"/>
                <w:lang w:val="de-CH"/>
              </w:rPr>
              <w:t>zu bestimmen</w:t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-1331743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0632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C0632">
              <w:rPr>
                <w:sz w:val="20"/>
                <w:lang w:val="de-CH"/>
              </w:rPr>
              <w:t xml:space="preserve"> zu überprüfen</w:t>
            </w:r>
          </w:p>
          <w:p w14:paraId="5BA37D85" w14:textId="77777777" w:rsidR="006C0632" w:rsidRPr="00F61348" w:rsidRDefault="006C0632" w:rsidP="0060447B">
            <w:pPr>
              <w:rPr>
                <w:sz w:val="20"/>
                <w:lang w:val="de-CH"/>
              </w:rPr>
            </w:pPr>
            <w:r w:rsidRPr="00F61348">
              <w:rPr>
                <w:sz w:val="20"/>
                <w:lang w:val="de-CH"/>
              </w:rPr>
              <w:t xml:space="preserve">Ist die ITSCM Business Recovery Prio </w:t>
            </w:r>
          </w:p>
          <w:p w14:paraId="1E02064E" w14:textId="1D5680DA" w:rsidR="006C0632" w:rsidRDefault="00000000" w:rsidP="006C0632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-1978516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0632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C0632" w:rsidRPr="007E2876">
              <w:rPr>
                <w:sz w:val="20"/>
                <w:lang w:val="de-CH"/>
              </w:rPr>
              <w:t xml:space="preserve"> </w:t>
            </w:r>
            <w:r w:rsidR="006C0632">
              <w:rPr>
                <w:sz w:val="20"/>
                <w:lang w:val="de-CH"/>
              </w:rPr>
              <w:t>zu definieren</w:t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r w:rsidR="006C0632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8210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0632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C0632">
              <w:rPr>
                <w:sz w:val="20"/>
                <w:lang w:val="de-CH"/>
              </w:rPr>
              <w:t xml:space="preserve"> zu überprüfen</w:t>
            </w:r>
          </w:p>
          <w:p w14:paraId="6D9D80F5" w14:textId="27B9BFC8" w:rsidR="006C0632" w:rsidRDefault="006C0632" w:rsidP="0060447B">
            <w:pPr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 xml:space="preserve">Ist der </w:t>
            </w:r>
            <w:r w:rsidR="005725E3">
              <w:rPr>
                <w:sz w:val="20"/>
                <w:lang w:val="de-CH"/>
              </w:rPr>
              <w:t>ITP-Service/Applik</w:t>
            </w:r>
            <w:r w:rsidRPr="006C0632">
              <w:rPr>
                <w:sz w:val="20"/>
                <w:lang w:val="de-CH"/>
              </w:rPr>
              <w:t xml:space="preserve">ation </w:t>
            </w:r>
            <w:r w:rsidR="00F61348">
              <w:rPr>
                <w:sz w:val="20"/>
                <w:lang w:val="de-CH"/>
              </w:rPr>
              <w:t>Handbuch</w:t>
            </w:r>
            <w:r w:rsidRPr="006C0632">
              <w:rPr>
                <w:sz w:val="20"/>
                <w:lang w:val="de-CH"/>
              </w:rPr>
              <w:t xml:space="preserve"> (Wiederanlaufplan) </w:t>
            </w:r>
          </w:p>
          <w:p w14:paraId="4CBCA7F1" w14:textId="027418A8" w:rsidR="0066114C" w:rsidRDefault="00000000" w:rsidP="0066114C">
            <w:pPr>
              <w:rPr>
                <w:sz w:val="20"/>
                <w:lang w:val="de-CH"/>
              </w:rPr>
            </w:pPr>
            <w:sdt>
              <w:sdtPr>
                <w:rPr>
                  <w:sz w:val="20"/>
                  <w:lang w:val="de-CH"/>
                </w:rPr>
                <w:id w:val="74731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114C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6114C" w:rsidRPr="007E2876">
              <w:rPr>
                <w:sz w:val="20"/>
                <w:lang w:val="de-CH"/>
              </w:rPr>
              <w:t xml:space="preserve"> </w:t>
            </w:r>
            <w:r w:rsidR="0066114C">
              <w:rPr>
                <w:sz w:val="20"/>
                <w:lang w:val="de-CH"/>
              </w:rPr>
              <w:t>zu erstellen</w:t>
            </w:r>
            <w:r w:rsidR="0066114C">
              <w:rPr>
                <w:sz w:val="20"/>
                <w:lang w:val="de-CH"/>
              </w:rPr>
              <w:tab/>
            </w:r>
            <w:r w:rsidR="0066114C">
              <w:rPr>
                <w:sz w:val="20"/>
                <w:lang w:val="de-CH"/>
              </w:rPr>
              <w:tab/>
            </w:r>
            <w:r w:rsidR="0066114C">
              <w:rPr>
                <w:sz w:val="20"/>
                <w:lang w:val="de-CH"/>
              </w:rPr>
              <w:tab/>
            </w:r>
            <w:r w:rsidR="0066114C">
              <w:rPr>
                <w:sz w:val="20"/>
                <w:lang w:val="de-CH"/>
              </w:rPr>
              <w:tab/>
            </w:r>
            <w:r w:rsidR="0066114C">
              <w:rPr>
                <w:sz w:val="20"/>
                <w:lang w:val="de-CH"/>
              </w:rPr>
              <w:tab/>
            </w:r>
            <w:r w:rsidR="0066114C" w:rsidRPr="007E2876">
              <w:rPr>
                <w:sz w:val="20"/>
                <w:lang w:val="de-CH"/>
              </w:rPr>
              <w:tab/>
            </w:r>
            <w:sdt>
              <w:sdtPr>
                <w:rPr>
                  <w:sz w:val="20"/>
                  <w:lang w:val="de-CH"/>
                </w:rPr>
                <w:id w:val="678239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114C" w:rsidRPr="007E2876">
                  <w:rPr>
                    <w:rFonts w:ascii="MS Gothic" w:eastAsia="MS Gothic" w:hAnsi="MS Gothic"/>
                    <w:sz w:val="20"/>
                    <w:lang w:val="de-CH"/>
                  </w:rPr>
                  <w:t>☐</w:t>
                </w:r>
              </w:sdtContent>
            </w:sdt>
            <w:r w:rsidR="0066114C">
              <w:rPr>
                <w:sz w:val="20"/>
                <w:lang w:val="de-CH"/>
              </w:rPr>
              <w:t xml:space="preserve"> zu aktualisieren</w:t>
            </w:r>
          </w:p>
          <w:p w14:paraId="684537DE" w14:textId="18E7F8F1" w:rsidR="006C0632" w:rsidRPr="006C0632" w:rsidRDefault="006C0632" w:rsidP="0060447B">
            <w:pPr>
              <w:rPr>
                <w:sz w:val="20"/>
                <w:lang w:val="de-CH"/>
              </w:rPr>
            </w:pPr>
          </w:p>
        </w:tc>
      </w:tr>
    </w:tbl>
    <w:p w14:paraId="25E97E04" w14:textId="4D16C671" w:rsidR="00F163D8" w:rsidRDefault="00F163D8" w:rsidP="00F163D8">
      <w:pPr>
        <w:rPr>
          <w:lang w:val="de-CH"/>
        </w:rPr>
      </w:pPr>
    </w:p>
    <w:p w14:paraId="33B0B4BA" w14:textId="1105BA99" w:rsidR="00CF582E" w:rsidRPr="007E2876" w:rsidRDefault="00CF582E" w:rsidP="00B12EB0">
      <w:pPr>
        <w:pStyle w:val="BTitle1"/>
        <w:ind w:hanging="720"/>
        <w:rPr>
          <w:lang w:val="de-CH"/>
        </w:rPr>
      </w:pPr>
      <w:bookmarkStart w:id="19" w:name="_Toc42675440"/>
      <w:r w:rsidRPr="007E2876">
        <w:rPr>
          <w:lang w:val="de-CH"/>
        </w:rPr>
        <w:t>Chance</w:t>
      </w:r>
      <w:bookmarkEnd w:id="16"/>
      <w:r w:rsidR="00B12EB0" w:rsidRPr="007E2876">
        <w:rPr>
          <w:lang w:val="de-CH"/>
        </w:rPr>
        <w:t>n</w:t>
      </w:r>
      <w:bookmarkEnd w:id="19"/>
    </w:p>
    <w:p w14:paraId="23D44531" w14:textId="77777777" w:rsidR="00B12EB0" w:rsidRPr="007E2876" w:rsidRDefault="00B12EB0" w:rsidP="00B12EB0">
      <w:pPr>
        <w:rPr>
          <w:lang w:val="de-CH"/>
        </w:rPr>
      </w:pPr>
    </w:p>
    <w:p w14:paraId="76C30378" w14:textId="05D5DAB8" w:rsidR="00B12EB0" w:rsidRPr="007E2876" w:rsidRDefault="00B12EB0" w:rsidP="00B12EB0">
      <w:pPr>
        <w:pStyle w:val="BTitle1"/>
        <w:ind w:hanging="720"/>
        <w:rPr>
          <w:lang w:val="de-CH"/>
        </w:rPr>
      </w:pPr>
      <w:bookmarkStart w:id="20" w:name="_Toc42675441"/>
      <w:r w:rsidRPr="007E2876">
        <w:rPr>
          <w:lang w:val="de-CH"/>
        </w:rPr>
        <w:t>Ris</w:t>
      </w:r>
      <w:r w:rsidR="0066114C">
        <w:rPr>
          <w:lang w:val="de-CH"/>
        </w:rPr>
        <w:t>i</w:t>
      </w:r>
      <w:r w:rsidRPr="007E2876">
        <w:rPr>
          <w:lang w:val="de-CH"/>
        </w:rPr>
        <w:t>k</w:t>
      </w:r>
      <w:r w:rsidR="00025675" w:rsidRPr="007E2876">
        <w:rPr>
          <w:lang w:val="de-CH"/>
        </w:rPr>
        <w:t>en</w:t>
      </w:r>
      <w:bookmarkEnd w:id="20"/>
    </w:p>
    <w:p w14:paraId="5AB45A2D" w14:textId="0D95344B" w:rsidR="00CF582E" w:rsidRPr="007E2876" w:rsidRDefault="00025675" w:rsidP="00CA52D9">
      <w:pPr>
        <w:pStyle w:val="BTitle2"/>
        <w:rPr>
          <w:lang w:val="de-CH"/>
        </w:rPr>
      </w:pPr>
      <w:r w:rsidRPr="007E2876">
        <w:rPr>
          <w:lang w:val="de-CH"/>
        </w:rPr>
        <w:t>Projektr</w:t>
      </w:r>
      <w:r w:rsidR="00CF582E" w:rsidRPr="007E2876">
        <w:rPr>
          <w:lang w:val="de-CH"/>
        </w:rPr>
        <w:t>isiken</w:t>
      </w:r>
    </w:p>
    <w:p w14:paraId="60073490" w14:textId="2AC2D058" w:rsidR="00DE788C" w:rsidRPr="007E2876" w:rsidRDefault="00DE788C" w:rsidP="00DE788C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Evaluieren und beschreiben Sie die</w:t>
      </w:r>
      <w:r w:rsidR="001E61EA" w:rsidRPr="007E2876">
        <w:rPr>
          <w:i/>
          <w:color w:val="0000FF"/>
          <w:sz w:val="20"/>
          <w:lang w:val="de-CH"/>
        </w:rPr>
        <w:t xml:space="preserve"> Hauptrisiken des Projekts während der Projektdauer und definieren Sie</w:t>
      </w:r>
      <w:r w:rsidR="00F8201A" w:rsidRPr="007E2876">
        <w:rPr>
          <w:i/>
          <w:color w:val="0000FF"/>
          <w:sz w:val="20"/>
          <w:lang w:val="de-CH"/>
        </w:rPr>
        <w:t xml:space="preserve"> die entsprechenden Massnahmen, welche umzusetzen sind. Fragen Sie sich:</w:t>
      </w:r>
      <w:r w:rsidR="007A5342" w:rsidRPr="007E2876">
        <w:rPr>
          <w:i/>
          <w:color w:val="0000FF"/>
          <w:sz w:val="20"/>
          <w:lang w:val="de-CH"/>
        </w:rPr>
        <w:t xml:space="preserve"> Habe ich alles um den Scope mit den geplanten Ressourcen innerhalb des Zeitrahmens und des zur </w:t>
      </w:r>
      <w:r w:rsidR="00730AEC" w:rsidRPr="007E2876">
        <w:rPr>
          <w:i/>
          <w:color w:val="0000FF"/>
          <w:sz w:val="20"/>
          <w:lang w:val="de-CH"/>
        </w:rPr>
        <w:t>Verfügung</w:t>
      </w:r>
      <w:r w:rsidR="007A5342" w:rsidRPr="007E2876">
        <w:rPr>
          <w:i/>
          <w:color w:val="0000FF"/>
          <w:sz w:val="20"/>
          <w:lang w:val="de-CH"/>
        </w:rPr>
        <w:t xml:space="preserve"> s</w:t>
      </w:r>
      <w:r w:rsidR="00730AEC" w:rsidRPr="007E2876">
        <w:rPr>
          <w:i/>
          <w:color w:val="0000FF"/>
          <w:sz w:val="20"/>
          <w:lang w:val="de-CH"/>
        </w:rPr>
        <w:t>tehenden Budgets zu erfüllen? Falls nicht, wieso</w:t>
      </w:r>
      <w:r w:rsidR="00A01CDB" w:rsidRPr="007E2876">
        <w:rPr>
          <w:i/>
          <w:color w:val="0000FF"/>
          <w:sz w:val="20"/>
          <w:lang w:val="de-CH"/>
        </w:rPr>
        <w:t xml:space="preserve">? Dies sind Ihre </w:t>
      </w:r>
      <w:r w:rsidR="00D104E8" w:rsidRPr="007E2876">
        <w:rPr>
          <w:i/>
          <w:color w:val="0000FF"/>
          <w:sz w:val="20"/>
          <w:lang w:val="de-CH"/>
        </w:rPr>
        <w:t>poten</w:t>
      </w:r>
      <w:r w:rsidR="007E2876">
        <w:rPr>
          <w:i/>
          <w:color w:val="0000FF"/>
          <w:sz w:val="20"/>
          <w:lang w:val="de-CH"/>
        </w:rPr>
        <w:t>t</w:t>
      </w:r>
      <w:r w:rsidR="00D104E8" w:rsidRPr="007E2876">
        <w:rPr>
          <w:i/>
          <w:color w:val="0000FF"/>
          <w:sz w:val="20"/>
          <w:lang w:val="de-CH"/>
        </w:rPr>
        <w:t>iellen</w:t>
      </w:r>
      <w:r w:rsidR="00A01CDB" w:rsidRPr="007E2876">
        <w:rPr>
          <w:i/>
          <w:color w:val="0000FF"/>
          <w:sz w:val="20"/>
          <w:lang w:val="de-CH"/>
        </w:rPr>
        <w:t xml:space="preserve"> Risiken.</w:t>
      </w:r>
    </w:p>
    <w:p w14:paraId="0F785F7E" w14:textId="580D2BEB" w:rsidR="00DE788C" w:rsidRPr="007E2876" w:rsidRDefault="00BF0F55" w:rsidP="00DE788C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Folgend einige Risiko Bere</w:t>
      </w:r>
      <w:r w:rsidR="00D104E8" w:rsidRPr="007E2876">
        <w:rPr>
          <w:i/>
          <w:color w:val="0000FF"/>
          <w:sz w:val="20"/>
          <w:lang w:val="de-CH"/>
        </w:rPr>
        <w:t xml:space="preserve">iche mit </w:t>
      </w:r>
      <w:r w:rsidR="00480644">
        <w:rPr>
          <w:i/>
          <w:color w:val="0000FF"/>
          <w:sz w:val="20"/>
          <w:lang w:val="de-CH"/>
        </w:rPr>
        <w:t>möglichen</w:t>
      </w:r>
      <w:r w:rsidR="00D104E8" w:rsidRPr="007E2876">
        <w:rPr>
          <w:i/>
          <w:color w:val="0000FF"/>
          <w:sz w:val="20"/>
          <w:lang w:val="de-CH"/>
        </w:rPr>
        <w:t xml:space="preserve"> Beispielen:</w:t>
      </w:r>
      <w:r w:rsidR="00DE788C" w:rsidRPr="007E2876">
        <w:rPr>
          <w:i/>
          <w:color w:val="0000FF"/>
          <w:sz w:val="20"/>
          <w:lang w:val="de-CH"/>
        </w:rPr>
        <w:t xml:space="preserve"> Management </w:t>
      </w:r>
      <w:r w:rsidR="00D104E8" w:rsidRPr="007E2876">
        <w:rPr>
          <w:i/>
          <w:color w:val="0000FF"/>
          <w:sz w:val="20"/>
          <w:lang w:val="de-CH"/>
        </w:rPr>
        <w:t>S</w:t>
      </w:r>
      <w:r w:rsidR="00DE788C" w:rsidRPr="007E2876">
        <w:rPr>
          <w:i/>
          <w:color w:val="0000FF"/>
          <w:sz w:val="20"/>
          <w:lang w:val="de-CH"/>
        </w:rPr>
        <w:t xml:space="preserve">upport, </w:t>
      </w:r>
      <w:r w:rsidR="00D104E8" w:rsidRPr="007E2876">
        <w:rPr>
          <w:i/>
          <w:color w:val="0000FF"/>
          <w:sz w:val="20"/>
          <w:lang w:val="de-CH"/>
        </w:rPr>
        <w:t>P</w:t>
      </w:r>
      <w:r w:rsidR="00DE788C" w:rsidRPr="007E2876">
        <w:rPr>
          <w:i/>
          <w:color w:val="0000FF"/>
          <w:sz w:val="20"/>
          <w:lang w:val="de-CH"/>
        </w:rPr>
        <w:t>roje</w:t>
      </w:r>
      <w:r w:rsidR="003655FA" w:rsidRPr="007E2876">
        <w:rPr>
          <w:i/>
          <w:color w:val="0000FF"/>
          <w:sz w:val="20"/>
          <w:lang w:val="de-CH"/>
        </w:rPr>
        <w:t>k</w:t>
      </w:r>
      <w:r w:rsidR="00DE788C" w:rsidRPr="007E2876">
        <w:rPr>
          <w:i/>
          <w:color w:val="0000FF"/>
          <w:sz w:val="20"/>
          <w:lang w:val="de-CH"/>
        </w:rPr>
        <w:t xml:space="preserve">t </w:t>
      </w:r>
      <w:r w:rsidR="003655FA" w:rsidRPr="007E2876">
        <w:rPr>
          <w:i/>
          <w:color w:val="0000FF"/>
          <w:sz w:val="20"/>
          <w:lang w:val="de-CH"/>
        </w:rPr>
        <w:t>Ressourcen</w:t>
      </w:r>
      <w:r w:rsidR="00DE788C" w:rsidRPr="007E2876">
        <w:rPr>
          <w:i/>
          <w:color w:val="0000FF"/>
          <w:sz w:val="20"/>
          <w:lang w:val="de-CH"/>
        </w:rPr>
        <w:t xml:space="preserve">, </w:t>
      </w:r>
      <w:r w:rsidR="003655FA" w:rsidRPr="007E2876">
        <w:rPr>
          <w:i/>
          <w:color w:val="0000FF"/>
          <w:sz w:val="20"/>
          <w:lang w:val="de-CH"/>
        </w:rPr>
        <w:t>S</w:t>
      </w:r>
      <w:r w:rsidR="00DE788C" w:rsidRPr="007E2876">
        <w:rPr>
          <w:i/>
          <w:color w:val="0000FF"/>
          <w:sz w:val="20"/>
          <w:lang w:val="de-CH"/>
        </w:rPr>
        <w:t xml:space="preserve">cope, </w:t>
      </w:r>
      <w:r w:rsidR="003655FA" w:rsidRPr="007E2876">
        <w:rPr>
          <w:i/>
          <w:color w:val="0000FF"/>
          <w:sz w:val="20"/>
          <w:lang w:val="de-CH"/>
        </w:rPr>
        <w:t>A</w:t>
      </w:r>
      <w:r w:rsidR="00DE788C" w:rsidRPr="007E2876">
        <w:rPr>
          <w:i/>
          <w:color w:val="0000FF"/>
          <w:sz w:val="20"/>
          <w:lang w:val="de-CH"/>
        </w:rPr>
        <w:t xml:space="preserve">doption / </w:t>
      </w:r>
      <w:r w:rsidR="003655FA" w:rsidRPr="007E2876">
        <w:rPr>
          <w:i/>
          <w:color w:val="0000FF"/>
          <w:sz w:val="20"/>
          <w:lang w:val="de-CH"/>
        </w:rPr>
        <w:t>Akzeptanz des Projektresultats</w:t>
      </w:r>
      <w:r w:rsidR="00DE788C" w:rsidRPr="007E2876">
        <w:rPr>
          <w:i/>
          <w:color w:val="0000FF"/>
          <w:sz w:val="20"/>
          <w:lang w:val="de-CH"/>
        </w:rPr>
        <w:t xml:space="preserve"> (</w:t>
      </w:r>
      <w:r w:rsidR="003655FA" w:rsidRPr="007E2876">
        <w:rPr>
          <w:i/>
          <w:color w:val="0000FF"/>
          <w:sz w:val="20"/>
          <w:lang w:val="de-CH"/>
        </w:rPr>
        <w:t>z.B</w:t>
      </w:r>
      <w:r w:rsidR="00DE788C" w:rsidRPr="007E2876">
        <w:rPr>
          <w:i/>
          <w:color w:val="0000FF"/>
          <w:sz w:val="20"/>
          <w:lang w:val="de-CH"/>
        </w:rPr>
        <w:t xml:space="preserve">. </w:t>
      </w:r>
      <w:r w:rsidR="009D69DC" w:rsidRPr="007E2876">
        <w:rPr>
          <w:i/>
          <w:color w:val="0000FF"/>
          <w:sz w:val="20"/>
          <w:lang w:val="de-CH"/>
        </w:rPr>
        <w:t>bei der Implementation einer neuen Anwendung oder eines neuen Prozesses)</w:t>
      </w:r>
      <w:r w:rsidR="00DE788C" w:rsidRPr="007E2876">
        <w:rPr>
          <w:i/>
          <w:color w:val="0000FF"/>
          <w:sz w:val="20"/>
          <w:lang w:val="de-CH"/>
        </w:rPr>
        <w:t xml:space="preserve">, </w:t>
      </w:r>
      <w:r w:rsidR="009D69DC" w:rsidRPr="007E2876">
        <w:rPr>
          <w:i/>
          <w:color w:val="0000FF"/>
          <w:sz w:val="20"/>
          <w:lang w:val="de-CH"/>
        </w:rPr>
        <w:t>K</w:t>
      </w:r>
      <w:r w:rsidR="00DE788C" w:rsidRPr="007E2876">
        <w:rPr>
          <w:i/>
          <w:color w:val="0000FF"/>
          <w:sz w:val="20"/>
          <w:lang w:val="de-CH"/>
        </w:rPr>
        <w:t>ost</w:t>
      </w:r>
      <w:r w:rsidR="009D69DC" w:rsidRPr="007E2876">
        <w:rPr>
          <w:i/>
          <w:color w:val="0000FF"/>
          <w:sz w:val="20"/>
          <w:lang w:val="de-CH"/>
        </w:rPr>
        <w:t>en</w:t>
      </w:r>
      <w:r w:rsidR="00DE788C" w:rsidRPr="007E2876">
        <w:rPr>
          <w:i/>
          <w:color w:val="0000FF"/>
          <w:sz w:val="20"/>
          <w:lang w:val="de-CH"/>
        </w:rPr>
        <w:t xml:space="preserve">, </w:t>
      </w:r>
      <w:r w:rsidR="009D69DC" w:rsidRPr="007E2876">
        <w:rPr>
          <w:i/>
          <w:color w:val="0000FF"/>
          <w:sz w:val="20"/>
          <w:lang w:val="de-CH"/>
        </w:rPr>
        <w:t>P</w:t>
      </w:r>
      <w:r w:rsidR="00DE788C" w:rsidRPr="007E2876">
        <w:rPr>
          <w:i/>
          <w:color w:val="0000FF"/>
          <w:sz w:val="20"/>
          <w:lang w:val="de-CH"/>
        </w:rPr>
        <w:t>roje</w:t>
      </w:r>
      <w:r w:rsidR="009D69DC" w:rsidRPr="007E2876">
        <w:rPr>
          <w:i/>
          <w:color w:val="0000FF"/>
          <w:sz w:val="20"/>
          <w:lang w:val="de-CH"/>
        </w:rPr>
        <w:t>k</w:t>
      </w:r>
      <w:r w:rsidR="00DE788C" w:rsidRPr="007E2876">
        <w:rPr>
          <w:i/>
          <w:color w:val="0000FF"/>
          <w:sz w:val="20"/>
          <w:lang w:val="de-CH"/>
        </w:rPr>
        <w:t xml:space="preserve">t </w:t>
      </w:r>
      <w:r w:rsidR="009D69DC" w:rsidRPr="007E2876">
        <w:rPr>
          <w:i/>
          <w:color w:val="0000FF"/>
          <w:sz w:val="20"/>
          <w:lang w:val="de-CH"/>
        </w:rPr>
        <w:t>C</w:t>
      </w:r>
      <w:r w:rsidR="00DE788C" w:rsidRPr="007E2876">
        <w:rPr>
          <w:i/>
          <w:color w:val="0000FF"/>
          <w:sz w:val="20"/>
          <w:lang w:val="de-CH"/>
        </w:rPr>
        <w:t>hange</w:t>
      </w:r>
      <w:r w:rsidR="009D69DC" w:rsidRPr="007E2876">
        <w:rPr>
          <w:i/>
          <w:color w:val="0000FF"/>
          <w:sz w:val="20"/>
          <w:lang w:val="de-CH"/>
        </w:rPr>
        <w:t xml:space="preserve"> Management</w:t>
      </w:r>
      <w:r w:rsidR="00DE788C" w:rsidRPr="007E2876">
        <w:rPr>
          <w:i/>
          <w:color w:val="0000FF"/>
          <w:sz w:val="20"/>
          <w:lang w:val="de-CH"/>
        </w:rPr>
        <w:t>.</w:t>
      </w:r>
    </w:p>
    <w:p w14:paraId="17F41CD3" w14:textId="77777777" w:rsidR="00DE788C" w:rsidRPr="007E2876" w:rsidRDefault="00DE788C" w:rsidP="00DE788C">
      <w:pPr>
        <w:rPr>
          <w:i/>
          <w:color w:val="0000FF"/>
          <w:sz w:val="20"/>
          <w:lang w:val="de-CH"/>
        </w:rPr>
      </w:pPr>
      <w:r w:rsidRPr="007E2876">
        <w:rPr>
          <w:noProof/>
          <w:lang w:val="de-CH" w:eastAsia="de-CH"/>
        </w:rPr>
        <w:lastRenderedPageBreak/>
        <w:drawing>
          <wp:anchor distT="0" distB="0" distL="114300" distR="114300" simplePos="0" relativeHeight="251658240" behindDoc="0" locked="0" layoutInCell="1" allowOverlap="1" wp14:anchorId="2815F4ED" wp14:editId="6D61F233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742305" cy="36474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876">
        <w:rPr>
          <w:noProof/>
          <w:lang w:val="de-CH" w:eastAsia="de-CH"/>
        </w:rPr>
        <w:drawing>
          <wp:anchor distT="0" distB="0" distL="114300" distR="114300" simplePos="0" relativeHeight="251658243" behindDoc="0" locked="0" layoutInCell="1" allowOverlap="1" wp14:anchorId="61958104" wp14:editId="3F836546">
            <wp:simplePos x="0" y="0"/>
            <wp:positionH relativeFrom="column">
              <wp:posOffset>913130</wp:posOffset>
            </wp:positionH>
            <wp:positionV relativeFrom="paragraph">
              <wp:posOffset>424815</wp:posOffset>
            </wp:positionV>
            <wp:extent cx="307340" cy="313690"/>
            <wp:effectExtent l="0" t="0" r="0" b="0"/>
            <wp:wrapNone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76">
        <w:rPr>
          <w:noProof/>
          <w:lang w:val="de-CH" w:eastAsia="de-CH"/>
        </w:rPr>
        <w:drawing>
          <wp:anchor distT="0" distB="0" distL="114300" distR="114300" simplePos="0" relativeHeight="251658245" behindDoc="0" locked="0" layoutInCell="1" allowOverlap="1" wp14:anchorId="2ED0FAB5" wp14:editId="222EC826">
            <wp:simplePos x="0" y="0"/>
            <wp:positionH relativeFrom="column">
              <wp:posOffset>522605</wp:posOffset>
            </wp:positionH>
            <wp:positionV relativeFrom="paragraph">
              <wp:posOffset>850265</wp:posOffset>
            </wp:positionV>
            <wp:extent cx="307340" cy="313690"/>
            <wp:effectExtent l="0" t="0" r="0" b="0"/>
            <wp:wrapNone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76">
        <w:rPr>
          <w:noProof/>
          <w:lang w:val="de-CH" w:eastAsia="de-CH"/>
        </w:rPr>
        <w:drawing>
          <wp:anchor distT="0" distB="0" distL="114300" distR="114300" simplePos="0" relativeHeight="251658244" behindDoc="0" locked="0" layoutInCell="1" allowOverlap="1" wp14:anchorId="77C11DD6" wp14:editId="46A2983F">
            <wp:simplePos x="0" y="0"/>
            <wp:positionH relativeFrom="column">
              <wp:posOffset>113030</wp:posOffset>
            </wp:positionH>
            <wp:positionV relativeFrom="paragraph">
              <wp:posOffset>864870</wp:posOffset>
            </wp:positionV>
            <wp:extent cx="307340" cy="313690"/>
            <wp:effectExtent l="0" t="0" r="0" b="0"/>
            <wp:wrapNone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76">
        <w:rPr>
          <w:noProof/>
          <w:lang w:val="de-CH" w:eastAsia="de-CH"/>
        </w:rPr>
        <w:drawing>
          <wp:anchor distT="0" distB="0" distL="114300" distR="114300" simplePos="0" relativeHeight="251658242" behindDoc="0" locked="0" layoutInCell="1" allowOverlap="1" wp14:anchorId="66B78C51" wp14:editId="2A8EDAB1">
            <wp:simplePos x="0" y="0"/>
            <wp:positionH relativeFrom="column">
              <wp:posOffset>522605</wp:posOffset>
            </wp:positionH>
            <wp:positionV relativeFrom="paragraph">
              <wp:posOffset>435610</wp:posOffset>
            </wp:positionV>
            <wp:extent cx="307340" cy="313690"/>
            <wp:effectExtent l="0" t="0" r="0" b="0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76">
        <w:rPr>
          <w:noProof/>
          <w:lang w:val="de-CH" w:eastAsia="de-CH"/>
        </w:rPr>
        <w:drawing>
          <wp:anchor distT="0" distB="0" distL="114300" distR="114300" simplePos="0" relativeHeight="251658241" behindDoc="0" locked="0" layoutInCell="1" allowOverlap="1" wp14:anchorId="456874EB" wp14:editId="535A3330">
            <wp:simplePos x="0" y="0"/>
            <wp:positionH relativeFrom="column">
              <wp:posOffset>113030</wp:posOffset>
            </wp:positionH>
            <wp:positionV relativeFrom="paragraph">
              <wp:posOffset>445135</wp:posOffset>
            </wp:positionV>
            <wp:extent cx="307340" cy="313690"/>
            <wp:effectExtent l="0" t="0" r="0" b="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A1273" w14:textId="77777777" w:rsidR="00DE788C" w:rsidRPr="007E2876" w:rsidRDefault="00DE788C" w:rsidP="00DE788C">
      <w:pPr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4058"/>
        <w:gridCol w:w="4336"/>
      </w:tblGrid>
      <w:tr w:rsidR="00DE788C" w:rsidRPr="007E2876" w14:paraId="31D599CF" w14:textId="77777777" w:rsidTr="00AE23A7">
        <w:tc>
          <w:tcPr>
            <w:tcW w:w="532" w:type="dxa"/>
            <w:shd w:val="pct10" w:color="auto" w:fill="auto"/>
          </w:tcPr>
          <w:p w14:paraId="46D2D138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b/>
                <w:szCs w:val="22"/>
                <w:lang w:val="de-CH"/>
              </w:rPr>
              <w:t>ID</w:t>
            </w:r>
          </w:p>
        </w:tc>
        <w:tc>
          <w:tcPr>
            <w:tcW w:w="4058" w:type="dxa"/>
            <w:shd w:val="pct10" w:color="auto" w:fill="auto"/>
          </w:tcPr>
          <w:p w14:paraId="20B12C89" w14:textId="6FB08335" w:rsidR="00DE788C" w:rsidRPr="007E2876" w:rsidRDefault="00CD0E07" w:rsidP="00AE23A7">
            <w:pPr>
              <w:rPr>
                <w:lang w:val="de-CH"/>
              </w:rPr>
            </w:pPr>
            <w:r w:rsidRPr="007E2876">
              <w:rPr>
                <w:b/>
                <w:szCs w:val="22"/>
                <w:lang w:val="de-CH" w:eastAsia="de-CH"/>
              </w:rPr>
              <w:t>Risikobeschreibung</w:t>
            </w:r>
          </w:p>
        </w:tc>
        <w:tc>
          <w:tcPr>
            <w:tcW w:w="4336" w:type="dxa"/>
            <w:shd w:val="pct10" w:color="auto" w:fill="auto"/>
          </w:tcPr>
          <w:p w14:paraId="4806396B" w14:textId="5A6AA9F1" w:rsidR="00DE788C" w:rsidRPr="007E2876" w:rsidRDefault="00CD0E07" w:rsidP="00AE23A7">
            <w:pPr>
              <w:rPr>
                <w:lang w:val="de-CH"/>
              </w:rPr>
            </w:pPr>
            <w:r w:rsidRPr="007E2876">
              <w:rPr>
                <w:b/>
                <w:szCs w:val="22"/>
                <w:lang w:val="de-CH" w:eastAsia="de-CH"/>
              </w:rPr>
              <w:t>Massnahmen</w:t>
            </w:r>
          </w:p>
        </w:tc>
      </w:tr>
      <w:tr w:rsidR="00DE788C" w:rsidRPr="007E2876" w14:paraId="5B16F29D" w14:textId="77777777" w:rsidTr="00AE23A7">
        <w:tc>
          <w:tcPr>
            <w:tcW w:w="532" w:type="dxa"/>
            <w:shd w:val="clear" w:color="auto" w:fill="auto"/>
          </w:tcPr>
          <w:p w14:paraId="6A7A6F2A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1</w:t>
            </w:r>
          </w:p>
        </w:tc>
        <w:tc>
          <w:tcPr>
            <w:tcW w:w="4058" w:type="dxa"/>
            <w:shd w:val="clear" w:color="auto" w:fill="auto"/>
          </w:tcPr>
          <w:p w14:paraId="76079DB5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1D3A27D6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  <w:tr w:rsidR="00DE788C" w:rsidRPr="007E2876" w14:paraId="6FCFE039" w14:textId="77777777" w:rsidTr="00AE23A7">
        <w:tc>
          <w:tcPr>
            <w:tcW w:w="532" w:type="dxa"/>
            <w:shd w:val="clear" w:color="auto" w:fill="auto"/>
          </w:tcPr>
          <w:p w14:paraId="1A6661E1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2</w:t>
            </w:r>
          </w:p>
        </w:tc>
        <w:tc>
          <w:tcPr>
            <w:tcW w:w="4058" w:type="dxa"/>
            <w:shd w:val="clear" w:color="auto" w:fill="auto"/>
          </w:tcPr>
          <w:p w14:paraId="64C5BD58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10FDB330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  <w:tr w:rsidR="00DE788C" w:rsidRPr="007E2876" w14:paraId="45C8A4F4" w14:textId="77777777" w:rsidTr="00AE23A7">
        <w:tc>
          <w:tcPr>
            <w:tcW w:w="532" w:type="dxa"/>
            <w:shd w:val="clear" w:color="auto" w:fill="auto"/>
          </w:tcPr>
          <w:p w14:paraId="14D9D5DC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3</w:t>
            </w:r>
          </w:p>
        </w:tc>
        <w:tc>
          <w:tcPr>
            <w:tcW w:w="4058" w:type="dxa"/>
            <w:shd w:val="clear" w:color="auto" w:fill="auto"/>
          </w:tcPr>
          <w:p w14:paraId="03EE02D0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5CEE8747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  <w:tr w:rsidR="00DE788C" w:rsidRPr="007E2876" w14:paraId="26C30A70" w14:textId="77777777" w:rsidTr="00AE23A7">
        <w:tc>
          <w:tcPr>
            <w:tcW w:w="532" w:type="dxa"/>
            <w:shd w:val="clear" w:color="auto" w:fill="auto"/>
          </w:tcPr>
          <w:p w14:paraId="3D6D0FA4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4</w:t>
            </w:r>
          </w:p>
        </w:tc>
        <w:tc>
          <w:tcPr>
            <w:tcW w:w="4058" w:type="dxa"/>
            <w:shd w:val="clear" w:color="auto" w:fill="auto"/>
          </w:tcPr>
          <w:p w14:paraId="1BFDC8BE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720AE368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  <w:tr w:rsidR="00DE788C" w:rsidRPr="007E2876" w14:paraId="1F3B0217" w14:textId="77777777" w:rsidTr="00AE23A7">
        <w:tc>
          <w:tcPr>
            <w:tcW w:w="532" w:type="dxa"/>
            <w:shd w:val="clear" w:color="auto" w:fill="auto"/>
          </w:tcPr>
          <w:p w14:paraId="237435B1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5</w:t>
            </w:r>
          </w:p>
        </w:tc>
        <w:tc>
          <w:tcPr>
            <w:tcW w:w="4058" w:type="dxa"/>
            <w:shd w:val="clear" w:color="auto" w:fill="auto"/>
          </w:tcPr>
          <w:p w14:paraId="3C3C9A52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7BF91F84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</w:tbl>
    <w:p w14:paraId="35CBFF01" w14:textId="77777777" w:rsidR="00DE788C" w:rsidRPr="007E2876" w:rsidRDefault="00DE788C" w:rsidP="00DE788C">
      <w:pPr>
        <w:rPr>
          <w:lang w:val="de-CH"/>
        </w:rPr>
      </w:pPr>
    </w:p>
    <w:p w14:paraId="6E028A40" w14:textId="77777777" w:rsidR="00DE788C" w:rsidRPr="007E2876" w:rsidRDefault="00DE788C" w:rsidP="00DE788C">
      <w:pPr>
        <w:rPr>
          <w:lang w:val="de-CH"/>
        </w:rPr>
      </w:pPr>
    </w:p>
    <w:p w14:paraId="7E98572F" w14:textId="76734F11" w:rsidR="00DE788C" w:rsidRDefault="00CD0E07" w:rsidP="00DE788C">
      <w:pPr>
        <w:pStyle w:val="BTitle2"/>
        <w:rPr>
          <w:lang w:val="de-CH"/>
        </w:rPr>
      </w:pPr>
      <w:r w:rsidRPr="007E2876">
        <w:rPr>
          <w:lang w:val="de-CH"/>
        </w:rPr>
        <w:t>Lösung und</w:t>
      </w:r>
      <w:r w:rsidR="00DE788C" w:rsidRPr="007E2876">
        <w:rPr>
          <w:lang w:val="de-CH"/>
        </w:rPr>
        <w:t xml:space="preserve"> </w:t>
      </w:r>
      <w:r w:rsidRPr="007E2876">
        <w:rPr>
          <w:lang w:val="de-CH"/>
        </w:rPr>
        <w:t>o</w:t>
      </w:r>
      <w:r w:rsidR="00DE788C" w:rsidRPr="007E2876">
        <w:rPr>
          <w:lang w:val="de-CH"/>
        </w:rPr>
        <w:t>perational</w:t>
      </w:r>
      <w:r w:rsidRPr="007E2876">
        <w:rPr>
          <w:lang w:val="de-CH"/>
        </w:rPr>
        <w:t xml:space="preserve">e Risiken </w:t>
      </w:r>
      <w:r w:rsidR="00DE788C" w:rsidRPr="007E2876">
        <w:rPr>
          <w:lang w:val="de-CH"/>
        </w:rPr>
        <w:t>(</w:t>
      </w:r>
      <w:r w:rsidRPr="007E2876">
        <w:rPr>
          <w:lang w:val="de-CH"/>
        </w:rPr>
        <w:t>nach der</w:t>
      </w:r>
      <w:r w:rsidR="00DE788C" w:rsidRPr="007E2876">
        <w:rPr>
          <w:lang w:val="de-CH"/>
        </w:rPr>
        <w:t xml:space="preserve"> </w:t>
      </w:r>
      <w:r w:rsidRPr="007E2876">
        <w:rPr>
          <w:lang w:val="de-CH"/>
        </w:rPr>
        <w:t>I</w:t>
      </w:r>
      <w:r w:rsidR="00DE788C" w:rsidRPr="007E2876">
        <w:rPr>
          <w:lang w:val="de-CH"/>
        </w:rPr>
        <w:t>mplementation)</w:t>
      </w:r>
    </w:p>
    <w:p w14:paraId="22AF730E" w14:textId="77777777" w:rsidR="00415BF6" w:rsidRPr="00415BF6" w:rsidRDefault="00415BF6" w:rsidP="00415BF6">
      <w:pPr>
        <w:rPr>
          <w:lang w:val="de-CH"/>
        </w:rPr>
      </w:pPr>
    </w:p>
    <w:p w14:paraId="3555980B" w14:textId="4671846D" w:rsidR="00DE788C" w:rsidRPr="007E2876" w:rsidRDefault="00A11B04" w:rsidP="00DE788C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 xml:space="preserve">Evaluieren und beschreiben Sie die Hauptrisiken der Lösung, welche </w:t>
      </w:r>
      <w:r w:rsidR="00A0006F" w:rsidRPr="007E2876">
        <w:rPr>
          <w:i/>
          <w:color w:val="0000FF"/>
          <w:sz w:val="20"/>
          <w:lang w:val="de-CH"/>
        </w:rPr>
        <w:t>während</w:t>
      </w:r>
      <w:r w:rsidRPr="007E2876">
        <w:rPr>
          <w:i/>
          <w:color w:val="0000FF"/>
          <w:sz w:val="20"/>
          <w:lang w:val="de-CH"/>
        </w:rPr>
        <w:t xml:space="preserve"> der Projektdauer implementiert worden ist</w:t>
      </w:r>
      <w:r w:rsidR="00A0006F" w:rsidRPr="007E2876">
        <w:rPr>
          <w:i/>
          <w:color w:val="0000FF"/>
          <w:sz w:val="20"/>
          <w:lang w:val="de-CH"/>
        </w:rPr>
        <w:t xml:space="preserve">. </w:t>
      </w:r>
      <w:r w:rsidR="00721FD1" w:rsidRPr="007E2876">
        <w:rPr>
          <w:i/>
          <w:color w:val="0000FF"/>
          <w:sz w:val="20"/>
          <w:lang w:val="de-CH"/>
        </w:rPr>
        <w:t>Fokussieren</w:t>
      </w:r>
      <w:r w:rsidR="00A0006F" w:rsidRPr="007E2876">
        <w:rPr>
          <w:i/>
          <w:color w:val="0000FF"/>
          <w:sz w:val="20"/>
          <w:lang w:val="de-CH"/>
        </w:rPr>
        <w:t xml:space="preserve"> Sie sich </w:t>
      </w:r>
      <w:r w:rsidR="00366491" w:rsidRPr="007E2876">
        <w:rPr>
          <w:i/>
          <w:color w:val="0000FF"/>
          <w:sz w:val="20"/>
          <w:lang w:val="de-CH"/>
        </w:rPr>
        <w:t xml:space="preserve">im Speziellen </w:t>
      </w:r>
      <w:r w:rsidR="00A0006F" w:rsidRPr="007E2876">
        <w:rPr>
          <w:i/>
          <w:color w:val="0000FF"/>
          <w:sz w:val="20"/>
          <w:lang w:val="de-CH"/>
        </w:rPr>
        <w:t>auf die operation</w:t>
      </w:r>
      <w:r w:rsidR="00366491" w:rsidRPr="007E2876">
        <w:rPr>
          <w:i/>
          <w:color w:val="0000FF"/>
          <w:sz w:val="20"/>
          <w:lang w:val="de-CH"/>
        </w:rPr>
        <w:t>ellen und sicherheitsrelevanten Aspekte der Lösung</w:t>
      </w:r>
      <w:r w:rsidR="00721FD1" w:rsidRPr="007E2876">
        <w:rPr>
          <w:i/>
          <w:color w:val="0000FF"/>
          <w:sz w:val="20"/>
          <w:lang w:val="de-CH"/>
        </w:rPr>
        <w:t xml:space="preserve"> über die Zeit nach de</w:t>
      </w:r>
      <w:r w:rsidR="001C28A1" w:rsidRPr="007E2876">
        <w:rPr>
          <w:i/>
          <w:color w:val="0000FF"/>
          <w:sz w:val="20"/>
          <w:lang w:val="de-CH"/>
        </w:rPr>
        <w:t>r Projektphase. Fragen Sie sich: Hat Bühler</w:t>
      </w:r>
      <w:r w:rsidR="00436059" w:rsidRPr="007E2876">
        <w:rPr>
          <w:i/>
          <w:color w:val="0000FF"/>
          <w:sz w:val="20"/>
          <w:lang w:val="de-CH"/>
        </w:rPr>
        <w:t xml:space="preserve"> die nötige Organisation, Ressourcen, Prozesse und das Budget um </w:t>
      </w:r>
      <w:r w:rsidR="00E129F8" w:rsidRPr="007E2876">
        <w:rPr>
          <w:i/>
          <w:color w:val="0000FF"/>
          <w:sz w:val="20"/>
          <w:lang w:val="de-CH"/>
        </w:rPr>
        <w:t>die Lösung nach Abschluss des Projekts sauber zu betreiben und zu unterhalten?</w:t>
      </w:r>
      <w:r w:rsidR="00E11B38" w:rsidRPr="007E2876">
        <w:rPr>
          <w:i/>
          <w:color w:val="0000FF"/>
          <w:sz w:val="20"/>
          <w:lang w:val="de-CH"/>
        </w:rPr>
        <w:t xml:space="preserve"> Falls nein, was sind die potentiellen Sicherheitsimplikationen</w:t>
      </w:r>
      <w:r w:rsidR="007E2876" w:rsidRPr="007E2876">
        <w:rPr>
          <w:i/>
          <w:color w:val="0000FF"/>
          <w:sz w:val="20"/>
          <w:lang w:val="de-CH"/>
        </w:rPr>
        <w:t xml:space="preserve"> der Lösung? Birgt die Lösung neue Risiken?</w:t>
      </w:r>
    </w:p>
    <w:p w14:paraId="2FB69C1D" w14:textId="2FFE6787" w:rsidR="00DE788C" w:rsidRPr="00ED4F3B" w:rsidRDefault="007E2876" w:rsidP="00DE788C">
      <w:pPr>
        <w:rPr>
          <w:i/>
          <w:color w:val="0000FF"/>
          <w:sz w:val="20"/>
          <w:lang w:val="de-CH"/>
        </w:rPr>
      </w:pPr>
      <w:r w:rsidRPr="00ED4F3B">
        <w:rPr>
          <w:i/>
          <w:color w:val="0000FF"/>
          <w:sz w:val="20"/>
          <w:lang w:val="de-CH"/>
        </w:rPr>
        <w:t xml:space="preserve">Folgend einige Risiko Bereiche mit </w:t>
      </w:r>
      <w:r w:rsidR="00480644">
        <w:rPr>
          <w:i/>
          <w:color w:val="0000FF"/>
          <w:sz w:val="20"/>
          <w:lang w:val="de-CH"/>
        </w:rPr>
        <w:t>möglichen</w:t>
      </w:r>
      <w:r w:rsidRPr="00ED4F3B">
        <w:rPr>
          <w:i/>
          <w:color w:val="0000FF"/>
          <w:sz w:val="20"/>
          <w:lang w:val="de-CH"/>
        </w:rPr>
        <w:t xml:space="preserve"> Beispielen: </w:t>
      </w:r>
      <w:r w:rsidR="00ED4F3B" w:rsidRPr="00ED4F3B">
        <w:rPr>
          <w:i/>
          <w:color w:val="0000FF"/>
          <w:sz w:val="20"/>
          <w:lang w:val="de-CH"/>
        </w:rPr>
        <w:t>Existi</w:t>
      </w:r>
      <w:r w:rsidR="00ED4F3B">
        <w:rPr>
          <w:i/>
          <w:color w:val="0000FF"/>
          <w:sz w:val="20"/>
          <w:lang w:val="de-CH"/>
        </w:rPr>
        <w:t>erende Ressourcen und Prozesse, sicherheitsrelevante Risiken, welche die Vertraulichkeit</w:t>
      </w:r>
      <w:r w:rsidR="00480644">
        <w:rPr>
          <w:i/>
          <w:color w:val="0000FF"/>
          <w:sz w:val="20"/>
          <w:lang w:val="de-CH"/>
        </w:rPr>
        <w:t xml:space="preserve">, Integrität oder Verfügbarkeit beeinflussen etc. </w:t>
      </w:r>
    </w:p>
    <w:p w14:paraId="0B8FCE45" w14:textId="294538D2" w:rsidR="00DE788C" w:rsidRPr="00D65E17" w:rsidRDefault="00A5451A" w:rsidP="00DE788C">
      <w:pPr>
        <w:rPr>
          <w:i/>
          <w:color w:val="0000FF"/>
          <w:sz w:val="20"/>
          <w:lang w:val="de-CH"/>
        </w:rPr>
      </w:pPr>
      <w:r w:rsidRPr="00D65E17">
        <w:rPr>
          <w:i/>
          <w:color w:val="0000FF"/>
          <w:sz w:val="20"/>
          <w:lang w:val="de-CH"/>
        </w:rPr>
        <w:t>Bitte konsultieren Sie das IT Security Team</w:t>
      </w:r>
      <w:r w:rsidR="00D65E17" w:rsidRPr="00D65E17">
        <w:rPr>
          <w:i/>
          <w:color w:val="0000FF"/>
          <w:sz w:val="20"/>
          <w:lang w:val="de-CH"/>
        </w:rPr>
        <w:t xml:space="preserve"> um die Risiken korrekt zu evaluieren und um diese im </w:t>
      </w:r>
      <w:r w:rsidR="00D65E17">
        <w:rPr>
          <w:i/>
          <w:color w:val="0000FF"/>
          <w:sz w:val="20"/>
          <w:lang w:val="de-CH"/>
        </w:rPr>
        <w:t>globalen Risiko Register zu dokumentieren.</w:t>
      </w:r>
    </w:p>
    <w:p w14:paraId="26E8D65B" w14:textId="77777777" w:rsidR="00DE788C" w:rsidRDefault="00DE788C" w:rsidP="00DE788C">
      <w:pPr>
        <w:rPr>
          <w:lang w:val="de-CH"/>
        </w:rPr>
      </w:pPr>
    </w:p>
    <w:p w14:paraId="79C037E1" w14:textId="17FC3C4F" w:rsidR="00DE788C" w:rsidRPr="00D65E17" w:rsidRDefault="00DE788C" w:rsidP="00DE788C">
      <w:pPr>
        <w:rPr>
          <w:lang w:val="de-CH"/>
        </w:rPr>
      </w:pPr>
      <w:r w:rsidRPr="007E2876">
        <w:rPr>
          <w:i/>
          <w:noProof/>
          <w:color w:val="0000FF"/>
          <w:sz w:val="20"/>
          <w:lang w:val="de-CH" w:eastAsia="de-CH"/>
        </w:rPr>
        <w:lastRenderedPageBreak/>
        <w:drawing>
          <wp:anchor distT="0" distB="0" distL="114300" distR="114300" simplePos="0" relativeHeight="251658246" behindDoc="0" locked="0" layoutInCell="1" allowOverlap="1" wp14:anchorId="466A8DC8" wp14:editId="00CE073B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5742857" cy="364761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876">
        <w:rPr>
          <w:i/>
          <w:noProof/>
          <w:color w:val="0000FF"/>
          <w:sz w:val="20"/>
          <w:lang w:val="de-CH" w:eastAsia="de-CH"/>
        </w:rPr>
        <w:drawing>
          <wp:anchor distT="0" distB="0" distL="114300" distR="114300" simplePos="0" relativeHeight="251658247" behindDoc="0" locked="0" layoutInCell="1" allowOverlap="1" wp14:anchorId="7AF8002D" wp14:editId="172BC2D3">
            <wp:simplePos x="0" y="0"/>
            <wp:positionH relativeFrom="column">
              <wp:posOffset>113030</wp:posOffset>
            </wp:positionH>
            <wp:positionV relativeFrom="paragraph">
              <wp:posOffset>86360</wp:posOffset>
            </wp:positionV>
            <wp:extent cx="307340" cy="313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76">
        <w:rPr>
          <w:i/>
          <w:noProof/>
          <w:color w:val="0000FF"/>
          <w:sz w:val="20"/>
          <w:lang w:val="de-CH" w:eastAsia="de-CH"/>
        </w:rPr>
        <w:drawing>
          <wp:anchor distT="0" distB="0" distL="114300" distR="114300" simplePos="0" relativeHeight="251658248" behindDoc="0" locked="0" layoutInCell="1" allowOverlap="1" wp14:anchorId="04DDDD11" wp14:editId="4E76826F">
            <wp:simplePos x="0" y="0"/>
            <wp:positionH relativeFrom="column">
              <wp:posOffset>522605</wp:posOffset>
            </wp:positionH>
            <wp:positionV relativeFrom="paragraph">
              <wp:posOffset>76835</wp:posOffset>
            </wp:positionV>
            <wp:extent cx="307340" cy="313690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76">
        <w:rPr>
          <w:i/>
          <w:noProof/>
          <w:color w:val="0000FF"/>
          <w:sz w:val="20"/>
          <w:lang w:val="de-CH" w:eastAsia="de-CH"/>
        </w:rPr>
        <w:drawing>
          <wp:anchor distT="0" distB="0" distL="114300" distR="114300" simplePos="0" relativeHeight="251658249" behindDoc="0" locked="0" layoutInCell="1" allowOverlap="1" wp14:anchorId="3376AB13" wp14:editId="6A8DCE11">
            <wp:simplePos x="0" y="0"/>
            <wp:positionH relativeFrom="column">
              <wp:posOffset>913130</wp:posOffset>
            </wp:positionH>
            <wp:positionV relativeFrom="paragraph">
              <wp:posOffset>66040</wp:posOffset>
            </wp:positionV>
            <wp:extent cx="307340" cy="313690"/>
            <wp:effectExtent l="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76">
        <w:rPr>
          <w:i/>
          <w:noProof/>
          <w:color w:val="0000FF"/>
          <w:sz w:val="20"/>
          <w:lang w:val="de-CH" w:eastAsia="de-CH"/>
        </w:rPr>
        <w:drawing>
          <wp:anchor distT="0" distB="0" distL="114300" distR="114300" simplePos="0" relativeHeight="251658250" behindDoc="0" locked="0" layoutInCell="1" allowOverlap="1" wp14:anchorId="5D275E08" wp14:editId="4A4F3C69">
            <wp:simplePos x="0" y="0"/>
            <wp:positionH relativeFrom="column">
              <wp:posOffset>113030</wp:posOffset>
            </wp:positionH>
            <wp:positionV relativeFrom="paragraph">
              <wp:posOffset>506095</wp:posOffset>
            </wp:positionV>
            <wp:extent cx="307340" cy="313690"/>
            <wp:effectExtent l="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876">
        <w:rPr>
          <w:i/>
          <w:noProof/>
          <w:color w:val="0000FF"/>
          <w:sz w:val="20"/>
          <w:lang w:val="de-CH" w:eastAsia="de-CH"/>
        </w:rPr>
        <w:drawing>
          <wp:anchor distT="0" distB="0" distL="114300" distR="114300" simplePos="0" relativeHeight="251658251" behindDoc="0" locked="0" layoutInCell="1" allowOverlap="1" wp14:anchorId="5CCD6A60" wp14:editId="4F76C3BC">
            <wp:simplePos x="0" y="0"/>
            <wp:positionH relativeFrom="column">
              <wp:posOffset>522605</wp:posOffset>
            </wp:positionH>
            <wp:positionV relativeFrom="paragraph">
              <wp:posOffset>491490</wp:posOffset>
            </wp:positionV>
            <wp:extent cx="307340" cy="313690"/>
            <wp:effectExtent l="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C9ABD" w14:textId="77777777" w:rsidR="00DE788C" w:rsidRPr="00415BF6" w:rsidRDefault="00DE788C" w:rsidP="00415BF6">
      <w:pPr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4058"/>
        <w:gridCol w:w="4336"/>
      </w:tblGrid>
      <w:tr w:rsidR="00DE788C" w:rsidRPr="007E2876" w14:paraId="10876003" w14:textId="77777777" w:rsidTr="00AE23A7">
        <w:tc>
          <w:tcPr>
            <w:tcW w:w="532" w:type="dxa"/>
            <w:shd w:val="pct10" w:color="auto" w:fill="auto"/>
          </w:tcPr>
          <w:p w14:paraId="703922FE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b/>
                <w:szCs w:val="22"/>
                <w:lang w:val="de-CH"/>
              </w:rPr>
              <w:t>ID</w:t>
            </w:r>
          </w:p>
        </w:tc>
        <w:tc>
          <w:tcPr>
            <w:tcW w:w="4058" w:type="dxa"/>
            <w:shd w:val="pct10" w:color="auto" w:fill="auto"/>
          </w:tcPr>
          <w:p w14:paraId="5B005E69" w14:textId="47409687" w:rsidR="00DE788C" w:rsidRPr="007E2876" w:rsidRDefault="00CD0E07" w:rsidP="00AE23A7">
            <w:pPr>
              <w:rPr>
                <w:lang w:val="de-CH"/>
              </w:rPr>
            </w:pPr>
            <w:r w:rsidRPr="007E2876">
              <w:rPr>
                <w:b/>
                <w:szCs w:val="22"/>
                <w:lang w:val="de-CH" w:eastAsia="de-CH"/>
              </w:rPr>
              <w:t>Risikobeschreibung</w:t>
            </w:r>
          </w:p>
        </w:tc>
        <w:tc>
          <w:tcPr>
            <w:tcW w:w="4336" w:type="dxa"/>
            <w:shd w:val="pct10" w:color="auto" w:fill="auto"/>
          </w:tcPr>
          <w:p w14:paraId="3832D0F7" w14:textId="0C942941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b/>
                <w:szCs w:val="22"/>
                <w:lang w:val="de-CH" w:eastAsia="de-CH"/>
              </w:rPr>
              <w:t>M</w:t>
            </w:r>
            <w:r w:rsidR="00CD0E07" w:rsidRPr="007E2876">
              <w:rPr>
                <w:b/>
                <w:szCs w:val="22"/>
                <w:lang w:val="de-CH" w:eastAsia="de-CH"/>
              </w:rPr>
              <w:t>assnahmen</w:t>
            </w:r>
          </w:p>
        </w:tc>
      </w:tr>
      <w:tr w:rsidR="00DE788C" w:rsidRPr="007E2876" w14:paraId="17823B2F" w14:textId="77777777" w:rsidTr="00AE23A7">
        <w:tc>
          <w:tcPr>
            <w:tcW w:w="532" w:type="dxa"/>
            <w:shd w:val="clear" w:color="auto" w:fill="auto"/>
          </w:tcPr>
          <w:p w14:paraId="347B031F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1</w:t>
            </w:r>
          </w:p>
        </w:tc>
        <w:tc>
          <w:tcPr>
            <w:tcW w:w="4058" w:type="dxa"/>
            <w:shd w:val="clear" w:color="auto" w:fill="auto"/>
          </w:tcPr>
          <w:p w14:paraId="6E33804B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48CDBAC0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  <w:tr w:rsidR="00DE788C" w:rsidRPr="007E2876" w14:paraId="2A611B27" w14:textId="77777777" w:rsidTr="00AE23A7">
        <w:tc>
          <w:tcPr>
            <w:tcW w:w="532" w:type="dxa"/>
            <w:shd w:val="clear" w:color="auto" w:fill="auto"/>
          </w:tcPr>
          <w:p w14:paraId="7A252EF8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2</w:t>
            </w:r>
          </w:p>
        </w:tc>
        <w:tc>
          <w:tcPr>
            <w:tcW w:w="4058" w:type="dxa"/>
            <w:shd w:val="clear" w:color="auto" w:fill="auto"/>
          </w:tcPr>
          <w:p w14:paraId="7F87E96F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1C134595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  <w:tr w:rsidR="00DE788C" w:rsidRPr="007E2876" w14:paraId="14BC5CCA" w14:textId="77777777" w:rsidTr="00AE23A7">
        <w:tc>
          <w:tcPr>
            <w:tcW w:w="532" w:type="dxa"/>
            <w:shd w:val="clear" w:color="auto" w:fill="auto"/>
          </w:tcPr>
          <w:p w14:paraId="6A5B7F95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3</w:t>
            </w:r>
          </w:p>
        </w:tc>
        <w:tc>
          <w:tcPr>
            <w:tcW w:w="4058" w:type="dxa"/>
            <w:shd w:val="clear" w:color="auto" w:fill="auto"/>
          </w:tcPr>
          <w:p w14:paraId="533A5DDB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012F7587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  <w:tr w:rsidR="00DE788C" w:rsidRPr="007E2876" w14:paraId="30500936" w14:textId="77777777" w:rsidTr="00AE23A7">
        <w:tc>
          <w:tcPr>
            <w:tcW w:w="532" w:type="dxa"/>
            <w:shd w:val="clear" w:color="auto" w:fill="auto"/>
          </w:tcPr>
          <w:p w14:paraId="19407353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4</w:t>
            </w:r>
          </w:p>
        </w:tc>
        <w:tc>
          <w:tcPr>
            <w:tcW w:w="4058" w:type="dxa"/>
            <w:shd w:val="clear" w:color="auto" w:fill="auto"/>
          </w:tcPr>
          <w:p w14:paraId="5894F022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64CD3AA7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  <w:tr w:rsidR="00DE788C" w:rsidRPr="007E2876" w14:paraId="55CA81A3" w14:textId="77777777" w:rsidTr="00AE23A7">
        <w:tc>
          <w:tcPr>
            <w:tcW w:w="532" w:type="dxa"/>
            <w:shd w:val="clear" w:color="auto" w:fill="auto"/>
          </w:tcPr>
          <w:p w14:paraId="097E2FB7" w14:textId="77777777" w:rsidR="00DE788C" w:rsidRPr="007E2876" w:rsidRDefault="00DE788C" w:rsidP="00AE23A7">
            <w:pPr>
              <w:rPr>
                <w:lang w:val="de-CH"/>
              </w:rPr>
            </w:pPr>
            <w:r w:rsidRPr="007E2876">
              <w:rPr>
                <w:lang w:val="de-CH"/>
              </w:rPr>
              <w:t>5</w:t>
            </w:r>
          </w:p>
        </w:tc>
        <w:tc>
          <w:tcPr>
            <w:tcW w:w="4058" w:type="dxa"/>
            <w:shd w:val="clear" w:color="auto" w:fill="auto"/>
          </w:tcPr>
          <w:p w14:paraId="48F943D1" w14:textId="77777777" w:rsidR="00DE788C" w:rsidRPr="007E2876" w:rsidRDefault="00DE788C" w:rsidP="00AE23A7">
            <w:pPr>
              <w:rPr>
                <w:lang w:val="de-CH"/>
              </w:rPr>
            </w:pPr>
          </w:p>
        </w:tc>
        <w:tc>
          <w:tcPr>
            <w:tcW w:w="4336" w:type="dxa"/>
            <w:shd w:val="clear" w:color="auto" w:fill="auto"/>
          </w:tcPr>
          <w:p w14:paraId="1DAB7594" w14:textId="77777777" w:rsidR="00DE788C" w:rsidRPr="007E2876" w:rsidRDefault="00DE788C" w:rsidP="00AE23A7">
            <w:pPr>
              <w:rPr>
                <w:lang w:val="de-CH"/>
              </w:rPr>
            </w:pPr>
          </w:p>
        </w:tc>
      </w:tr>
    </w:tbl>
    <w:p w14:paraId="54DC2002" w14:textId="77777777" w:rsidR="00DE788C" w:rsidRPr="00415BF6" w:rsidRDefault="00DE788C" w:rsidP="00415BF6">
      <w:pPr>
        <w:rPr>
          <w:lang w:val="de-CH"/>
        </w:rPr>
      </w:pPr>
    </w:p>
    <w:p w14:paraId="1BC4C5BE" w14:textId="77777777" w:rsidR="00DE788C" w:rsidRPr="007E2876" w:rsidRDefault="00DE788C" w:rsidP="00DE788C">
      <w:pPr>
        <w:rPr>
          <w:lang w:val="de-CH"/>
        </w:rPr>
      </w:pPr>
    </w:p>
    <w:p w14:paraId="66E2DBC5" w14:textId="77777777" w:rsidR="00DE788C" w:rsidRPr="007E2876" w:rsidRDefault="00DE788C" w:rsidP="00DE788C">
      <w:pPr>
        <w:rPr>
          <w:lang w:val="de-CH"/>
        </w:rPr>
      </w:pPr>
    </w:p>
    <w:p w14:paraId="1179DB1E" w14:textId="77777777" w:rsidR="00A47780" w:rsidRPr="007E2876" w:rsidRDefault="00A47780" w:rsidP="00CD0E07">
      <w:pPr>
        <w:pStyle w:val="BTitle1"/>
        <w:ind w:hanging="720"/>
        <w:rPr>
          <w:lang w:val="de-CH"/>
        </w:rPr>
      </w:pPr>
      <w:bookmarkStart w:id="21" w:name="_Toc42675442"/>
      <w:r w:rsidRPr="007E2876">
        <w:rPr>
          <w:lang w:val="de-CH"/>
        </w:rPr>
        <w:t>Change Requests</w:t>
      </w:r>
      <w:bookmarkEnd w:id="21"/>
    </w:p>
    <w:p w14:paraId="0AD7CBA5" w14:textId="77777777" w:rsidR="00A47780" w:rsidRPr="007E2876" w:rsidRDefault="00A47780" w:rsidP="00A47780">
      <w:pPr>
        <w:rPr>
          <w:lang w:val="de-CH"/>
        </w:rPr>
      </w:pPr>
      <w:r w:rsidRPr="007E2876">
        <w:rPr>
          <w:lang w:val="de-CH"/>
        </w:rPr>
        <w:t xml:space="preserve">Änderungen des Projektumfangs, des Projektplanes, der Kosten, der Ressourcen, etc. innerhalb des Projektes können sich ergeben, diese </w:t>
      </w:r>
      <w:r w:rsidR="00D1126E" w:rsidRPr="007E2876">
        <w:rPr>
          <w:lang w:val="de-CH"/>
        </w:rPr>
        <w:t xml:space="preserve">werden </w:t>
      </w:r>
      <w:r w:rsidRPr="007E2876">
        <w:rPr>
          <w:lang w:val="de-CH"/>
        </w:rPr>
        <w:t xml:space="preserve">durch den Projektleiter kommuniziert. Im Falle von grösseren Abweichungen im Vergleich zum Projektauftrag, müssen die Änderungen durch den Auftraggeber oder den Lenkungsausschuss bewilligt werden. Dazu </w:t>
      </w:r>
      <w:r w:rsidR="00D1126E" w:rsidRPr="007E2876">
        <w:rPr>
          <w:lang w:val="de-CH"/>
        </w:rPr>
        <w:t xml:space="preserve">wird </w:t>
      </w:r>
      <w:r w:rsidRPr="007E2876">
        <w:rPr>
          <w:lang w:val="de-CH"/>
        </w:rPr>
        <w:t>das Template „Change Request“ verwendet.</w:t>
      </w:r>
    </w:p>
    <w:p w14:paraId="13AC1FD5" w14:textId="77777777" w:rsidR="00465220" w:rsidRPr="007E2876" w:rsidRDefault="00465220" w:rsidP="00A47780">
      <w:pPr>
        <w:rPr>
          <w:lang w:val="de-CH"/>
        </w:rPr>
      </w:pPr>
    </w:p>
    <w:p w14:paraId="4D4DEC45" w14:textId="77777777" w:rsidR="00CF582E" w:rsidRPr="007E2876" w:rsidRDefault="00633C9D" w:rsidP="00CD0E07">
      <w:pPr>
        <w:pStyle w:val="BTitle1"/>
        <w:ind w:hanging="720"/>
        <w:rPr>
          <w:lang w:val="de-CH"/>
        </w:rPr>
      </w:pPr>
      <w:bookmarkStart w:id="22" w:name="_Toc42675443"/>
      <w:r w:rsidRPr="007E2876">
        <w:rPr>
          <w:lang w:val="de-CH"/>
        </w:rPr>
        <w:lastRenderedPageBreak/>
        <w:t>Reporting</w:t>
      </w:r>
      <w:r w:rsidR="00126C85" w:rsidRPr="007E2876">
        <w:rPr>
          <w:lang w:val="de-CH"/>
        </w:rPr>
        <w:t xml:space="preserve"> und Kommunikation</w:t>
      </w:r>
      <w:bookmarkEnd w:id="22"/>
    </w:p>
    <w:p w14:paraId="416DEE41" w14:textId="77777777" w:rsidR="00126C85" w:rsidRPr="007E2876" w:rsidRDefault="00126C85" w:rsidP="00126C85">
      <w:pPr>
        <w:pStyle w:val="BTitle2"/>
        <w:rPr>
          <w:lang w:val="de-CH"/>
        </w:rPr>
      </w:pPr>
      <w:r w:rsidRPr="007E2876">
        <w:rPr>
          <w:lang w:val="de-CH"/>
        </w:rPr>
        <w:t>Reporting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3402"/>
        <w:gridCol w:w="3118"/>
      </w:tblGrid>
      <w:tr w:rsidR="00437D8A" w:rsidRPr="007E2876" w14:paraId="0DB334C0" w14:textId="77777777" w:rsidTr="00437D8A">
        <w:tc>
          <w:tcPr>
            <w:tcW w:w="2552" w:type="dxa"/>
            <w:shd w:val="pct10" w:color="auto" w:fill="auto"/>
          </w:tcPr>
          <w:p w14:paraId="315A0FA0" w14:textId="77777777" w:rsidR="00437D8A" w:rsidRPr="007E2876" w:rsidRDefault="00437D8A" w:rsidP="00901BEF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Wer</w:t>
            </w:r>
          </w:p>
        </w:tc>
        <w:tc>
          <w:tcPr>
            <w:tcW w:w="3402" w:type="dxa"/>
            <w:shd w:val="pct10" w:color="auto" w:fill="auto"/>
          </w:tcPr>
          <w:p w14:paraId="6716490F" w14:textId="77777777" w:rsidR="00437D8A" w:rsidRPr="007E2876" w:rsidRDefault="00437D8A" w:rsidP="00901BEF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Häufigkeit (wöchentlich, monatlich, nach Phase X, etc.)</w:t>
            </w:r>
          </w:p>
        </w:tc>
        <w:tc>
          <w:tcPr>
            <w:tcW w:w="3118" w:type="dxa"/>
            <w:shd w:val="pct10" w:color="auto" w:fill="auto"/>
          </w:tcPr>
          <w:p w14:paraId="5CFDBFC8" w14:textId="77777777" w:rsidR="00437D8A" w:rsidRPr="007E2876" w:rsidRDefault="00437D8A" w:rsidP="00437D8A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Form (Meeting, schriftlich, etc.)</w:t>
            </w:r>
          </w:p>
        </w:tc>
      </w:tr>
      <w:tr w:rsidR="00CF582E" w:rsidRPr="007E2876" w14:paraId="7F40AAD6" w14:textId="77777777" w:rsidTr="00D91425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552" w:type="dxa"/>
          </w:tcPr>
          <w:p w14:paraId="2EFB5C1A" w14:textId="77777777" w:rsidR="00CF582E" w:rsidRPr="007E2876" w:rsidRDefault="00CF582E" w:rsidP="00D91425">
            <w:pPr>
              <w:spacing w:before="40" w:after="40"/>
              <w:rPr>
                <w:lang w:val="de-CH"/>
              </w:rPr>
            </w:pPr>
            <w:r w:rsidRPr="007E2876">
              <w:rPr>
                <w:lang w:val="de-CH"/>
              </w:rPr>
              <w:t>Auftraggeber</w:t>
            </w:r>
          </w:p>
        </w:tc>
        <w:tc>
          <w:tcPr>
            <w:tcW w:w="3402" w:type="dxa"/>
          </w:tcPr>
          <w:p w14:paraId="7C092DAE" w14:textId="77777777" w:rsidR="00CF582E" w:rsidRPr="007E2876" w:rsidRDefault="00CF582E" w:rsidP="00D91425">
            <w:pPr>
              <w:pStyle w:val="prostand"/>
              <w:spacing w:before="40" w:after="40"/>
              <w:rPr>
                <w:lang w:val="de-CH"/>
              </w:rPr>
            </w:pPr>
          </w:p>
        </w:tc>
        <w:tc>
          <w:tcPr>
            <w:tcW w:w="3118" w:type="dxa"/>
          </w:tcPr>
          <w:p w14:paraId="072A5D0F" w14:textId="77777777" w:rsidR="00CF582E" w:rsidRPr="007E2876" w:rsidRDefault="00CF582E" w:rsidP="00D91425">
            <w:pPr>
              <w:pStyle w:val="prostand"/>
              <w:spacing w:before="40" w:after="40"/>
              <w:rPr>
                <w:lang w:val="de-CH"/>
              </w:rPr>
            </w:pPr>
          </w:p>
        </w:tc>
      </w:tr>
      <w:tr w:rsidR="00CF582E" w:rsidRPr="007E2876" w14:paraId="3139F9B5" w14:textId="77777777" w:rsidTr="00D91425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552" w:type="dxa"/>
          </w:tcPr>
          <w:p w14:paraId="6EE6E241" w14:textId="77777777" w:rsidR="00CF582E" w:rsidRPr="007E2876" w:rsidRDefault="00CF582E" w:rsidP="00D91425">
            <w:pPr>
              <w:spacing w:before="40" w:after="40"/>
              <w:rPr>
                <w:lang w:val="de-CH"/>
              </w:rPr>
            </w:pPr>
            <w:r w:rsidRPr="007E2876">
              <w:rPr>
                <w:lang w:val="de-CH"/>
              </w:rPr>
              <w:t>Lenkungsausschuss</w:t>
            </w:r>
          </w:p>
        </w:tc>
        <w:tc>
          <w:tcPr>
            <w:tcW w:w="3402" w:type="dxa"/>
          </w:tcPr>
          <w:p w14:paraId="2A82C409" w14:textId="77777777" w:rsidR="00CF582E" w:rsidRPr="007E2876" w:rsidRDefault="00CF582E" w:rsidP="00D91425">
            <w:pPr>
              <w:pStyle w:val="prostand"/>
              <w:spacing w:before="40" w:after="40"/>
              <w:rPr>
                <w:lang w:val="de-CH"/>
              </w:rPr>
            </w:pPr>
          </w:p>
        </w:tc>
        <w:tc>
          <w:tcPr>
            <w:tcW w:w="3118" w:type="dxa"/>
          </w:tcPr>
          <w:p w14:paraId="75A760D0" w14:textId="77777777" w:rsidR="00CF582E" w:rsidRPr="007E2876" w:rsidRDefault="00CF582E" w:rsidP="00D91425">
            <w:pPr>
              <w:pStyle w:val="prostand"/>
              <w:spacing w:before="40" w:after="40"/>
              <w:rPr>
                <w:lang w:val="de-CH"/>
              </w:rPr>
            </w:pPr>
          </w:p>
        </w:tc>
      </w:tr>
      <w:tr w:rsidR="00CF582E" w:rsidRPr="007E2876" w14:paraId="2F21A631" w14:textId="77777777" w:rsidTr="00D91425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552" w:type="dxa"/>
          </w:tcPr>
          <w:p w14:paraId="182D6F32" w14:textId="77777777" w:rsidR="00CF582E" w:rsidRPr="007E2876" w:rsidRDefault="00CF582E" w:rsidP="00D91425">
            <w:pPr>
              <w:spacing w:before="40" w:after="40"/>
              <w:rPr>
                <w:lang w:val="de-CH"/>
              </w:rPr>
            </w:pPr>
            <w:r w:rsidRPr="007E2876">
              <w:rPr>
                <w:lang w:val="de-CH"/>
              </w:rPr>
              <w:t>Projektteam</w:t>
            </w:r>
          </w:p>
        </w:tc>
        <w:tc>
          <w:tcPr>
            <w:tcW w:w="3402" w:type="dxa"/>
          </w:tcPr>
          <w:p w14:paraId="220F8DDC" w14:textId="77777777" w:rsidR="00CF582E" w:rsidRPr="007E2876" w:rsidRDefault="00CF582E" w:rsidP="00D91425">
            <w:pPr>
              <w:pStyle w:val="prostand"/>
              <w:spacing w:before="40" w:after="40"/>
              <w:rPr>
                <w:lang w:val="de-CH"/>
              </w:rPr>
            </w:pPr>
          </w:p>
        </w:tc>
        <w:tc>
          <w:tcPr>
            <w:tcW w:w="3118" w:type="dxa"/>
          </w:tcPr>
          <w:p w14:paraId="49C1E958" w14:textId="77777777" w:rsidR="00CF582E" w:rsidRPr="007E2876" w:rsidRDefault="00CF582E" w:rsidP="00D91425">
            <w:pPr>
              <w:pStyle w:val="prostand"/>
              <w:spacing w:before="40" w:after="40"/>
              <w:rPr>
                <w:lang w:val="de-CH"/>
              </w:rPr>
            </w:pPr>
          </w:p>
        </w:tc>
      </w:tr>
      <w:tr w:rsidR="00CF582E" w:rsidRPr="007E2876" w14:paraId="57488F42" w14:textId="77777777" w:rsidTr="00D91425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2552" w:type="dxa"/>
          </w:tcPr>
          <w:p w14:paraId="38F17BBF" w14:textId="77777777" w:rsidR="00CF582E" w:rsidRPr="007E2876" w:rsidRDefault="00CF582E" w:rsidP="00D91425">
            <w:pPr>
              <w:spacing w:before="40" w:after="40"/>
              <w:rPr>
                <w:lang w:val="de-CH"/>
              </w:rPr>
            </w:pPr>
            <w:r w:rsidRPr="007E2876">
              <w:rPr>
                <w:lang w:val="de-CH"/>
              </w:rPr>
              <w:t>Weitere Stellen</w:t>
            </w:r>
          </w:p>
        </w:tc>
        <w:tc>
          <w:tcPr>
            <w:tcW w:w="3402" w:type="dxa"/>
          </w:tcPr>
          <w:p w14:paraId="23250EFA" w14:textId="77777777" w:rsidR="00CF582E" w:rsidRPr="007E2876" w:rsidRDefault="00CF582E" w:rsidP="00D91425">
            <w:pPr>
              <w:pStyle w:val="prostand"/>
              <w:spacing w:before="40" w:after="40"/>
              <w:rPr>
                <w:lang w:val="de-CH"/>
              </w:rPr>
            </w:pPr>
          </w:p>
        </w:tc>
        <w:tc>
          <w:tcPr>
            <w:tcW w:w="3118" w:type="dxa"/>
          </w:tcPr>
          <w:p w14:paraId="5FBC5653" w14:textId="77777777" w:rsidR="00CF582E" w:rsidRPr="007E2876" w:rsidRDefault="00CF582E" w:rsidP="00D91425">
            <w:pPr>
              <w:pStyle w:val="prostand"/>
              <w:spacing w:before="40" w:after="40"/>
              <w:rPr>
                <w:lang w:val="de-CH"/>
              </w:rPr>
            </w:pPr>
          </w:p>
        </w:tc>
      </w:tr>
    </w:tbl>
    <w:p w14:paraId="15ACC067" w14:textId="77777777" w:rsidR="00CF582E" w:rsidRPr="007E2876" w:rsidRDefault="00CF582E" w:rsidP="00CF582E">
      <w:pPr>
        <w:pStyle w:val="prostand"/>
        <w:rPr>
          <w:lang w:val="de-CH"/>
        </w:rPr>
      </w:pPr>
    </w:p>
    <w:p w14:paraId="1F5DF8B3" w14:textId="77777777" w:rsidR="00126C85" w:rsidRPr="007E2876" w:rsidRDefault="00126C85" w:rsidP="00126C85">
      <w:pPr>
        <w:pStyle w:val="BTitle2"/>
        <w:rPr>
          <w:lang w:val="de-CH"/>
        </w:rPr>
      </w:pPr>
      <w:r w:rsidRPr="007E2876">
        <w:rPr>
          <w:lang w:val="de-CH"/>
        </w:rPr>
        <w:t>Kommunikation</w:t>
      </w:r>
    </w:p>
    <w:p w14:paraId="731AB73A" w14:textId="77777777" w:rsidR="00102CA4" w:rsidRPr="007E2876" w:rsidRDefault="00102CA4" w:rsidP="00465220">
      <w:pPr>
        <w:rPr>
          <w:lang w:val="de-CH"/>
        </w:rPr>
      </w:pPr>
    </w:p>
    <w:p w14:paraId="62F421DB" w14:textId="77777777" w:rsidR="00CF582E" w:rsidRPr="007E2876" w:rsidRDefault="00B762FF" w:rsidP="00CD0E07">
      <w:pPr>
        <w:pStyle w:val="BTitle1"/>
        <w:ind w:hanging="720"/>
        <w:rPr>
          <w:lang w:val="de-CH"/>
        </w:rPr>
      </w:pPr>
      <w:bookmarkStart w:id="23" w:name="_Toc157146984"/>
      <w:bookmarkStart w:id="24" w:name="_Toc42675444"/>
      <w:r w:rsidRPr="007E2876">
        <w:rPr>
          <w:lang w:val="de-CH"/>
        </w:rPr>
        <w:t xml:space="preserve">ITP </w:t>
      </w:r>
      <w:r w:rsidR="00CF582E" w:rsidRPr="007E2876">
        <w:rPr>
          <w:lang w:val="de-CH"/>
        </w:rPr>
        <w:t>Freigabe</w:t>
      </w:r>
      <w:bookmarkEnd w:id="23"/>
      <w:bookmarkEnd w:id="24"/>
    </w:p>
    <w:p w14:paraId="4AC3BD14" w14:textId="77777777" w:rsidR="001157FA" w:rsidRPr="007E2876" w:rsidRDefault="001157FA" w:rsidP="001157FA">
      <w:pPr>
        <w:rPr>
          <w:b/>
          <w:lang w:val="de-CH"/>
        </w:rPr>
      </w:pPr>
      <w:r w:rsidRPr="007E2876">
        <w:rPr>
          <w:b/>
          <w:lang w:val="de-CH"/>
        </w:rPr>
        <w:t>ITP Freigabe</w:t>
      </w:r>
    </w:p>
    <w:p w14:paraId="52397F08" w14:textId="198F88D5" w:rsidR="001157FA" w:rsidRPr="007E2876" w:rsidRDefault="001157FA" w:rsidP="001157FA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Di</w:t>
      </w:r>
      <w:r w:rsidR="00987B62" w:rsidRPr="007E2876">
        <w:rPr>
          <w:i/>
          <w:color w:val="0000FF"/>
          <w:sz w:val="20"/>
          <w:lang w:val="de-CH"/>
        </w:rPr>
        <w:t>e Freigabe ist zeitgerecht per E</w:t>
      </w:r>
      <w:r w:rsidR="00CF66F2">
        <w:rPr>
          <w:i/>
          <w:color w:val="0000FF"/>
          <w:sz w:val="20"/>
          <w:lang w:val="de-CH"/>
        </w:rPr>
        <w:t>-</w:t>
      </w:r>
      <w:r w:rsidRPr="007E2876">
        <w:rPr>
          <w:i/>
          <w:color w:val="0000FF"/>
          <w:sz w:val="20"/>
          <w:lang w:val="de-CH"/>
        </w:rPr>
        <w:t xml:space="preserve">Mail </w:t>
      </w:r>
      <w:r w:rsidR="000166D1" w:rsidRPr="007E2876">
        <w:rPr>
          <w:i/>
          <w:color w:val="0000FF"/>
          <w:sz w:val="20"/>
          <w:lang w:val="de-CH"/>
        </w:rPr>
        <w:t xml:space="preserve">(an) </w:t>
      </w:r>
      <w:r w:rsidRPr="007E2876">
        <w:rPr>
          <w:i/>
          <w:color w:val="0000FF"/>
          <w:sz w:val="20"/>
          <w:lang w:val="de-CH"/>
        </w:rPr>
        <w:t>einzufordern</w:t>
      </w:r>
      <w:r w:rsidR="000166D1" w:rsidRPr="007E2876">
        <w:rPr>
          <w:i/>
          <w:color w:val="0000FF"/>
          <w:sz w:val="20"/>
          <w:lang w:val="de-CH"/>
        </w:rPr>
        <w:t>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2835"/>
        <w:gridCol w:w="2268"/>
      </w:tblGrid>
      <w:tr w:rsidR="005B29BF" w:rsidRPr="007E2876" w14:paraId="6C90FD22" w14:textId="77777777" w:rsidTr="00CD3364">
        <w:tc>
          <w:tcPr>
            <w:tcW w:w="3969" w:type="dxa"/>
            <w:shd w:val="pct10" w:color="auto" w:fill="auto"/>
          </w:tcPr>
          <w:p w14:paraId="49E7AD8E" w14:textId="326539E9" w:rsidR="005B29BF" w:rsidRPr="007E2876" w:rsidRDefault="00361456" w:rsidP="00901BEF">
            <w:pPr>
              <w:keepNext/>
              <w:keepLines/>
              <w:rPr>
                <w:b/>
                <w:lang w:val="de-CH"/>
              </w:rPr>
            </w:pPr>
            <w:r>
              <w:rPr>
                <w:b/>
                <w:lang w:val="de-CH"/>
              </w:rPr>
              <w:t>Freigegeben bei</w:t>
            </w:r>
          </w:p>
        </w:tc>
        <w:tc>
          <w:tcPr>
            <w:tcW w:w="2835" w:type="dxa"/>
            <w:shd w:val="pct10" w:color="auto" w:fill="auto"/>
          </w:tcPr>
          <w:p w14:paraId="57FA05D1" w14:textId="77777777" w:rsidR="005B29BF" w:rsidRPr="007E2876" w:rsidRDefault="005B29BF" w:rsidP="00901BEF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Name</w:t>
            </w:r>
          </w:p>
        </w:tc>
        <w:tc>
          <w:tcPr>
            <w:tcW w:w="2268" w:type="dxa"/>
            <w:shd w:val="pct10" w:color="auto" w:fill="auto"/>
          </w:tcPr>
          <w:p w14:paraId="2DBDFC9E" w14:textId="77777777" w:rsidR="005B29BF" w:rsidRPr="007E2876" w:rsidRDefault="005B29BF" w:rsidP="00901BEF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Datum</w:t>
            </w:r>
          </w:p>
        </w:tc>
      </w:tr>
      <w:tr w:rsidR="005B29BF" w:rsidRPr="007E2876" w14:paraId="2A90CA8A" w14:textId="77777777" w:rsidTr="00CD3364">
        <w:tc>
          <w:tcPr>
            <w:tcW w:w="3969" w:type="dxa"/>
          </w:tcPr>
          <w:p w14:paraId="114BE2FC" w14:textId="77777777" w:rsidR="005B29BF" w:rsidRPr="007E2876" w:rsidRDefault="005B29BF" w:rsidP="00901BEF">
            <w:pPr>
              <w:rPr>
                <w:lang w:val="de-CH"/>
              </w:rPr>
            </w:pPr>
            <w:r w:rsidRPr="007E2876">
              <w:rPr>
                <w:rFonts w:cs="Arial"/>
                <w:lang w:val="de-CH"/>
              </w:rPr>
              <w:t>Projektportfolio</w:t>
            </w:r>
          </w:p>
        </w:tc>
        <w:tc>
          <w:tcPr>
            <w:tcW w:w="2835" w:type="dxa"/>
          </w:tcPr>
          <w:p w14:paraId="274FAB19" w14:textId="77777777" w:rsidR="005B29BF" w:rsidRPr="007E2876" w:rsidRDefault="005B29BF" w:rsidP="00901BEF">
            <w:pPr>
              <w:rPr>
                <w:lang w:val="de-CH"/>
              </w:rPr>
            </w:pPr>
            <w:r w:rsidRPr="007E2876">
              <w:rPr>
                <w:lang w:val="de-CH"/>
              </w:rPr>
              <w:t>M. Götz</w:t>
            </w:r>
            <w:r w:rsidR="009579B2" w:rsidRPr="007E2876">
              <w:rPr>
                <w:lang w:val="de-CH"/>
              </w:rPr>
              <w:t xml:space="preserve"> / ITP1</w:t>
            </w:r>
          </w:p>
        </w:tc>
        <w:tc>
          <w:tcPr>
            <w:tcW w:w="2268" w:type="dxa"/>
          </w:tcPr>
          <w:p w14:paraId="3663B7D9" w14:textId="77777777" w:rsidR="005B29BF" w:rsidRPr="007E2876" w:rsidRDefault="005B29BF" w:rsidP="00901BEF">
            <w:pPr>
              <w:rPr>
                <w:lang w:val="de-CH"/>
              </w:rPr>
            </w:pPr>
          </w:p>
        </w:tc>
      </w:tr>
      <w:tr w:rsidR="005B29BF" w:rsidRPr="007E2876" w14:paraId="18C047BC" w14:textId="77777777" w:rsidTr="00CD3364">
        <w:tc>
          <w:tcPr>
            <w:tcW w:w="3969" w:type="dxa"/>
          </w:tcPr>
          <w:p w14:paraId="0FB6C749" w14:textId="3C1FB73C" w:rsidR="005B29BF" w:rsidRPr="007E2876" w:rsidRDefault="00415BF6" w:rsidP="009579B2">
            <w:pPr>
              <w:rPr>
                <w:lang w:val="de-CH"/>
              </w:rPr>
            </w:pPr>
            <w:r>
              <w:rPr>
                <w:rFonts w:cs="Arial"/>
                <w:lang w:val="de-CH"/>
              </w:rPr>
              <w:t>Business Process</w:t>
            </w:r>
            <w:r w:rsidR="007B7E83">
              <w:rPr>
                <w:rFonts w:cs="Arial"/>
                <w:lang w:val="de-CH"/>
              </w:rPr>
              <w:t xml:space="preserve"> Management</w:t>
            </w:r>
          </w:p>
        </w:tc>
        <w:tc>
          <w:tcPr>
            <w:tcW w:w="2835" w:type="dxa"/>
          </w:tcPr>
          <w:p w14:paraId="7207E301" w14:textId="49BE1479" w:rsidR="005B29BF" w:rsidRPr="00415BF6" w:rsidRDefault="00415BF6" w:rsidP="00415BF6">
            <w:r w:rsidRPr="00415BF6">
              <w:rPr>
                <w:rFonts w:cs="Arial"/>
              </w:rPr>
              <w:t>C</w:t>
            </w:r>
            <w:r w:rsidR="0069595F">
              <w:rPr>
                <w:rFonts w:cs="Arial"/>
              </w:rPr>
              <w:t>h</w:t>
            </w:r>
            <w:r w:rsidRPr="00415BF6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Stoos</w:t>
            </w:r>
            <w:r w:rsidR="009579B2" w:rsidRPr="00415BF6">
              <w:rPr>
                <w:rFonts w:cs="Arial"/>
              </w:rPr>
              <w:t xml:space="preserve"> / ITP2</w:t>
            </w:r>
          </w:p>
        </w:tc>
        <w:tc>
          <w:tcPr>
            <w:tcW w:w="2268" w:type="dxa"/>
          </w:tcPr>
          <w:p w14:paraId="339C9300" w14:textId="77777777" w:rsidR="005B29BF" w:rsidRPr="00415BF6" w:rsidRDefault="005B29BF" w:rsidP="00901BEF"/>
        </w:tc>
      </w:tr>
      <w:tr w:rsidR="00912A49" w:rsidRPr="007E2876" w14:paraId="3F8D252C" w14:textId="77777777" w:rsidTr="00CD3364">
        <w:tc>
          <w:tcPr>
            <w:tcW w:w="3969" w:type="dxa"/>
          </w:tcPr>
          <w:p w14:paraId="238CBDE2" w14:textId="77777777" w:rsidR="00912A49" w:rsidRPr="00415BF6" w:rsidRDefault="00912A49" w:rsidP="00912A49">
            <w:pPr>
              <w:rPr>
                <w:rFonts w:cs="Arial"/>
              </w:rPr>
            </w:pPr>
            <w:r w:rsidRPr="00415BF6">
              <w:rPr>
                <w:rFonts w:cs="Arial"/>
                <w:sz w:val="20"/>
              </w:rPr>
              <w:t>C</w:t>
            </w:r>
            <w:r w:rsidRPr="00415BF6">
              <w:rPr>
                <w:rFonts w:cs="Arial"/>
                <w:color w:val="303030"/>
              </w:rPr>
              <w:t>ustomer Experience Applications </w:t>
            </w:r>
          </w:p>
        </w:tc>
        <w:tc>
          <w:tcPr>
            <w:tcW w:w="2835" w:type="dxa"/>
          </w:tcPr>
          <w:p w14:paraId="695D3E9F" w14:textId="77777777" w:rsidR="00912A49" w:rsidRPr="00FF29C9" w:rsidRDefault="00912A49" w:rsidP="00901BEF">
            <w:pPr>
              <w:rPr>
                <w:rFonts w:cs="Arial"/>
                <w:szCs w:val="22"/>
              </w:rPr>
            </w:pPr>
            <w:r w:rsidRPr="00FF29C9">
              <w:rPr>
                <w:rFonts w:cs="Arial"/>
                <w:szCs w:val="22"/>
              </w:rPr>
              <w:t>M. Ammann / ITP3</w:t>
            </w:r>
          </w:p>
        </w:tc>
        <w:tc>
          <w:tcPr>
            <w:tcW w:w="2268" w:type="dxa"/>
          </w:tcPr>
          <w:p w14:paraId="39384A74" w14:textId="77777777" w:rsidR="00912A49" w:rsidRPr="00415BF6" w:rsidRDefault="00912A49" w:rsidP="00901BEF"/>
        </w:tc>
      </w:tr>
      <w:tr w:rsidR="0026483C" w:rsidRPr="007E2876" w14:paraId="0ACA890B" w14:textId="77777777" w:rsidTr="00CD3364">
        <w:tc>
          <w:tcPr>
            <w:tcW w:w="3969" w:type="dxa"/>
          </w:tcPr>
          <w:p w14:paraId="24D7EB71" w14:textId="780FF42E" w:rsidR="0026483C" w:rsidRPr="00415BF6" w:rsidRDefault="00192CC7" w:rsidP="00D1126E">
            <w:pPr>
              <w:rPr>
                <w:rFonts w:cs="Arial"/>
              </w:rPr>
            </w:pPr>
            <w:r w:rsidRPr="00693C19">
              <w:rPr>
                <w:rFonts w:cs="Arial"/>
                <w:lang w:val="en-GB"/>
              </w:rPr>
              <w:t>Application &amp; Technology Mgmt.</w:t>
            </w:r>
          </w:p>
        </w:tc>
        <w:tc>
          <w:tcPr>
            <w:tcW w:w="2835" w:type="dxa"/>
          </w:tcPr>
          <w:p w14:paraId="0A701B75" w14:textId="77777777" w:rsidR="0026483C" w:rsidRPr="00415BF6" w:rsidRDefault="0026483C" w:rsidP="008D4F9A">
            <w:pPr>
              <w:rPr>
                <w:rFonts w:cs="Arial"/>
              </w:rPr>
            </w:pPr>
            <w:r w:rsidRPr="00415BF6">
              <w:rPr>
                <w:rFonts w:cs="Arial"/>
              </w:rPr>
              <w:t>V. Kapy / ITP4</w:t>
            </w:r>
          </w:p>
        </w:tc>
        <w:tc>
          <w:tcPr>
            <w:tcW w:w="2268" w:type="dxa"/>
          </w:tcPr>
          <w:p w14:paraId="09D9FCF9" w14:textId="77777777" w:rsidR="0026483C" w:rsidRPr="00415BF6" w:rsidRDefault="0026483C" w:rsidP="00901BEF"/>
        </w:tc>
      </w:tr>
      <w:tr w:rsidR="003D2234" w:rsidRPr="007E2876" w14:paraId="6B2F93DE" w14:textId="77777777" w:rsidTr="00CD3364">
        <w:tc>
          <w:tcPr>
            <w:tcW w:w="3969" w:type="dxa"/>
          </w:tcPr>
          <w:p w14:paraId="16F82166" w14:textId="6F9B3D50" w:rsidR="003D2234" w:rsidRPr="007E2876" w:rsidRDefault="003D2234" w:rsidP="00415BF6">
            <w:pPr>
              <w:rPr>
                <w:rFonts w:cs="Arial"/>
                <w:lang w:val="de-CH"/>
              </w:rPr>
            </w:pPr>
            <w:r w:rsidRPr="00415BF6">
              <w:rPr>
                <w:rFonts w:cs="Arial"/>
              </w:rPr>
              <w:t>IT</w:t>
            </w:r>
            <w:r w:rsidR="00415BF6">
              <w:rPr>
                <w:rFonts w:cs="Arial"/>
              </w:rPr>
              <w:t>P Operations</w:t>
            </w:r>
          </w:p>
        </w:tc>
        <w:tc>
          <w:tcPr>
            <w:tcW w:w="2835" w:type="dxa"/>
          </w:tcPr>
          <w:p w14:paraId="4825F496" w14:textId="677F9DA4" w:rsidR="003D2234" w:rsidRPr="007E2876" w:rsidRDefault="00415BF6" w:rsidP="008D4F9A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H. Fritschi / ITP5</w:t>
            </w:r>
          </w:p>
        </w:tc>
        <w:tc>
          <w:tcPr>
            <w:tcW w:w="2268" w:type="dxa"/>
          </w:tcPr>
          <w:p w14:paraId="7324F09C" w14:textId="77777777" w:rsidR="003D2234" w:rsidRPr="007E2876" w:rsidRDefault="003D2234" w:rsidP="00901BEF">
            <w:pPr>
              <w:rPr>
                <w:lang w:val="de-CH"/>
              </w:rPr>
            </w:pPr>
          </w:p>
        </w:tc>
      </w:tr>
      <w:tr w:rsidR="005B29BF" w:rsidRPr="007E2876" w14:paraId="4C28166D" w14:textId="77777777" w:rsidTr="00CD3364">
        <w:tc>
          <w:tcPr>
            <w:tcW w:w="3969" w:type="dxa"/>
          </w:tcPr>
          <w:p w14:paraId="1B48ADF4" w14:textId="77777777" w:rsidR="005B29BF" w:rsidRPr="007E2876" w:rsidRDefault="003D2234" w:rsidP="00D1126E">
            <w:pPr>
              <w:rPr>
                <w:lang w:val="de-CH"/>
              </w:rPr>
            </w:pPr>
            <w:r w:rsidRPr="007E2876">
              <w:rPr>
                <w:rFonts w:cs="Arial"/>
                <w:lang w:val="de-CH"/>
              </w:rPr>
              <w:t>Group Information</w:t>
            </w:r>
            <w:r w:rsidR="005B29BF" w:rsidRPr="007E2876">
              <w:rPr>
                <w:rFonts w:cs="Arial"/>
                <w:lang w:val="de-CH"/>
              </w:rPr>
              <w:t xml:space="preserve"> Security </w:t>
            </w:r>
          </w:p>
        </w:tc>
        <w:tc>
          <w:tcPr>
            <w:tcW w:w="2835" w:type="dxa"/>
          </w:tcPr>
          <w:p w14:paraId="4E461852" w14:textId="77777777" w:rsidR="005B29BF" w:rsidRPr="007E2876" w:rsidRDefault="00912A49" w:rsidP="00901BEF">
            <w:pPr>
              <w:rPr>
                <w:lang w:val="de-CH"/>
              </w:rPr>
            </w:pPr>
            <w:r w:rsidRPr="007E2876">
              <w:rPr>
                <w:rFonts w:cs="Arial"/>
                <w:lang w:val="de-CH"/>
              </w:rPr>
              <w:t>B. Bedin</w:t>
            </w:r>
            <w:r w:rsidR="009579B2" w:rsidRPr="007E2876">
              <w:rPr>
                <w:rFonts w:cs="Arial"/>
                <w:lang w:val="de-CH"/>
              </w:rPr>
              <w:t xml:space="preserve"> / ITP6</w:t>
            </w:r>
          </w:p>
        </w:tc>
        <w:tc>
          <w:tcPr>
            <w:tcW w:w="2268" w:type="dxa"/>
          </w:tcPr>
          <w:p w14:paraId="721FE1D8" w14:textId="77777777" w:rsidR="005B29BF" w:rsidRPr="007E2876" w:rsidRDefault="005B29BF" w:rsidP="00901BEF">
            <w:pPr>
              <w:rPr>
                <w:lang w:val="de-CH"/>
              </w:rPr>
            </w:pPr>
          </w:p>
        </w:tc>
      </w:tr>
      <w:tr w:rsidR="00126C85" w:rsidRPr="00964433" w14:paraId="0F06867F" w14:textId="77777777" w:rsidTr="00CD3364">
        <w:tc>
          <w:tcPr>
            <w:tcW w:w="3969" w:type="dxa"/>
          </w:tcPr>
          <w:p w14:paraId="38F13049" w14:textId="77777777" w:rsidR="00126C85" w:rsidRPr="007E2876" w:rsidRDefault="00126C85" w:rsidP="009579B2">
            <w:pPr>
              <w:rPr>
                <w:rFonts w:cs="Arial"/>
                <w:lang w:val="de-CH"/>
              </w:rPr>
            </w:pPr>
            <w:r w:rsidRPr="007E2876">
              <w:rPr>
                <w:rFonts w:cs="Arial"/>
                <w:lang w:val="de-CH"/>
              </w:rPr>
              <w:t xml:space="preserve">IT </w:t>
            </w:r>
            <w:r w:rsidR="009579B2" w:rsidRPr="007E2876">
              <w:rPr>
                <w:rFonts w:cs="Arial"/>
                <w:lang w:val="de-CH"/>
              </w:rPr>
              <w:t xml:space="preserve">Basic </w:t>
            </w:r>
            <w:r w:rsidR="00CD3364" w:rsidRPr="007E2876">
              <w:rPr>
                <w:rFonts w:cs="Arial"/>
                <w:lang w:val="de-CH"/>
              </w:rPr>
              <w:t xml:space="preserve">&amp; Client </w:t>
            </w:r>
            <w:r w:rsidR="009579B2" w:rsidRPr="007E2876">
              <w:rPr>
                <w:rFonts w:cs="Arial"/>
                <w:lang w:val="de-CH"/>
              </w:rPr>
              <w:t>Services</w:t>
            </w:r>
            <w:r w:rsidRPr="007E2876">
              <w:rPr>
                <w:rFonts w:cs="Arial"/>
                <w:lang w:val="de-CH"/>
              </w:rPr>
              <w:t xml:space="preserve"> </w:t>
            </w:r>
          </w:p>
        </w:tc>
        <w:tc>
          <w:tcPr>
            <w:tcW w:w="2835" w:type="dxa"/>
          </w:tcPr>
          <w:p w14:paraId="17D62E73" w14:textId="7E38E7BD" w:rsidR="00126C85" w:rsidRPr="007E2876" w:rsidRDefault="00964433" w:rsidP="00901BEF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M. Weder</w:t>
            </w:r>
            <w:r w:rsidR="009579B2" w:rsidRPr="007E2876">
              <w:rPr>
                <w:rFonts w:cs="Arial"/>
                <w:lang w:val="de-CH"/>
              </w:rPr>
              <w:t xml:space="preserve"> / ITP8</w:t>
            </w:r>
          </w:p>
        </w:tc>
        <w:tc>
          <w:tcPr>
            <w:tcW w:w="2268" w:type="dxa"/>
          </w:tcPr>
          <w:p w14:paraId="0EC0A1A9" w14:textId="77777777" w:rsidR="00126C85" w:rsidRPr="007E2876" w:rsidRDefault="00126C85" w:rsidP="00901BEF">
            <w:pPr>
              <w:rPr>
                <w:lang w:val="de-CH"/>
              </w:rPr>
            </w:pPr>
          </w:p>
        </w:tc>
      </w:tr>
      <w:tr w:rsidR="00FF29C9" w:rsidRPr="00964433" w14:paraId="24D86F82" w14:textId="77777777" w:rsidTr="00CD3364">
        <w:tc>
          <w:tcPr>
            <w:tcW w:w="3969" w:type="dxa"/>
          </w:tcPr>
          <w:p w14:paraId="008497E9" w14:textId="1BE7AAC5" w:rsidR="00FF29C9" w:rsidRPr="007E2876" w:rsidRDefault="00EA03E4" w:rsidP="009579B2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Engineering Processes &amp; </w:t>
            </w:r>
            <w:r w:rsidR="0000437A">
              <w:rPr>
                <w:rFonts w:cs="Arial"/>
                <w:lang w:val="de-CH"/>
              </w:rPr>
              <w:t>Applications</w:t>
            </w:r>
          </w:p>
        </w:tc>
        <w:tc>
          <w:tcPr>
            <w:tcW w:w="2835" w:type="dxa"/>
          </w:tcPr>
          <w:p w14:paraId="79C47CB7" w14:textId="0C699945" w:rsidR="00FF29C9" w:rsidRDefault="007A25B3" w:rsidP="00901BEF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R. Dinner / ITP9</w:t>
            </w:r>
          </w:p>
        </w:tc>
        <w:tc>
          <w:tcPr>
            <w:tcW w:w="2268" w:type="dxa"/>
          </w:tcPr>
          <w:p w14:paraId="01F165BB" w14:textId="77777777" w:rsidR="00FF29C9" w:rsidRPr="007E2876" w:rsidRDefault="00FF29C9" w:rsidP="00901BEF">
            <w:pPr>
              <w:rPr>
                <w:lang w:val="de-CH"/>
              </w:rPr>
            </w:pPr>
          </w:p>
        </w:tc>
      </w:tr>
      <w:tr w:rsidR="0069595F" w:rsidRPr="00964433" w14:paraId="276F6E10" w14:textId="77777777" w:rsidTr="00CD3364">
        <w:tc>
          <w:tcPr>
            <w:tcW w:w="3969" w:type="dxa"/>
          </w:tcPr>
          <w:p w14:paraId="757EDDD4" w14:textId="30D60863" w:rsidR="0069595F" w:rsidRPr="007E2876" w:rsidRDefault="0069595F" w:rsidP="009579B2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Operational Excellence</w:t>
            </w:r>
          </w:p>
        </w:tc>
        <w:tc>
          <w:tcPr>
            <w:tcW w:w="2835" w:type="dxa"/>
          </w:tcPr>
          <w:p w14:paraId="1F10FCC3" w14:textId="4944870C" w:rsidR="0069595F" w:rsidRPr="007E2876" w:rsidRDefault="0069595F" w:rsidP="00901BEF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W. Fiel / OE1</w:t>
            </w:r>
          </w:p>
        </w:tc>
        <w:tc>
          <w:tcPr>
            <w:tcW w:w="2268" w:type="dxa"/>
          </w:tcPr>
          <w:p w14:paraId="69BD8A4C" w14:textId="77777777" w:rsidR="0069595F" w:rsidRPr="007E2876" w:rsidRDefault="0069595F" w:rsidP="00901BEF">
            <w:pPr>
              <w:rPr>
                <w:lang w:val="de-CH"/>
              </w:rPr>
            </w:pPr>
          </w:p>
        </w:tc>
      </w:tr>
    </w:tbl>
    <w:p w14:paraId="08626F29" w14:textId="77777777" w:rsidR="00D74AE5" w:rsidRPr="007E2876" w:rsidRDefault="00D74AE5" w:rsidP="00D74AE5">
      <w:pPr>
        <w:rPr>
          <w:lang w:val="de-CH"/>
        </w:rPr>
      </w:pPr>
    </w:p>
    <w:p w14:paraId="434F3423" w14:textId="77777777" w:rsidR="001157FA" w:rsidRPr="007E2876" w:rsidRDefault="001157FA" w:rsidP="00D74AE5">
      <w:pPr>
        <w:rPr>
          <w:i/>
          <w:color w:val="0000FF"/>
          <w:sz w:val="20"/>
          <w:lang w:val="de-CH"/>
        </w:rPr>
      </w:pPr>
      <w:r w:rsidRPr="007E2876">
        <w:rPr>
          <w:i/>
          <w:color w:val="0000FF"/>
          <w:sz w:val="20"/>
          <w:lang w:val="de-CH"/>
        </w:rPr>
        <w:t>Gleichzeitig sind zu informieren</w:t>
      </w:r>
      <w:r w:rsidR="00987B62" w:rsidRPr="007E2876">
        <w:rPr>
          <w:i/>
          <w:color w:val="0000FF"/>
          <w:sz w:val="20"/>
          <w:lang w:val="de-CH"/>
        </w:rPr>
        <w:t xml:space="preserve"> </w:t>
      </w:r>
      <w:r w:rsidR="000166D1" w:rsidRPr="007E2876">
        <w:rPr>
          <w:i/>
          <w:color w:val="0000FF"/>
          <w:sz w:val="20"/>
          <w:lang w:val="de-CH"/>
        </w:rPr>
        <w:t xml:space="preserve">per </w:t>
      </w:r>
      <w:r w:rsidR="00987B62" w:rsidRPr="007E2876">
        <w:rPr>
          <w:i/>
          <w:color w:val="0000FF"/>
          <w:sz w:val="20"/>
          <w:lang w:val="de-CH"/>
        </w:rPr>
        <w:t>E-Mail (cc)</w:t>
      </w:r>
      <w:r w:rsidRPr="007E2876">
        <w:rPr>
          <w:i/>
          <w:color w:val="0000FF"/>
          <w:sz w:val="20"/>
          <w:lang w:val="de-CH"/>
        </w:rPr>
        <w:t>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2835"/>
      </w:tblGrid>
      <w:tr w:rsidR="001157FA" w:rsidRPr="00964433" w14:paraId="35C8F42E" w14:textId="77777777" w:rsidTr="00A31E8F">
        <w:tc>
          <w:tcPr>
            <w:tcW w:w="3969" w:type="dxa"/>
            <w:shd w:val="pct10" w:color="auto" w:fill="auto"/>
          </w:tcPr>
          <w:p w14:paraId="508FFE0D" w14:textId="2F339F91" w:rsidR="001157FA" w:rsidRPr="007E2876" w:rsidRDefault="00B90B93" w:rsidP="00A31E8F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 xml:space="preserve">Information </w:t>
            </w:r>
            <w:r w:rsidR="00361456">
              <w:rPr>
                <w:b/>
                <w:lang w:val="de-CH"/>
              </w:rPr>
              <w:t>an</w:t>
            </w:r>
          </w:p>
        </w:tc>
        <w:tc>
          <w:tcPr>
            <w:tcW w:w="2835" w:type="dxa"/>
            <w:shd w:val="pct10" w:color="auto" w:fill="auto"/>
          </w:tcPr>
          <w:p w14:paraId="3F1222AC" w14:textId="77777777" w:rsidR="001157FA" w:rsidRPr="007E2876" w:rsidRDefault="001157FA" w:rsidP="00A31E8F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Name</w:t>
            </w:r>
          </w:p>
        </w:tc>
      </w:tr>
      <w:tr w:rsidR="001157FA" w:rsidRPr="00964433" w14:paraId="0EA246AC" w14:textId="77777777" w:rsidTr="00A31E8F">
        <w:tc>
          <w:tcPr>
            <w:tcW w:w="3969" w:type="dxa"/>
          </w:tcPr>
          <w:p w14:paraId="794C5E6D" w14:textId="01F43DA0" w:rsidR="001157FA" w:rsidRPr="007E2876" w:rsidRDefault="00964433" w:rsidP="00A31E8F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Bühler Insights Operations</w:t>
            </w:r>
          </w:p>
        </w:tc>
        <w:tc>
          <w:tcPr>
            <w:tcW w:w="2835" w:type="dxa"/>
          </w:tcPr>
          <w:p w14:paraId="01CF7403" w14:textId="5C390C27" w:rsidR="001157FA" w:rsidRPr="007E2876" w:rsidRDefault="00964433" w:rsidP="00A31E8F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M. Henseler</w:t>
            </w:r>
            <w:r w:rsidR="001157FA" w:rsidRPr="007E2876">
              <w:rPr>
                <w:rFonts w:cs="Arial"/>
                <w:lang w:val="de-CH"/>
              </w:rPr>
              <w:t xml:space="preserve"> / ITP</w:t>
            </w:r>
            <w:r>
              <w:rPr>
                <w:rFonts w:cs="Arial"/>
                <w:lang w:val="de-CH"/>
              </w:rPr>
              <w:t>7</w:t>
            </w:r>
          </w:p>
        </w:tc>
      </w:tr>
      <w:tr w:rsidR="00964433" w:rsidRPr="00964433" w14:paraId="5FE93267" w14:textId="77777777" w:rsidTr="00A31E8F">
        <w:tc>
          <w:tcPr>
            <w:tcW w:w="3969" w:type="dxa"/>
          </w:tcPr>
          <w:p w14:paraId="478F53CD" w14:textId="0EE2889F" w:rsidR="00964433" w:rsidRPr="007E2876" w:rsidRDefault="00964433" w:rsidP="00964433">
            <w:pPr>
              <w:rPr>
                <w:rFonts w:cs="Arial"/>
                <w:lang w:val="de-CH"/>
              </w:rPr>
            </w:pPr>
            <w:r w:rsidRPr="007E2876">
              <w:rPr>
                <w:rFonts w:cs="Arial"/>
                <w:lang w:val="de-CH"/>
              </w:rPr>
              <w:t xml:space="preserve">Data Management </w:t>
            </w:r>
          </w:p>
        </w:tc>
        <w:tc>
          <w:tcPr>
            <w:tcW w:w="2835" w:type="dxa"/>
          </w:tcPr>
          <w:p w14:paraId="608EC35A" w14:textId="75014C3C" w:rsidR="00964433" w:rsidRPr="007E2876" w:rsidRDefault="007B7E83" w:rsidP="00964433">
            <w:p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M. Gigliotti</w:t>
            </w:r>
            <w:r w:rsidR="00964433" w:rsidRPr="007E2876">
              <w:rPr>
                <w:rFonts w:cs="Arial"/>
                <w:lang w:val="de-CH"/>
              </w:rPr>
              <w:t xml:space="preserve"> / ITP</w:t>
            </w:r>
            <w:r w:rsidR="00DF16B8">
              <w:rPr>
                <w:rFonts w:cs="Arial"/>
                <w:lang w:val="de-CH"/>
              </w:rPr>
              <w:t>21</w:t>
            </w:r>
          </w:p>
        </w:tc>
      </w:tr>
      <w:tr w:rsidR="00964433" w:rsidRPr="00964433" w14:paraId="030F2631" w14:textId="77777777" w:rsidTr="00A31E8F">
        <w:tc>
          <w:tcPr>
            <w:tcW w:w="3969" w:type="dxa"/>
          </w:tcPr>
          <w:p w14:paraId="027DF514" w14:textId="77777777" w:rsidR="00964433" w:rsidRPr="007E2876" w:rsidRDefault="00964433" w:rsidP="00964433">
            <w:pPr>
              <w:rPr>
                <w:rFonts w:cs="Arial"/>
                <w:lang w:val="de-CH"/>
              </w:rPr>
            </w:pPr>
            <w:r w:rsidRPr="007E2876">
              <w:rPr>
                <w:rFonts w:cs="Arial"/>
                <w:lang w:val="de-CH"/>
              </w:rPr>
              <w:t>Procurement</w:t>
            </w:r>
          </w:p>
        </w:tc>
        <w:tc>
          <w:tcPr>
            <w:tcW w:w="2835" w:type="dxa"/>
          </w:tcPr>
          <w:p w14:paraId="352FBA69" w14:textId="0B73FA81" w:rsidR="00964433" w:rsidRPr="007E2876" w:rsidRDefault="00964433" w:rsidP="00964433">
            <w:pPr>
              <w:rPr>
                <w:rFonts w:cs="Arial"/>
                <w:lang w:val="de-CH"/>
              </w:rPr>
            </w:pPr>
            <w:r w:rsidRPr="007E2876">
              <w:rPr>
                <w:rFonts w:cs="Arial"/>
                <w:lang w:val="de-CH"/>
              </w:rPr>
              <w:t xml:space="preserve">R: Kaiser / </w:t>
            </w:r>
            <w:r w:rsidRPr="00964433">
              <w:rPr>
                <w:rFonts w:cs="Arial"/>
                <w:color w:val="303030"/>
                <w:szCs w:val="22"/>
                <w:shd w:val="clear" w:color="auto" w:fill="FCFDFD"/>
                <w:lang w:val="de-CH"/>
              </w:rPr>
              <w:t>SCMG3 </w:t>
            </w:r>
          </w:p>
        </w:tc>
      </w:tr>
    </w:tbl>
    <w:p w14:paraId="7738DA53" w14:textId="77777777" w:rsidR="001157FA" w:rsidRPr="007E2876" w:rsidRDefault="001157FA" w:rsidP="00D74AE5">
      <w:pPr>
        <w:rPr>
          <w:lang w:val="de-CH"/>
        </w:rPr>
      </w:pPr>
    </w:p>
    <w:p w14:paraId="5B1C88A8" w14:textId="77777777" w:rsidR="005B29BF" w:rsidRPr="007E2876" w:rsidRDefault="005B29BF" w:rsidP="00CD0E07">
      <w:pPr>
        <w:pStyle w:val="BTitle1"/>
        <w:ind w:hanging="720"/>
        <w:rPr>
          <w:lang w:val="de-CH"/>
        </w:rPr>
      </w:pPr>
      <w:bookmarkStart w:id="25" w:name="_Toc42675445"/>
      <w:r w:rsidRPr="007E2876">
        <w:rPr>
          <w:lang w:val="de-CH"/>
        </w:rPr>
        <w:lastRenderedPageBreak/>
        <w:t>Auftragserteilung</w:t>
      </w:r>
      <w:bookmarkEnd w:id="2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292"/>
        <w:gridCol w:w="1393"/>
        <w:gridCol w:w="2905"/>
      </w:tblGrid>
      <w:tr w:rsidR="005B29BF" w:rsidRPr="00964433" w14:paraId="6BA37DBE" w14:textId="77777777" w:rsidTr="00A3691A">
        <w:tc>
          <w:tcPr>
            <w:tcW w:w="2552" w:type="dxa"/>
            <w:shd w:val="pct10" w:color="auto" w:fill="auto"/>
          </w:tcPr>
          <w:p w14:paraId="70B3722A" w14:textId="77777777" w:rsidR="005B29BF" w:rsidRPr="007E2876" w:rsidRDefault="005B29BF" w:rsidP="00A3691A">
            <w:pPr>
              <w:keepNext/>
              <w:keepLines/>
              <w:rPr>
                <w:b/>
                <w:lang w:val="de-CH"/>
              </w:rPr>
            </w:pPr>
          </w:p>
        </w:tc>
        <w:tc>
          <w:tcPr>
            <w:tcW w:w="2292" w:type="dxa"/>
            <w:shd w:val="pct10" w:color="auto" w:fill="auto"/>
          </w:tcPr>
          <w:p w14:paraId="2F2FACFF" w14:textId="77777777" w:rsidR="005B29BF" w:rsidRPr="007E2876" w:rsidRDefault="005B29BF" w:rsidP="00A3691A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Name</w:t>
            </w:r>
          </w:p>
        </w:tc>
        <w:tc>
          <w:tcPr>
            <w:tcW w:w="1393" w:type="dxa"/>
            <w:shd w:val="pct10" w:color="auto" w:fill="auto"/>
          </w:tcPr>
          <w:p w14:paraId="530C704D" w14:textId="77777777" w:rsidR="005B29BF" w:rsidRPr="007E2876" w:rsidRDefault="005B29BF" w:rsidP="00A3691A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Datum</w:t>
            </w:r>
          </w:p>
        </w:tc>
        <w:tc>
          <w:tcPr>
            <w:tcW w:w="2905" w:type="dxa"/>
            <w:shd w:val="pct10" w:color="auto" w:fill="auto"/>
          </w:tcPr>
          <w:p w14:paraId="1F3D269F" w14:textId="77777777" w:rsidR="005B29BF" w:rsidRPr="007E2876" w:rsidRDefault="005B29BF" w:rsidP="00A3691A">
            <w:pPr>
              <w:keepNext/>
              <w:keepLines/>
              <w:rPr>
                <w:b/>
                <w:lang w:val="de-CH"/>
              </w:rPr>
            </w:pPr>
            <w:r w:rsidRPr="007E2876">
              <w:rPr>
                <w:b/>
                <w:lang w:val="de-CH"/>
              </w:rPr>
              <w:t>Unterschrift</w:t>
            </w:r>
          </w:p>
          <w:p w14:paraId="07FF63C7" w14:textId="77777777" w:rsidR="005B29BF" w:rsidRPr="007E2876" w:rsidRDefault="005B29BF" w:rsidP="00A3691A">
            <w:pPr>
              <w:keepNext/>
              <w:keepLines/>
              <w:rPr>
                <w:b/>
                <w:lang w:val="de-CH"/>
              </w:rPr>
            </w:pPr>
          </w:p>
        </w:tc>
      </w:tr>
      <w:tr w:rsidR="005B29BF" w:rsidRPr="007E2876" w14:paraId="1C7E3124" w14:textId="77777777" w:rsidTr="00A3691A">
        <w:tc>
          <w:tcPr>
            <w:tcW w:w="2552" w:type="dxa"/>
          </w:tcPr>
          <w:p w14:paraId="7A1BC18E" w14:textId="77777777" w:rsidR="005B29BF" w:rsidRPr="007E2876" w:rsidRDefault="005B29BF" w:rsidP="00A3691A">
            <w:pPr>
              <w:rPr>
                <w:lang w:val="de-CH"/>
              </w:rPr>
            </w:pPr>
            <w:r w:rsidRPr="007E2876">
              <w:rPr>
                <w:lang w:val="de-CH"/>
              </w:rPr>
              <w:t>Auftraggeber</w:t>
            </w:r>
          </w:p>
          <w:p w14:paraId="15DD5535" w14:textId="77777777" w:rsidR="005B29BF" w:rsidRPr="007E2876" w:rsidRDefault="005B29BF" w:rsidP="00A3691A">
            <w:pPr>
              <w:rPr>
                <w:lang w:val="de-CH"/>
              </w:rPr>
            </w:pPr>
          </w:p>
        </w:tc>
        <w:tc>
          <w:tcPr>
            <w:tcW w:w="2292" w:type="dxa"/>
          </w:tcPr>
          <w:p w14:paraId="671A8607" w14:textId="77777777" w:rsidR="005B29BF" w:rsidRPr="007E2876" w:rsidRDefault="005B29BF" w:rsidP="00A3691A">
            <w:pPr>
              <w:rPr>
                <w:lang w:val="de-CH"/>
              </w:rPr>
            </w:pPr>
          </w:p>
        </w:tc>
        <w:tc>
          <w:tcPr>
            <w:tcW w:w="1393" w:type="dxa"/>
          </w:tcPr>
          <w:p w14:paraId="7F94A816" w14:textId="77777777" w:rsidR="005B29BF" w:rsidRPr="007E2876" w:rsidRDefault="005B29BF" w:rsidP="00A3691A">
            <w:pPr>
              <w:rPr>
                <w:lang w:val="de-CH"/>
              </w:rPr>
            </w:pPr>
          </w:p>
        </w:tc>
        <w:tc>
          <w:tcPr>
            <w:tcW w:w="2905" w:type="dxa"/>
          </w:tcPr>
          <w:p w14:paraId="05014344" w14:textId="77777777" w:rsidR="005B29BF" w:rsidRPr="007E2876" w:rsidRDefault="005B29BF" w:rsidP="00A3691A">
            <w:pPr>
              <w:rPr>
                <w:lang w:val="de-CH"/>
              </w:rPr>
            </w:pPr>
          </w:p>
        </w:tc>
      </w:tr>
      <w:tr w:rsidR="005B29BF" w:rsidRPr="007E2876" w14:paraId="7E459B0A" w14:textId="77777777" w:rsidTr="00A3691A">
        <w:tc>
          <w:tcPr>
            <w:tcW w:w="2552" w:type="dxa"/>
          </w:tcPr>
          <w:p w14:paraId="302FF6B7" w14:textId="77777777" w:rsidR="005B29BF" w:rsidRPr="007E2876" w:rsidRDefault="005B29BF" w:rsidP="00A3691A">
            <w:pPr>
              <w:rPr>
                <w:lang w:val="de-CH"/>
              </w:rPr>
            </w:pPr>
            <w:r w:rsidRPr="007E2876">
              <w:rPr>
                <w:lang w:val="de-CH"/>
              </w:rPr>
              <w:t>Projektleiter</w:t>
            </w:r>
          </w:p>
          <w:p w14:paraId="3B188CA5" w14:textId="77777777" w:rsidR="005B29BF" w:rsidRPr="007E2876" w:rsidRDefault="005B29BF" w:rsidP="00A3691A">
            <w:pPr>
              <w:rPr>
                <w:lang w:val="de-CH"/>
              </w:rPr>
            </w:pPr>
          </w:p>
        </w:tc>
        <w:tc>
          <w:tcPr>
            <w:tcW w:w="2292" w:type="dxa"/>
          </w:tcPr>
          <w:p w14:paraId="37D85854" w14:textId="77777777" w:rsidR="005B29BF" w:rsidRPr="007E2876" w:rsidRDefault="005B29BF" w:rsidP="00A3691A">
            <w:pPr>
              <w:rPr>
                <w:lang w:val="de-CH"/>
              </w:rPr>
            </w:pPr>
          </w:p>
        </w:tc>
        <w:tc>
          <w:tcPr>
            <w:tcW w:w="1393" w:type="dxa"/>
          </w:tcPr>
          <w:p w14:paraId="01C165D0" w14:textId="77777777" w:rsidR="005B29BF" w:rsidRPr="007E2876" w:rsidRDefault="005B29BF" w:rsidP="00A3691A">
            <w:pPr>
              <w:rPr>
                <w:lang w:val="de-CH"/>
              </w:rPr>
            </w:pPr>
          </w:p>
        </w:tc>
        <w:tc>
          <w:tcPr>
            <w:tcW w:w="2905" w:type="dxa"/>
          </w:tcPr>
          <w:p w14:paraId="736B8120" w14:textId="77777777" w:rsidR="005B29BF" w:rsidRPr="007E2876" w:rsidRDefault="005B29BF" w:rsidP="00A3691A">
            <w:pPr>
              <w:rPr>
                <w:lang w:val="de-CH"/>
              </w:rPr>
            </w:pPr>
          </w:p>
        </w:tc>
      </w:tr>
    </w:tbl>
    <w:p w14:paraId="4F59CD7C" w14:textId="77777777" w:rsidR="00383F14" w:rsidRPr="007E2876" w:rsidRDefault="00383F14" w:rsidP="008D4F9A">
      <w:pPr>
        <w:rPr>
          <w:lang w:val="de-CH"/>
        </w:rPr>
      </w:pPr>
    </w:p>
    <w:sectPr w:rsidR="00383F14" w:rsidRPr="007E2876" w:rsidSect="00B469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276" w:bottom="1276" w:left="1418" w:header="720" w:footer="2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2BD6" w14:textId="77777777" w:rsidR="00641656" w:rsidRDefault="00641656">
      <w:r>
        <w:separator/>
      </w:r>
    </w:p>
  </w:endnote>
  <w:endnote w:type="continuationSeparator" w:id="0">
    <w:p w14:paraId="7C563D74" w14:textId="77777777" w:rsidR="00641656" w:rsidRDefault="00641656">
      <w:r>
        <w:continuationSeparator/>
      </w:r>
    </w:p>
  </w:endnote>
  <w:endnote w:type="continuationNotice" w:id="1">
    <w:p w14:paraId="41F368CF" w14:textId="77777777" w:rsidR="00641656" w:rsidRDefault="0064165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8F6A" w14:textId="77777777" w:rsidR="0060447B" w:rsidRDefault="006044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F373" w14:textId="77777777" w:rsidR="0060447B" w:rsidRPr="00A057AD" w:rsidRDefault="0060447B" w:rsidP="002951B1">
    <w:pPr>
      <w:rPr>
        <w:lang w:val="de-CH"/>
      </w:rPr>
    </w:pPr>
  </w:p>
  <w:tbl>
    <w:tblPr>
      <w:tblW w:w="0" w:type="auto"/>
      <w:tblInd w:w="108" w:type="dxa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6271"/>
      <w:gridCol w:w="2833"/>
    </w:tblGrid>
    <w:tr w:rsidR="0060447B" w:rsidRPr="00D91425" w14:paraId="74B8FB97" w14:textId="77777777" w:rsidTr="00226605">
      <w:tc>
        <w:tcPr>
          <w:tcW w:w="6271" w:type="dxa"/>
        </w:tcPr>
        <w:p w14:paraId="461D74BE" w14:textId="0599ACE4" w:rsidR="0060447B" w:rsidRPr="00226605" w:rsidRDefault="0060447B" w:rsidP="00CE0758">
          <w:pPr>
            <w:pStyle w:val="Fuzeile"/>
            <w:rPr>
              <w:color w:val="0000FF"/>
              <w:lang w:val="de-CH"/>
            </w:rPr>
          </w:pPr>
          <w:r w:rsidRPr="00414F23">
            <w:rPr>
              <w:color w:val="0000FF"/>
            </w:rPr>
            <w:fldChar w:fldCharType="begin"/>
          </w:r>
          <w:r w:rsidRPr="00226605">
            <w:rPr>
              <w:color w:val="0000FF"/>
              <w:lang w:val="de-CH"/>
            </w:rPr>
            <w:instrText xml:space="preserve"> FILENAME </w:instrText>
          </w:r>
          <w:r w:rsidRPr="00414F23">
            <w:rPr>
              <w:color w:val="0000FF"/>
            </w:rPr>
            <w:fldChar w:fldCharType="separate"/>
          </w:r>
          <w:r w:rsidRPr="00226605">
            <w:rPr>
              <w:noProof/>
              <w:color w:val="0000FF"/>
              <w:lang w:val="de-CH"/>
            </w:rPr>
            <w:t>ITP Projektantrag-Frm_BU-00651DE-(P018959278).DOCX</w:t>
          </w:r>
          <w:r w:rsidRPr="00414F23">
            <w:rPr>
              <w:color w:val="0000FF"/>
            </w:rPr>
            <w:fldChar w:fldCharType="end"/>
          </w:r>
        </w:p>
      </w:tc>
      <w:tc>
        <w:tcPr>
          <w:tcW w:w="2833" w:type="dxa"/>
        </w:tcPr>
        <w:p w14:paraId="73148180" w14:textId="77777777" w:rsidR="0060447B" w:rsidRPr="00102CA4" w:rsidRDefault="0060447B" w:rsidP="00D91425">
          <w:pPr>
            <w:pStyle w:val="Fuzeile"/>
            <w:jc w:val="right"/>
            <w:rPr>
              <w:color w:val="0000FF"/>
              <w:lang w:val="de-CH"/>
            </w:rPr>
          </w:pPr>
          <w:r w:rsidRPr="00102CA4">
            <w:rPr>
              <w:color w:val="0000FF"/>
              <w:lang w:val="de-CH"/>
            </w:rPr>
            <w:t xml:space="preserve">Seite </w:t>
          </w:r>
          <w:r w:rsidRPr="00102CA4">
            <w:rPr>
              <w:rStyle w:val="Seitenzahl"/>
              <w:color w:val="0000FF"/>
              <w:lang w:val="de-CH"/>
            </w:rPr>
            <w:fldChar w:fldCharType="begin"/>
          </w:r>
          <w:r w:rsidRPr="00102CA4">
            <w:rPr>
              <w:rStyle w:val="Seitenzahl"/>
              <w:color w:val="0000FF"/>
              <w:lang w:val="de-CH"/>
            </w:rPr>
            <w:instrText xml:space="preserve"> PAGE </w:instrText>
          </w:r>
          <w:r w:rsidRPr="00102CA4">
            <w:rPr>
              <w:rStyle w:val="Seitenzahl"/>
              <w:color w:val="0000FF"/>
              <w:lang w:val="de-CH"/>
            </w:rPr>
            <w:fldChar w:fldCharType="separate"/>
          </w:r>
          <w:r w:rsidR="005807A4">
            <w:rPr>
              <w:rStyle w:val="Seitenzahl"/>
              <w:noProof/>
              <w:color w:val="0000FF"/>
              <w:lang w:val="de-CH"/>
            </w:rPr>
            <w:t>11</w:t>
          </w:r>
          <w:r w:rsidRPr="00102CA4">
            <w:rPr>
              <w:rStyle w:val="Seitenzahl"/>
              <w:color w:val="0000FF"/>
              <w:lang w:val="de-CH"/>
            </w:rPr>
            <w:fldChar w:fldCharType="end"/>
          </w:r>
          <w:r w:rsidRPr="00102CA4">
            <w:rPr>
              <w:rStyle w:val="Seitenzahl"/>
              <w:color w:val="0000FF"/>
              <w:lang w:val="de-CH"/>
            </w:rPr>
            <w:t>/</w:t>
          </w:r>
          <w:r w:rsidRPr="00102CA4">
            <w:rPr>
              <w:rStyle w:val="Seitenzahl"/>
              <w:color w:val="0000FF"/>
              <w:lang w:val="de-CH"/>
            </w:rPr>
            <w:fldChar w:fldCharType="begin"/>
          </w:r>
          <w:r w:rsidRPr="00102CA4">
            <w:rPr>
              <w:rStyle w:val="Seitenzahl"/>
              <w:color w:val="0000FF"/>
              <w:lang w:val="de-CH"/>
            </w:rPr>
            <w:instrText xml:space="preserve"> NUMPAGES </w:instrText>
          </w:r>
          <w:r w:rsidRPr="00102CA4">
            <w:rPr>
              <w:rStyle w:val="Seitenzahl"/>
              <w:color w:val="0000FF"/>
              <w:lang w:val="de-CH"/>
            </w:rPr>
            <w:fldChar w:fldCharType="separate"/>
          </w:r>
          <w:r w:rsidR="005807A4">
            <w:rPr>
              <w:rStyle w:val="Seitenzahl"/>
              <w:noProof/>
              <w:color w:val="0000FF"/>
              <w:lang w:val="de-CH"/>
            </w:rPr>
            <w:t>11</w:t>
          </w:r>
          <w:r w:rsidRPr="00102CA4">
            <w:rPr>
              <w:rStyle w:val="Seitenzahl"/>
              <w:color w:val="0000FF"/>
              <w:lang w:val="de-CH"/>
            </w:rPr>
            <w:fldChar w:fldCharType="end"/>
          </w:r>
        </w:p>
      </w:tc>
    </w:tr>
  </w:tbl>
  <w:p w14:paraId="7798C5DD" w14:textId="77777777" w:rsidR="0060447B" w:rsidRDefault="0060447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1984" w14:textId="77777777" w:rsidR="0060447B" w:rsidRPr="00A057AD" w:rsidRDefault="0060447B" w:rsidP="002541D9">
    <w:pPr>
      <w:rPr>
        <w:lang w:val="de-CH"/>
      </w:rPr>
    </w:pPr>
  </w:p>
  <w:tbl>
    <w:tblPr>
      <w:tblW w:w="0" w:type="auto"/>
      <w:tblInd w:w="108" w:type="dxa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795"/>
      <w:gridCol w:w="4309"/>
    </w:tblGrid>
    <w:tr w:rsidR="0060447B" w:rsidRPr="00D91425" w14:paraId="09D457C0" w14:textId="77777777" w:rsidTr="00D91425">
      <w:tc>
        <w:tcPr>
          <w:tcW w:w="4827" w:type="dxa"/>
        </w:tcPr>
        <w:p w14:paraId="46919C6B" w14:textId="6A353A6B" w:rsidR="0060447B" w:rsidRPr="00D91425" w:rsidRDefault="0060447B" w:rsidP="00CE0758">
          <w:pPr>
            <w:pStyle w:val="Fuzeile"/>
            <w:rPr>
              <w:lang w:val="de-CH"/>
            </w:rPr>
          </w:pPr>
          <w:r w:rsidRPr="00414F23">
            <w:rPr>
              <w:color w:val="0000FF"/>
            </w:rPr>
            <w:fldChar w:fldCharType="begin"/>
          </w:r>
          <w:r w:rsidRPr="00414F23">
            <w:rPr>
              <w:color w:val="0000FF"/>
              <w:lang w:val="fr-CH"/>
            </w:rPr>
            <w:instrText xml:space="preserve"> FILENAME </w:instrText>
          </w:r>
          <w:r w:rsidRPr="00414F23">
            <w:rPr>
              <w:color w:val="0000FF"/>
            </w:rPr>
            <w:fldChar w:fldCharType="separate"/>
          </w:r>
          <w:r>
            <w:rPr>
              <w:noProof/>
              <w:color w:val="0000FF"/>
              <w:lang w:val="fr-CH"/>
            </w:rPr>
            <w:t>20191105_ITP Project Application_de.docx</w:t>
          </w:r>
          <w:r w:rsidRPr="00414F23">
            <w:rPr>
              <w:color w:val="0000FF"/>
            </w:rPr>
            <w:fldChar w:fldCharType="end"/>
          </w:r>
        </w:p>
      </w:tc>
      <w:tc>
        <w:tcPr>
          <w:tcW w:w="4353" w:type="dxa"/>
        </w:tcPr>
        <w:p w14:paraId="5B2A88F0" w14:textId="77777777" w:rsidR="0060447B" w:rsidRPr="00D91425" w:rsidRDefault="0060447B" w:rsidP="00D91425">
          <w:pPr>
            <w:pStyle w:val="Fuzeile"/>
            <w:jc w:val="right"/>
            <w:rPr>
              <w:lang w:val="de-CH"/>
            </w:rPr>
          </w:pPr>
          <w:r w:rsidRPr="00D91425">
            <w:rPr>
              <w:lang w:val="de-CH"/>
            </w:rPr>
            <w:t xml:space="preserve">Seite </w:t>
          </w:r>
          <w:r w:rsidRPr="00D91425">
            <w:rPr>
              <w:rStyle w:val="Seitenzahl"/>
              <w:lang w:val="de-CH"/>
            </w:rPr>
            <w:fldChar w:fldCharType="begin"/>
          </w:r>
          <w:r w:rsidRPr="00D91425">
            <w:rPr>
              <w:rStyle w:val="Seitenzahl"/>
              <w:lang w:val="de-CH"/>
            </w:rPr>
            <w:instrText xml:space="preserve"> PAGE </w:instrText>
          </w:r>
          <w:r w:rsidRPr="00D91425">
            <w:rPr>
              <w:rStyle w:val="Seitenzahl"/>
              <w:lang w:val="de-CH"/>
            </w:rPr>
            <w:fldChar w:fldCharType="separate"/>
          </w:r>
          <w:r w:rsidR="005807A4">
            <w:rPr>
              <w:rStyle w:val="Seitenzahl"/>
              <w:noProof/>
              <w:lang w:val="de-CH"/>
            </w:rPr>
            <w:t>1</w:t>
          </w:r>
          <w:r w:rsidRPr="00D91425">
            <w:rPr>
              <w:rStyle w:val="Seitenzahl"/>
              <w:lang w:val="de-CH"/>
            </w:rPr>
            <w:fldChar w:fldCharType="end"/>
          </w:r>
          <w:r w:rsidRPr="00D91425">
            <w:rPr>
              <w:rStyle w:val="Seitenzahl"/>
              <w:lang w:val="de-CH"/>
            </w:rPr>
            <w:t>/</w:t>
          </w:r>
          <w:r w:rsidRPr="00D91425">
            <w:rPr>
              <w:rStyle w:val="Seitenzahl"/>
              <w:lang w:val="de-CH"/>
            </w:rPr>
            <w:fldChar w:fldCharType="begin"/>
          </w:r>
          <w:r w:rsidRPr="00D91425">
            <w:rPr>
              <w:rStyle w:val="Seitenzahl"/>
              <w:lang w:val="de-CH"/>
            </w:rPr>
            <w:instrText xml:space="preserve"> NUMPAGES </w:instrText>
          </w:r>
          <w:r w:rsidRPr="00D91425">
            <w:rPr>
              <w:rStyle w:val="Seitenzahl"/>
              <w:lang w:val="de-CH"/>
            </w:rPr>
            <w:fldChar w:fldCharType="separate"/>
          </w:r>
          <w:r w:rsidR="005807A4">
            <w:rPr>
              <w:rStyle w:val="Seitenzahl"/>
              <w:noProof/>
              <w:lang w:val="de-CH"/>
            </w:rPr>
            <w:t>11</w:t>
          </w:r>
          <w:r w:rsidRPr="00D91425">
            <w:rPr>
              <w:rStyle w:val="Seitenzahl"/>
              <w:lang w:val="de-CH"/>
            </w:rPr>
            <w:fldChar w:fldCharType="end"/>
          </w:r>
        </w:p>
      </w:tc>
    </w:tr>
  </w:tbl>
  <w:p w14:paraId="32371E31" w14:textId="77777777" w:rsidR="0060447B" w:rsidRDefault="006044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BC3F" w14:textId="77777777" w:rsidR="00641656" w:rsidRDefault="00641656">
      <w:r>
        <w:separator/>
      </w:r>
    </w:p>
  </w:footnote>
  <w:footnote w:type="continuationSeparator" w:id="0">
    <w:p w14:paraId="4DED1C90" w14:textId="77777777" w:rsidR="00641656" w:rsidRDefault="00641656">
      <w:r>
        <w:continuationSeparator/>
      </w:r>
    </w:p>
  </w:footnote>
  <w:footnote w:type="continuationNotice" w:id="1">
    <w:p w14:paraId="340D3859" w14:textId="77777777" w:rsidR="00641656" w:rsidRDefault="0064165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81A8" w14:textId="77777777" w:rsidR="0060447B" w:rsidRDefault="006044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94C9" w14:textId="77777777" w:rsidR="0060447B" w:rsidRPr="00102CA4" w:rsidRDefault="0060447B" w:rsidP="00CB108E">
    <w:pPr>
      <w:pStyle w:val="Kopfzeile"/>
      <w:tabs>
        <w:tab w:val="clear" w:pos="9072"/>
        <w:tab w:val="right" w:pos="9214"/>
      </w:tabs>
      <w:ind w:right="220"/>
      <w:jc w:val="right"/>
      <w:rPr>
        <w:color w:val="0000FF"/>
        <w:u w:val="single"/>
        <w:lang w:val="de-CH"/>
      </w:rPr>
    </w:pPr>
    <w:r w:rsidRPr="00CB108E">
      <w:rPr>
        <w:u w:val="single"/>
        <w:lang w:val="de-CH"/>
      </w:rPr>
      <w:tab/>
    </w:r>
    <w:r w:rsidRPr="00CB108E">
      <w:rPr>
        <w:u w:val="single"/>
        <w:lang w:val="de-CH"/>
      </w:rPr>
      <w:tab/>
    </w:r>
    <w:r w:rsidRPr="00102CA4">
      <w:rPr>
        <w:color w:val="0000FF"/>
        <w:u w:val="single"/>
        <w:lang w:val="de-CH"/>
      </w:rPr>
      <w:fldChar w:fldCharType="begin"/>
    </w:r>
    <w:r w:rsidRPr="00102CA4">
      <w:rPr>
        <w:color w:val="0000FF"/>
        <w:u w:val="single"/>
        <w:lang w:val="de-CH"/>
      </w:rPr>
      <w:instrText xml:space="preserve"> TITLE   \* MERGEFORMAT </w:instrText>
    </w:r>
    <w:r w:rsidRPr="00102CA4">
      <w:rPr>
        <w:color w:val="0000FF"/>
        <w:u w:val="single"/>
        <w:lang w:val="de-CH"/>
      </w:rPr>
      <w:fldChar w:fldCharType="separate"/>
    </w:r>
    <w:r>
      <w:rPr>
        <w:color w:val="0000FF"/>
        <w:u w:val="single"/>
        <w:lang w:val="de-CH"/>
      </w:rPr>
      <w:t>Projektname</w:t>
    </w:r>
    <w:r w:rsidRPr="00102CA4">
      <w:rPr>
        <w:color w:val="0000FF"/>
        <w:u w:val="single"/>
        <w:lang w:val="de-CH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552"/>
      <w:gridCol w:w="2126"/>
      <w:gridCol w:w="1985"/>
      <w:gridCol w:w="2409"/>
    </w:tblGrid>
    <w:tr w:rsidR="0060447B" w:rsidRPr="00D91425" w14:paraId="1B70F302" w14:textId="77777777" w:rsidTr="00D91425">
      <w:tc>
        <w:tcPr>
          <w:tcW w:w="6663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7F369A77" w14:textId="77777777" w:rsidR="0060447B" w:rsidRPr="00D91425" w:rsidRDefault="0060447B" w:rsidP="00D91425">
          <w:pPr>
            <w:pStyle w:val="Kopfzeile"/>
            <w:tabs>
              <w:tab w:val="clear" w:pos="9072"/>
            </w:tabs>
            <w:spacing w:after="0"/>
            <w:ind w:left="-108"/>
            <w:rPr>
              <w:b/>
              <w:sz w:val="36"/>
              <w:szCs w:val="36"/>
              <w:lang w:val="de-CH"/>
            </w:rPr>
          </w:pPr>
          <w:r w:rsidRPr="00D91425">
            <w:rPr>
              <w:b/>
              <w:sz w:val="36"/>
              <w:szCs w:val="36"/>
              <w:lang w:val="de-CH"/>
            </w:rPr>
            <w:t>Projektauftrag</w:t>
          </w:r>
        </w:p>
        <w:p w14:paraId="6CD0B213" w14:textId="77777777" w:rsidR="0060447B" w:rsidRPr="00D91425" w:rsidRDefault="0060447B" w:rsidP="00D91425">
          <w:pPr>
            <w:pStyle w:val="Kopfzeile"/>
            <w:tabs>
              <w:tab w:val="clear" w:pos="9072"/>
            </w:tabs>
            <w:spacing w:after="0"/>
            <w:ind w:left="-108"/>
            <w:rPr>
              <w:b/>
              <w:sz w:val="36"/>
              <w:szCs w:val="36"/>
              <w:lang w:val="de-CH"/>
            </w:rPr>
          </w:pPr>
          <w:r w:rsidRPr="001246CC">
            <w:rPr>
              <w:b/>
              <w:color w:val="0000FF"/>
              <w:sz w:val="36"/>
              <w:szCs w:val="36"/>
              <w:lang w:val="de-CH"/>
            </w:rPr>
            <w:fldChar w:fldCharType="begin"/>
          </w:r>
          <w:r w:rsidRPr="001246CC">
            <w:rPr>
              <w:b/>
              <w:color w:val="0000FF"/>
              <w:sz w:val="36"/>
              <w:szCs w:val="36"/>
              <w:lang w:val="de-CH"/>
            </w:rPr>
            <w:instrText xml:space="preserve"> TITLE   \* MERGEFORMAT </w:instrText>
          </w:r>
          <w:r w:rsidRPr="001246CC">
            <w:rPr>
              <w:b/>
              <w:color w:val="0000FF"/>
              <w:sz w:val="36"/>
              <w:szCs w:val="36"/>
              <w:lang w:val="de-CH"/>
            </w:rPr>
            <w:fldChar w:fldCharType="separate"/>
          </w:r>
          <w:r>
            <w:rPr>
              <w:b/>
              <w:color w:val="0000FF"/>
              <w:sz w:val="36"/>
              <w:szCs w:val="36"/>
              <w:lang w:val="de-CH"/>
            </w:rPr>
            <w:t>Projektname</w:t>
          </w:r>
          <w:r w:rsidRPr="001246CC">
            <w:rPr>
              <w:b/>
              <w:color w:val="0000FF"/>
              <w:sz w:val="36"/>
              <w:szCs w:val="36"/>
              <w:lang w:val="de-CH"/>
            </w:rPr>
            <w:fldChar w:fldCharType="end"/>
          </w: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14:paraId="1D4C8402" w14:textId="77777777" w:rsidR="0060447B" w:rsidRPr="00D91425" w:rsidRDefault="0060447B" w:rsidP="00D91425">
          <w:pPr>
            <w:pStyle w:val="Kopfzeile"/>
            <w:spacing w:after="0"/>
            <w:jc w:val="right"/>
            <w:rPr>
              <w:lang w:val="de-CH"/>
            </w:rPr>
          </w:pPr>
          <w:r>
            <w:rPr>
              <w:noProof/>
              <w:lang w:val="de-CH" w:eastAsia="de-CH"/>
            </w:rPr>
            <w:drawing>
              <wp:inline distT="0" distB="0" distL="0" distR="0" wp14:anchorId="73819BB3" wp14:editId="4E3F0C33">
                <wp:extent cx="1466850" cy="276225"/>
                <wp:effectExtent l="0" t="0" r="0" b="0"/>
                <wp:docPr id="9" name="Bild 1" descr="buhler_logo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hler_logo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0447B" w:rsidRPr="00D91425" w14:paraId="20C3AA76" w14:textId="77777777" w:rsidTr="002577F8">
      <w:tc>
        <w:tcPr>
          <w:tcW w:w="2552" w:type="dxa"/>
          <w:tcBorders>
            <w:top w:val="single" w:sz="4" w:space="0" w:color="auto"/>
            <w:bottom w:val="single" w:sz="4" w:space="0" w:color="auto"/>
          </w:tcBorders>
        </w:tcPr>
        <w:p w14:paraId="572742A1" w14:textId="77777777" w:rsidR="0060447B" w:rsidRPr="00D91425" w:rsidRDefault="0060447B" w:rsidP="00D91425">
          <w:pPr>
            <w:pStyle w:val="Kopfzeile"/>
            <w:spacing w:after="0"/>
            <w:jc w:val="center"/>
            <w:rPr>
              <w:lang w:val="de-CH"/>
            </w:rPr>
          </w:pPr>
          <w:r w:rsidRPr="00D91425">
            <w:rPr>
              <w:lang w:val="de-CH"/>
            </w:rPr>
            <w:t>Autor:</w:t>
          </w:r>
        </w:p>
        <w:p w14:paraId="18340F74" w14:textId="77777777" w:rsidR="0060447B" w:rsidRPr="003D2234" w:rsidRDefault="0060447B" w:rsidP="00D91425">
          <w:pPr>
            <w:pStyle w:val="Kopfzeile"/>
            <w:spacing w:after="0"/>
            <w:jc w:val="center"/>
            <w:rPr>
              <w:color w:val="0000FF"/>
              <w:lang w:val="de-CH"/>
            </w:rPr>
          </w:pPr>
          <w:r w:rsidRPr="003D2234">
            <w:rPr>
              <w:color w:val="0000FF"/>
              <w:lang w:val="de-CH"/>
            </w:rPr>
            <w:fldChar w:fldCharType="begin"/>
          </w:r>
          <w:r w:rsidRPr="003D2234">
            <w:rPr>
              <w:color w:val="0000FF"/>
              <w:lang w:val="de-CH"/>
            </w:rPr>
            <w:instrText xml:space="preserve"> AUTHOR   \* MERGEFORMAT </w:instrText>
          </w:r>
          <w:r w:rsidRPr="003D2234">
            <w:rPr>
              <w:color w:val="0000FF"/>
              <w:lang w:val="de-CH"/>
            </w:rPr>
            <w:fldChar w:fldCharType="separate"/>
          </w:r>
          <w:r>
            <w:rPr>
              <w:noProof/>
              <w:color w:val="0000FF"/>
              <w:lang w:val="de-CH"/>
            </w:rPr>
            <w:t>Name, Abt</w:t>
          </w:r>
          <w:r w:rsidRPr="003D2234">
            <w:rPr>
              <w:color w:val="0000FF"/>
              <w:lang w:val="de-CH"/>
            </w:rPr>
            <w:fldChar w:fldCharType="end"/>
          </w:r>
        </w:p>
      </w:tc>
      <w:tc>
        <w:tcPr>
          <w:tcW w:w="2126" w:type="dxa"/>
          <w:tcBorders>
            <w:top w:val="single" w:sz="4" w:space="0" w:color="auto"/>
            <w:bottom w:val="single" w:sz="4" w:space="0" w:color="auto"/>
          </w:tcBorders>
        </w:tcPr>
        <w:p w14:paraId="20419D60" w14:textId="77777777" w:rsidR="0060447B" w:rsidRPr="00D91425" w:rsidRDefault="0060447B" w:rsidP="00D91425">
          <w:pPr>
            <w:pStyle w:val="Kopfzeile"/>
            <w:spacing w:after="0"/>
            <w:jc w:val="center"/>
            <w:rPr>
              <w:lang w:val="de-CH"/>
            </w:rPr>
          </w:pPr>
          <w:r w:rsidRPr="00D91425">
            <w:rPr>
              <w:lang w:val="de-CH"/>
            </w:rPr>
            <w:t>Änderungsdatum:</w:t>
          </w:r>
        </w:p>
        <w:p w14:paraId="103F2340" w14:textId="798CB442" w:rsidR="0060447B" w:rsidRPr="003D2234" w:rsidRDefault="0060447B" w:rsidP="00F530C2">
          <w:pPr>
            <w:pStyle w:val="Kopfzeile"/>
            <w:spacing w:after="0"/>
            <w:jc w:val="center"/>
            <w:rPr>
              <w:color w:val="0000FF"/>
              <w:lang w:val="de-CH"/>
            </w:rPr>
          </w:pPr>
          <w:r>
            <w:rPr>
              <w:color w:val="0000FF"/>
              <w:lang w:val="de-CH"/>
            </w:rPr>
            <w:t>xx.xx.2020</w:t>
          </w:r>
        </w:p>
      </w:tc>
      <w:tc>
        <w:tcPr>
          <w:tcW w:w="1985" w:type="dxa"/>
          <w:tcBorders>
            <w:top w:val="single" w:sz="4" w:space="0" w:color="auto"/>
            <w:bottom w:val="single" w:sz="4" w:space="0" w:color="auto"/>
          </w:tcBorders>
        </w:tcPr>
        <w:p w14:paraId="61380AA4" w14:textId="77777777" w:rsidR="0060447B" w:rsidRPr="00D91425" w:rsidRDefault="0060447B" w:rsidP="00D91425">
          <w:pPr>
            <w:pStyle w:val="Kopfzeile"/>
            <w:spacing w:after="0"/>
            <w:jc w:val="center"/>
            <w:rPr>
              <w:lang w:val="de-CH"/>
            </w:rPr>
          </w:pPr>
          <w:r w:rsidRPr="00D91425">
            <w:rPr>
              <w:lang w:val="de-CH"/>
            </w:rPr>
            <w:t>Projektnummer:</w:t>
          </w:r>
        </w:p>
        <w:sdt>
          <w:sdtPr>
            <w:rPr>
              <w:lang w:val="de-CH"/>
            </w:rPr>
            <w:alias w:val="ProjectID"/>
            <w:tag w:val="B_ProjectID"/>
            <w:id w:val="-1591691335"/>
            <w:placeholder>
              <w:docPart w:val="1F708124558F4C34A8EEAE2AAE73F15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e4ea1253-5d9e-4f64-8592-ebed1399f634' " w:xpath="/ns0:properties[1]/documentManagement[1]/ns3:B_ProjectID[1]" w:storeItemID="{00000000-0000-0000-0000-000000000000}"/>
            <w:text/>
          </w:sdtPr>
          <w:sdtContent>
            <w:p w14:paraId="3DFD1EDA" w14:textId="77777777" w:rsidR="0060447B" w:rsidRPr="00D91425" w:rsidRDefault="0060447B" w:rsidP="00D91425">
              <w:pPr>
                <w:pStyle w:val="Kopfzeile"/>
                <w:spacing w:after="0"/>
                <w:jc w:val="center"/>
                <w:rPr>
                  <w:lang w:val="de-CH"/>
                </w:rPr>
              </w:pPr>
              <w:r w:rsidRPr="00765187">
                <w:rPr>
                  <w:rStyle w:val="Platzhaltertext"/>
                </w:rPr>
                <w:t>[ProjectID]</w:t>
              </w:r>
            </w:p>
          </w:sdtContent>
        </w:sdt>
      </w:tc>
      <w:tc>
        <w:tcPr>
          <w:tcW w:w="2409" w:type="dxa"/>
          <w:tcBorders>
            <w:top w:val="single" w:sz="4" w:space="0" w:color="auto"/>
            <w:bottom w:val="single" w:sz="4" w:space="0" w:color="auto"/>
          </w:tcBorders>
        </w:tcPr>
        <w:p w14:paraId="329572E7" w14:textId="77777777" w:rsidR="0060447B" w:rsidRPr="00D91425" w:rsidRDefault="0060447B" w:rsidP="00D91425">
          <w:pPr>
            <w:pStyle w:val="Kopfzeile"/>
            <w:spacing w:after="0"/>
            <w:jc w:val="center"/>
            <w:rPr>
              <w:lang w:val="de-CH"/>
            </w:rPr>
          </w:pPr>
          <w:r w:rsidRPr="00D91425">
            <w:rPr>
              <w:lang w:val="de-CH"/>
            </w:rPr>
            <w:t>Status:</w:t>
          </w:r>
        </w:p>
        <w:p w14:paraId="2A65DC5D" w14:textId="77777777" w:rsidR="0060447B" w:rsidRPr="003D2234" w:rsidRDefault="0060447B" w:rsidP="00D91425">
          <w:pPr>
            <w:pStyle w:val="Kopfzeile"/>
            <w:spacing w:after="0"/>
            <w:jc w:val="center"/>
            <w:rPr>
              <w:color w:val="0000FF"/>
              <w:lang w:val="de-CH"/>
            </w:rPr>
          </w:pPr>
          <w:r w:rsidRPr="003D2234">
            <w:rPr>
              <w:color w:val="0000FF"/>
              <w:lang w:val="de-CH"/>
            </w:rPr>
            <w:t>In Arbeit</w:t>
          </w:r>
        </w:p>
      </w:tc>
    </w:tr>
    <w:tr w:rsidR="005807A4" w:rsidRPr="006C6627" w14:paraId="65646545" w14:textId="77777777" w:rsidTr="003612AD">
      <w:tc>
        <w:tcPr>
          <w:tcW w:w="9072" w:type="dxa"/>
          <w:gridSpan w:val="4"/>
          <w:tcBorders>
            <w:top w:val="single" w:sz="4" w:space="0" w:color="auto"/>
          </w:tcBorders>
        </w:tcPr>
        <w:p w14:paraId="7B0762C0" w14:textId="733EFAC4" w:rsidR="005807A4" w:rsidRPr="00D91425" w:rsidRDefault="005807A4" w:rsidP="005807A4">
          <w:pPr>
            <w:pStyle w:val="Kopfzeile"/>
            <w:spacing w:after="0"/>
            <w:rPr>
              <w:lang w:val="de-CH"/>
            </w:rPr>
          </w:pPr>
          <w:r>
            <w:rPr>
              <w:lang w:val="de-CH"/>
            </w:rPr>
            <w:t xml:space="preserve">ITP-Projektseite URL: </w:t>
          </w:r>
          <w:r w:rsidRPr="005807A4">
            <w:rPr>
              <w:noProof/>
              <w:color w:val="0000FF"/>
              <w:lang w:val="de-CH"/>
            </w:rPr>
            <w:t>https://buhlergroup.sharepoint.com/sites</w:t>
          </w:r>
          <w:r>
            <w:rPr>
              <w:noProof/>
              <w:color w:val="0000FF"/>
              <w:lang w:val="de-CH"/>
            </w:rPr>
            <w:t>/itp-xxxxxx</w:t>
          </w:r>
        </w:p>
      </w:tc>
    </w:tr>
  </w:tbl>
  <w:p w14:paraId="0D6F4012" w14:textId="77777777" w:rsidR="0060447B" w:rsidRPr="005807A4" w:rsidRDefault="0060447B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79D211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AF4E88"/>
    <w:multiLevelType w:val="singleLevel"/>
    <w:tmpl w:val="793A0248"/>
    <w:lvl w:ilvl="0">
      <w:start w:val="1"/>
      <w:numFmt w:val="upperLetter"/>
      <w:pStyle w:val="BListUpperAlph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7D23F6"/>
    <w:multiLevelType w:val="hybridMultilevel"/>
    <w:tmpl w:val="8D4E50A2"/>
    <w:lvl w:ilvl="0" w:tplc="AC7A722E"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36800"/>
    <w:multiLevelType w:val="hybridMultilevel"/>
    <w:tmpl w:val="351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5B09"/>
    <w:multiLevelType w:val="hybridMultilevel"/>
    <w:tmpl w:val="69F8DD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2246"/>
    <w:multiLevelType w:val="multilevel"/>
    <w:tmpl w:val="419E9510"/>
    <w:lvl w:ilvl="0">
      <w:start w:val="1"/>
      <w:numFmt w:val="decimal"/>
      <w:pStyle w:val="BTitl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Title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BTitle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 w15:restartNumberingAfterBreak="0">
    <w:nsid w:val="1BB944FD"/>
    <w:multiLevelType w:val="multilevel"/>
    <w:tmpl w:val="5622AB04"/>
    <w:lvl w:ilvl="0">
      <w:start w:val="1"/>
      <w:numFmt w:val="decimal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0"/>
        </w:tabs>
        <w:ind w:left="850" w:hanging="850"/>
      </w:pPr>
      <w:rPr>
        <w:rFonts w:hint="default"/>
      </w:rPr>
    </w:lvl>
  </w:abstractNum>
  <w:abstractNum w:abstractNumId="7" w15:restartNumberingAfterBreak="0">
    <w:nsid w:val="1BE13D49"/>
    <w:multiLevelType w:val="hybridMultilevel"/>
    <w:tmpl w:val="C0D2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A3DF2"/>
    <w:multiLevelType w:val="hybridMultilevel"/>
    <w:tmpl w:val="58C2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130D7"/>
    <w:multiLevelType w:val="hybridMultilevel"/>
    <w:tmpl w:val="E122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11D4"/>
    <w:multiLevelType w:val="multilevel"/>
    <w:tmpl w:val="DC3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735EF"/>
    <w:multiLevelType w:val="singleLevel"/>
    <w:tmpl w:val="C5FE3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E116C4A"/>
    <w:multiLevelType w:val="multilevel"/>
    <w:tmpl w:val="88CC992C"/>
    <w:lvl w:ilvl="0">
      <w:start w:val="1"/>
      <w:numFmt w:val="bullet"/>
      <w:pStyle w:val="BListCircle"/>
      <w:lvlText w:val=""/>
      <w:lvlJc w:val="left"/>
      <w:pPr>
        <w:tabs>
          <w:tab w:val="num" w:pos="360"/>
        </w:tabs>
        <w:ind w:left="323" w:hanging="323"/>
      </w:pPr>
      <w:rPr>
        <w:rFonts w:ascii="Wingdings 2" w:hAnsi="Wingdings 2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A356F"/>
    <w:multiLevelType w:val="hybridMultilevel"/>
    <w:tmpl w:val="BE10E7D2"/>
    <w:lvl w:ilvl="0" w:tplc="C30058C2">
      <w:start w:val="30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200F4"/>
    <w:multiLevelType w:val="multilevel"/>
    <w:tmpl w:val="4830E2FE"/>
    <w:lvl w:ilvl="0">
      <w:start w:val="1"/>
      <w:numFmt w:val="bullet"/>
      <w:pStyle w:val="BListDisc2"/>
      <w:lvlText w:val=""/>
      <w:lvlJc w:val="left"/>
      <w:pPr>
        <w:tabs>
          <w:tab w:val="num" w:pos="1040"/>
        </w:tabs>
        <w:ind w:left="10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1341E"/>
    <w:multiLevelType w:val="hybridMultilevel"/>
    <w:tmpl w:val="40CC2A34"/>
    <w:lvl w:ilvl="0" w:tplc="2222FA3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20384"/>
    <w:multiLevelType w:val="multilevel"/>
    <w:tmpl w:val="F192F96A"/>
    <w:lvl w:ilvl="0">
      <w:start w:val="1"/>
      <w:numFmt w:val="bullet"/>
      <w:pStyle w:val="BListDisc1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33781"/>
    <w:multiLevelType w:val="singleLevel"/>
    <w:tmpl w:val="AFA6EED8"/>
    <w:lvl w:ilvl="0">
      <w:start w:val="1"/>
      <w:numFmt w:val="lowerRoman"/>
      <w:pStyle w:val="BListLowerRoman"/>
      <w:lvlText w:val="%1."/>
      <w:lvlJc w:val="left"/>
      <w:pPr>
        <w:tabs>
          <w:tab w:val="num" w:pos="1077"/>
        </w:tabs>
        <w:ind w:left="357" w:firstLine="0"/>
      </w:pPr>
    </w:lvl>
  </w:abstractNum>
  <w:abstractNum w:abstractNumId="18" w15:restartNumberingAfterBreak="0">
    <w:nsid w:val="48702653"/>
    <w:multiLevelType w:val="singleLevel"/>
    <w:tmpl w:val="C5FE328C"/>
    <w:lvl w:ilvl="0">
      <w:start w:val="1"/>
      <w:numFmt w:val="decimal"/>
      <w:pStyle w:val="BList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CA465E6"/>
    <w:multiLevelType w:val="multilevel"/>
    <w:tmpl w:val="BD643424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0" w15:restartNumberingAfterBreak="0">
    <w:nsid w:val="518A707F"/>
    <w:multiLevelType w:val="singleLevel"/>
    <w:tmpl w:val="F8E875FC"/>
    <w:lvl w:ilvl="0">
      <w:start w:val="1"/>
      <w:numFmt w:val="upperRoman"/>
      <w:pStyle w:val="BList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1" w15:restartNumberingAfterBreak="0">
    <w:nsid w:val="555A369F"/>
    <w:multiLevelType w:val="singleLevel"/>
    <w:tmpl w:val="1DE0A42C"/>
    <w:lvl w:ilvl="0">
      <w:start w:val="1"/>
      <w:numFmt w:val="lowerLetter"/>
      <w:pStyle w:val="BListLowerAlph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8454FF"/>
    <w:multiLevelType w:val="hybridMultilevel"/>
    <w:tmpl w:val="2960C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D20BC"/>
    <w:multiLevelType w:val="multilevel"/>
    <w:tmpl w:val="48A42EEE"/>
    <w:lvl w:ilvl="0">
      <w:start w:val="1"/>
      <w:numFmt w:val="bullet"/>
      <w:pStyle w:val="BListDisc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A3E30"/>
    <w:multiLevelType w:val="multilevel"/>
    <w:tmpl w:val="4E08E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9E97BB7"/>
    <w:multiLevelType w:val="singleLevel"/>
    <w:tmpl w:val="037CF8F2"/>
    <w:lvl w:ilvl="0">
      <w:start w:val="1"/>
      <w:numFmt w:val="bullet"/>
      <w:pStyle w:val="BListSquare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</w:abstractNum>
  <w:abstractNum w:abstractNumId="26" w15:restartNumberingAfterBreak="0">
    <w:nsid w:val="5DD73CB0"/>
    <w:multiLevelType w:val="hybridMultilevel"/>
    <w:tmpl w:val="D624CE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64EEB"/>
    <w:multiLevelType w:val="hybridMultilevel"/>
    <w:tmpl w:val="AF1C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E3886"/>
    <w:multiLevelType w:val="multilevel"/>
    <w:tmpl w:val="DB5288C0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9" w15:restartNumberingAfterBreak="0">
    <w:nsid w:val="67463940"/>
    <w:multiLevelType w:val="hybridMultilevel"/>
    <w:tmpl w:val="0B3446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157F4"/>
    <w:multiLevelType w:val="hybridMultilevel"/>
    <w:tmpl w:val="D9F8A14E"/>
    <w:lvl w:ilvl="0" w:tplc="943AFB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50FB"/>
    <w:multiLevelType w:val="hybridMultilevel"/>
    <w:tmpl w:val="CE60E2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B61D9"/>
    <w:multiLevelType w:val="hybridMultilevel"/>
    <w:tmpl w:val="2B2CB95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6761E"/>
    <w:multiLevelType w:val="hybridMultilevel"/>
    <w:tmpl w:val="9C366FAA"/>
    <w:lvl w:ilvl="0" w:tplc="5680D2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3A36CB"/>
    <w:multiLevelType w:val="multilevel"/>
    <w:tmpl w:val="3D9A8C8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 w15:restartNumberingAfterBreak="0">
    <w:nsid w:val="70565992"/>
    <w:multiLevelType w:val="hybridMultilevel"/>
    <w:tmpl w:val="12800FC8"/>
    <w:lvl w:ilvl="0" w:tplc="548A8DA8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8B5162"/>
    <w:multiLevelType w:val="hybridMultilevel"/>
    <w:tmpl w:val="83280468"/>
    <w:lvl w:ilvl="0" w:tplc="FCDABF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3639515">
    <w:abstractNumId w:val="0"/>
  </w:num>
  <w:num w:numId="2" w16cid:durableId="1544368643">
    <w:abstractNumId w:val="14"/>
  </w:num>
  <w:num w:numId="3" w16cid:durableId="539056900">
    <w:abstractNumId w:val="18"/>
  </w:num>
  <w:num w:numId="4" w16cid:durableId="1496843837">
    <w:abstractNumId w:val="21"/>
  </w:num>
  <w:num w:numId="5" w16cid:durableId="454375732">
    <w:abstractNumId w:val="17"/>
  </w:num>
  <w:num w:numId="6" w16cid:durableId="1259798789">
    <w:abstractNumId w:val="25"/>
  </w:num>
  <w:num w:numId="7" w16cid:durableId="963735654">
    <w:abstractNumId w:val="1"/>
  </w:num>
  <w:num w:numId="8" w16cid:durableId="670638726">
    <w:abstractNumId w:val="20"/>
  </w:num>
  <w:num w:numId="9" w16cid:durableId="181862680">
    <w:abstractNumId w:val="23"/>
  </w:num>
  <w:num w:numId="10" w16cid:durableId="801651878">
    <w:abstractNumId w:val="6"/>
  </w:num>
  <w:num w:numId="11" w16cid:durableId="26226619">
    <w:abstractNumId w:val="6"/>
  </w:num>
  <w:num w:numId="12" w16cid:durableId="1829204928">
    <w:abstractNumId w:val="6"/>
  </w:num>
  <w:num w:numId="13" w16cid:durableId="1017536658">
    <w:abstractNumId w:val="6"/>
  </w:num>
  <w:num w:numId="14" w16cid:durableId="723991001">
    <w:abstractNumId w:val="6"/>
  </w:num>
  <w:num w:numId="15" w16cid:durableId="1447695882">
    <w:abstractNumId w:val="6"/>
  </w:num>
  <w:num w:numId="16" w16cid:durableId="723719226">
    <w:abstractNumId w:val="11"/>
  </w:num>
  <w:num w:numId="17" w16cid:durableId="1760056544">
    <w:abstractNumId w:val="12"/>
  </w:num>
  <w:num w:numId="18" w16cid:durableId="609320094">
    <w:abstractNumId w:val="16"/>
  </w:num>
  <w:num w:numId="19" w16cid:durableId="1048337149">
    <w:abstractNumId w:val="13"/>
  </w:num>
  <w:num w:numId="20" w16cid:durableId="945771346">
    <w:abstractNumId w:val="2"/>
  </w:num>
  <w:num w:numId="21" w16cid:durableId="1069303230">
    <w:abstractNumId w:val="36"/>
  </w:num>
  <w:num w:numId="22" w16cid:durableId="784155538">
    <w:abstractNumId w:val="24"/>
  </w:num>
  <w:num w:numId="23" w16cid:durableId="618074752">
    <w:abstractNumId w:val="24"/>
  </w:num>
  <w:num w:numId="24" w16cid:durableId="1169177591">
    <w:abstractNumId w:val="24"/>
  </w:num>
  <w:num w:numId="25" w16cid:durableId="1517576426">
    <w:abstractNumId w:val="24"/>
  </w:num>
  <w:num w:numId="26" w16cid:durableId="369692183">
    <w:abstractNumId w:val="24"/>
  </w:num>
  <w:num w:numId="27" w16cid:durableId="857475102">
    <w:abstractNumId w:val="24"/>
  </w:num>
  <w:num w:numId="28" w16cid:durableId="805780947">
    <w:abstractNumId w:val="15"/>
  </w:num>
  <w:num w:numId="29" w16cid:durableId="1787432252">
    <w:abstractNumId w:val="19"/>
  </w:num>
  <w:num w:numId="30" w16cid:durableId="1244216813">
    <w:abstractNumId w:val="28"/>
  </w:num>
  <w:num w:numId="31" w16cid:durableId="912008096">
    <w:abstractNumId w:val="34"/>
  </w:num>
  <w:num w:numId="32" w16cid:durableId="1722443214">
    <w:abstractNumId w:val="10"/>
  </w:num>
  <w:num w:numId="33" w16cid:durableId="1294142845">
    <w:abstractNumId w:val="5"/>
  </w:num>
  <w:num w:numId="34" w16cid:durableId="387195029">
    <w:abstractNumId w:val="26"/>
  </w:num>
  <w:num w:numId="35" w16cid:durableId="2043095940">
    <w:abstractNumId w:val="22"/>
  </w:num>
  <w:num w:numId="36" w16cid:durableId="812914525">
    <w:abstractNumId w:val="31"/>
  </w:num>
  <w:num w:numId="37" w16cid:durableId="935865452">
    <w:abstractNumId w:val="4"/>
  </w:num>
  <w:num w:numId="38" w16cid:durableId="1389963260">
    <w:abstractNumId w:val="29"/>
  </w:num>
  <w:num w:numId="39" w16cid:durableId="754980205">
    <w:abstractNumId w:val="32"/>
  </w:num>
  <w:num w:numId="40" w16cid:durableId="986010374">
    <w:abstractNumId w:val="30"/>
  </w:num>
  <w:num w:numId="41" w16cid:durableId="1648783076">
    <w:abstractNumId w:val="33"/>
  </w:num>
  <w:num w:numId="42" w16cid:durableId="1385103524">
    <w:abstractNumId w:val="35"/>
  </w:num>
  <w:num w:numId="43" w16cid:durableId="1914271275">
    <w:abstractNumId w:val="5"/>
  </w:num>
  <w:num w:numId="44" w16cid:durableId="556550679">
    <w:abstractNumId w:val="5"/>
  </w:num>
  <w:num w:numId="45" w16cid:durableId="855970715">
    <w:abstractNumId w:val="7"/>
  </w:num>
  <w:num w:numId="46" w16cid:durableId="1006205460">
    <w:abstractNumId w:val="9"/>
  </w:num>
  <w:num w:numId="47" w16cid:durableId="499319872">
    <w:abstractNumId w:val="27"/>
  </w:num>
  <w:num w:numId="48" w16cid:durableId="1907184511">
    <w:abstractNumId w:val="3"/>
  </w:num>
  <w:num w:numId="49" w16cid:durableId="1374500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14"/>
    <w:rsid w:val="0000437A"/>
    <w:rsid w:val="00006BCD"/>
    <w:rsid w:val="0000795B"/>
    <w:rsid w:val="000166D1"/>
    <w:rsid w:val="0002107B"/>
    <w:rsid w:val="00025675"/>
    <w:rsid w:val="0003057E"/>
    <w:rsid w:val="000554D6"/>
    <w:rsid w:val="00065181"/>
    <w:rsid w:val="00067B2F"/>
    <w:rsid w:val="00071753"/>
    <w:rsid w:val="00072FAE"/>
    <w:rsid w:val="000821EA"/>
    <w:rsid w:val="00086FC9"/>
    <w:rsid w:val="0009392F"/>
    <w:rsid w:val="000A15B7"/>
    <w:rsid w:val="000A7D98"/>
    <w:rsid w:val="000B1E9A"/>
    <w:rsid w:val="000C5174"/>
    <w:rsid w:val="000C73A0"/>
    <w:rsid w:val="00102CA4"/>
    <w:rsid w:val="001157FA"/>
    <w:rsid w:val="00120CB7"/>
    <w:rsid w:val="00121FDA"/>
    <w:rsid w:val="001246CC"/>
    <w:rsid w:val="00126C85"/>
    <w:rsid w:val="001356CE"/>
    <w:rsid w:val="00142982"/>
    <w:rsid w:val="001542A7"/>
    <w:rsid w:val="0015431C"/>
    <w:rsid w:val="00172A02"/>
    <w:rsid w:val="00192CC7"/>
    <w:rsid w:val="00197233"/>
    <w:rsid w:val="001A440F"/>
    <w:rsid w:val="001A62D1"/>
    <w:rsid w:val="001C28A1"/>
    <w:rsid w:val="001E61EA"/>
    <w:rsid w:val="001E684F"/>
    <w:rsid w:val="00204B7E"/>
    <w:rsid w:val="00215C78"/>
    <w:rsid w:val="00226605"/>
    <w:rsid w:val="002541D9"/>
    <w:rsid w:val="00255331"/>
    <w:rsid w:val="002577F8"/>
    <w:rsid w:val="0026483C"/>
    <w:rsid w:val="002662E0"/>
    <w:rsid w:val="002761FC"/>
    <w:rsid w:val="00277DBE"/>
    <w:rsid w:val="00285AB4"/>
    <w:rsid w:val="002951B1"/>
    <w:rsid w:val="002A7DD2"/>
    <w:rsid w:val="002B6CB5"/>
    <w:rsid w:val="002C2466"/>
    <w:rsid w:val="002C5A33"/>
    <w:rsid w:val="002D5E7F"/>
    <w:rsid w:val="002E328B"/>
    <w:rsid w:val="002F0418"/>
    <w:rsid w:val="002F09D9"/>
    <w:rsid w:val="002F3115"/>
    <w:rsid w:val="00306FE7"/>
    <w:rsid w:val="00341B8E"/>
    <w:rsid w:val="00353C88"/>
    <w:rsid w:val="00361456"/>
    <w:rsid w:val="003655FA"/>
    <w:rsid w:val="00366491"/>
    <w:rsid w:val="0036777A"/>
    <w:rsid w:val="00375E14"/>
    <w:rsid w:val="003773CA"/>
    <w:rsid w:val="00381C3E"/>
    <w:rsid w:val="00383F14"/>
    <w:rsid w:val="003844F8"/>
    <w:rsid w:val="00385DE7"/>
    <w:rsid w:val="00386483"/>
    <w:rsid w:val="00393901"/>
    <w:rsid w:val="003A2B73"/>
    <w:rsid w:val="003C4466"/>
    <w:rsid w:val="003D107B"/>
    <w:rsid w:val="003D2234"/>
    <w:rsid w:val="003D3E35"/>
    <w:rsid w:val="003D629F"/>
    <w:rsid w:val="003E0B3D"/>
    <w:rsid w:val="003F1E40"/>
    <w:rsid w:val="003F3539"/>
    <w:rsid w:val="00415BF6"/>
    <w:rsid w:val="004233C6"/>
    <w:rsid w:val="004300DB"/>
    <w:rsid w:val="00436059"/>
    <w:rsid w:val="00437D8A"/>
    <w:rsid w:val="00447E4E"/>
    <w:rsid w:val="00451790"/>
    <w:rsid w:val="0045786D"/>
    <w:rsid w:val="0046060F"/>
    <w:rsid w:val="00462236"/>
    <w:rsid w:val="00465220"/>
    <w:rsid w:val="00466D08"/>
    <w:rsid w:val="00475DE9"/>
    <w:rsid w:val="00480644"/>
    <w:rsid w:val="00481A3E"/>
    <w:rsid w:val="004863D6"/>
    <w:rsid w:val="004B648D"/>
    <w:rsid w:val="004C615B"/>
    <w:rsid w:val="004C7811"/>
    <w:rsid w:val="004E6DEF"/>
    <w:rsid w:val="004F25DE"/>
    <w:rsid w:val="00501525"/>
    <w:rsid w:val="00506B12"/>
    <w:rsid w:val="005122B1"/>
    <w:rsid w:val="00515FD9"/>
    <w:rsid w:val="00516AB2"/>
    <w:rsid w:val="005452AF"/>
    <w:rsid w:val="00554E47"/>
    <w:rsid w:val="00566711"/>
    <w:rsid w:val="005725E3"/>
    <w:rsid w:val="005807A4"/>
    <w:rsid w:val="0058189C"/>
    <w:rsid w:val="00584ABA"/>
    <w:rsid w:val="0058537A"/>
    <w:rsid w:val="00586472"/>
    <w:rsid w:val="00586CBE"/>
    <w:rsid w:val="005B23C9"/>
    <w:rsid w:val="005B29BF"/>
    <w:rsid w:val="005B52E9"/>
    <w:rsid w:val="005B6A8D"/>
    <w:rsid w:val="005F0021"/>
    <w:rsid w:val="005F73AC"/>
    <w:rsid w:val="006000EA"/>
    <w:rsid w:val="006025CA"/>
    <w:rsid w:val="0060447B"/>
    <w:rsid w:val="00612A44"/>
    <w:rsid w:val="00623CDE"/>
    <w:rsid w:val="00631365"/>
    <w:rsid w:val="00633503"/>
    <w:rsid w:val="00633C9D"/>
    <w:rsid w:val="006346DD"/>
    <w:rsid w:val="00641656"/>
    <w:rsid w:val="00647B7B"/>
    <w:rsid w:val="00660B34"/>
    <w:rsid w:val="0066114C"/>
    <w:rsid w:val="00691269"/>
    <w:rsid w:val="0069595F"/>
    <w:rsid w:val="006A341F"/>
    <w:rsid w:val="006C0632"/>
    <w:rsid w:val="006C27D5"/>
    <w:rsid w:val="006C3476"/>
    <w:rsid w:val="006C6627"/>
    <w:rsid w:val="006C717F"/>
    <w:rsid w:val="006D483C"/>
    <w:rsid w:val="006F7758"/>
    <w:rsid w:val="00721FD1"/>
    <w:rsid w:val="00725D55"/>
    <w:rsid w:val="00730AEC"/>
    <w:rsid w:val="00751F2A"/>
    <w:rsid w:val="00756F41"/>
    <w:rsid w:val="00781431"/>
    <w:rsid w:val="007A25B3"/>
    <w:rsid w:val="007A5342"/>
    <w:rsid w:val="007B7E83"/>
    <w:rsid w:val="007B7F90"/>
    <w:rsid w:val="007C41A9"/>
    <w:rsid w:val="007C50B9"/>
    <w:rsid w:val="007C62FB"/>
    <w:rsid w:val="007D00E8"/>
    <w:rsid w:val="007E2876"/>
    <w:rsid w:val="007E7D44"/>
    <w:rsid w:val="007F06E9"/>
    <w:rsid w:val="00800766"/>
    <w:rsid w:val="00807F52"/>
    <w:rsid w:val="00815780"/>
    <w:rsid w:val="00822021"/>
    <w:rsid w:val="00826B78"/>
    <w:rsid w:val="00830A14"/>
    <w:rsid w:val="00844533"/>
    <w:rsid w:val="00847386"/>
    <w:rsid w:val="00860784"/>
    <w:rsid w:val="00863C60"/>
    <w:rsid w:val="00875293"/>
    <w:rsid w:val="008903B2"/>
    <w:rsid w:val="008A6B34"/>
    <w:rsid w:val="008B4CA2"/>
    <w:rsid w:val="008D4F9A"/>
    <w:rsid w:val="008E0AC5"/>
    <w:rsid w:val="008E71E8"/>
    <w:rsid w:val="008F26A4"/>
    <w:rsid w:val="009000BF"/>
    <w:rsid w:val="00901BEF"/>
    <w:rsid w:val="00912A49"/>
    <w:rsid w:val="009208E8"/>
    <w:rsid w:val="00924626"/>
    <w:rsid w:val="00934500"/>
    <w:rsid w:val="009369E0"/>
    <w:rsid w:val="00936B9F"/>
    <w:rsid w:val="009536CC"/>
    <w:rsid w:val="009579B2"/>
    <w:rsid w:val="00964433"/>
    <w:rsid w:val="00987B62"/>
    <w:rsid w:val="009A3BBE"/>
    <w:rsid w:val="009B041F"/>
    <w:rsid w:val="009C1922"/>
    <w:rsid w:val="009D64A7"/>
    <w:rsid w:val="009D69DC"/>
    <w:rsid w:val="009D7026"/>
    <w:rsid w:val="009E3BFB"/>
    <w:rsid w:val="00A0006F"/>
    <w:rsid w:val="00A01CDB"/>
    <w:rsid w:val="00A057AD"/>
    <w:rsid w:val="00A11516"/>
    <w:rsid w:val="00A11B04"/>
    <w:rsid w:val="00A135D1"/>
    <w:rsid w:val="00A15FF3"/>
    <w:rsid w:val="00A25D3D"/>
    <w:rsid w:val="00A31E8F"/>
    <w:rsid w:val="00A3691A"/>
    <w:rsid w:val="00A451CB"/>
    <w:rsid w:val="00A47780"/>
    <w:rsid w:val="00A477A7"/>
    <w:rsid w:val="00A5363F"/>
    <w:rsid w:val="00A5451A"/>
    <w:rsid w:val="00A65397"/>
    <w:rsid w:val="00A74D46"/>
    <w:rsid w:val="00A83EE5"/>
    <w:rsid w:val="00AA49FC"/>
    <w:rsid w:val="00AA61FC"/>
    <w:rsid w:val="00AB7372"/>
    <w:rsid w:val="00AC3EAF"/>
    <w:rsid w:val="00AD5E68"/>
    <w:rsid w:val="00AE23A7"/>
    <w:rsid w:val="00B02FFB"/>
    <w:rsid w:val="00B12EB0"/>
    <w:rsid w:val="00B15CCD"/>
    <w:rsid w:val="00B168B0"/>
    <w:rsid w:val="00B31651"/>
    <w:rsid w:val="00B35E9A"/>
    <w:rsid w:val="00B400B2"/>
    <w:rsid w:val="00B43A48"/>
    <w:rsid w:val="00B4697A"/>
    <w:rsid w:val="00B555EF"/>
    <w:rsid w:val="00B60FAC"/>
    <w:rsid w:val="00B62FFC"/>
    <w:rsid w:val="00B64949"/>
    <w:rsid w:val="00B70459"/>
    <w:rsid w:val="00B762FF"/>
    <w:rsid w:val="00B86B5A"/>
    <w:rsid w:val="00B90B93"/>
    <w:rsid w:val="00BC2B62"/>
    <w:rsid w:val="00BC433C"/>
    <w:rsid w:val="00BE65E3"/>
    <w:rsid w:val="00BE6AD4"/>
    <w:rsid w:val="00BE72B9"/>
    <w:rsid w:val="00BF0F55"/>
    <w:rsid w:val="00BF37FF"/>
    <w:rsid w:val="00C24077"/>
    <w:rsid w:val="00C330E3"/>
    <w:rsid w:val="00C35123"/>
    <w:rsid w:val="00C41142"/>
    <w:rsid w:val="00C461AE"/>
    <w:rsid w:val="00C65ABD"/>
    <w:rsid w:val="00C737B4"/>
    <w:rsid w:val="00C95E72"/>
    <w:rsid w:val="00CA52D9"/>
    <w:rsid w:val="00CA7581"/>
    <w:rsid w:val="00CB108E"/>
    <w:rsid w:val="00CD0E07"/>
    <w:rsid w:val="00CD27FD"/>
    <w:rsid w:val="00CD2E6C"/>
    <w:rsid w:val="00CD3364"/>
    <w:rsid w:val="00CD43B8"/>
    <w:rsid w:val="00CD746B"/>
    <w:rsid w:val="00CD761B"/>
    <w:rsid w:val="00CE0758"/>
    <w:rsid w:val="00CE107B"/>
    <w:rsid w:val="00CF582E"/>
    <w:rsid w:val="00CF5E09"/>
    <w:rsid w:val="00CF66F2"/>
    <w:rsid w:val="00D04387"/>
    <w:rsid w:val="00D078F0"/>
    <w:rsid w:val="00D1037D"/>
    <w:rsid w:val="00D104E8"/>
    <w:rsid w:val="00D1126E"/>
    <w:rsid w:val="00D12E3E"/>
    <w:rsid w:val="00D300CC"/>
    <w:rsid w:val="00D56B6E"/>
    <w:rsid w:val="00D65E17"/>
    <w:rsid w:val="00D6797B"/>
    <w:rsid w:val="00D74AE5"/>
    <w:rsid w:val="00D91425"/>
    <w:rsid w:val="00DA185A"/>
    <w:rsid w:val="00DA1A6F"/>
    <w:rsid w:val="00DB7F46"/>
    <w:rsid w:val="00DD16F7"/>
    <w:rsid w:val="00DD642D"/>
    <w:rsid w:val="00DE788C"/>
    <w:rsid w:val="00DE7D37"/>
    <w:rsid w:val="00DF16B8"/>
    <w:rsid w:val="00E005BC"/>
    <w:rsid w:val="00E0415E"/>
    <w:rsid w:val="00E11B38"/>
    <w:rsid w:val="00E129F8"/>
    <w:rsid w:val="00E16735"/>
    <w:rsid w:val="00E23CE9"/>
    <w:rsid w:val="00E24526"/>
    <w:rsid w:val="00E27A05"/>
    <w:rsid w:val="00E44922"/>
    <w:rsid w:val="00E46B73"/>
    <w:rsid w:val="00E51651"/>
    <w:rsid w:val="00E5260F"/>
    <w:rsid w:val="00E70A2D"/>
    <w:rsid w:val="00E739E7"/>
    <w:rsid w:val="00E7447B"/>
    <w:rsid w:val="00E90E89"/>
    <w:rsid w:val="00EA03E4"/>
    <w:rsid w:val="00EA3CA9"/>
    <w:rsid w:val="00EA68E7"/>
    <w:rsid w:val="00EC01E3"/>
    <w:rsid w:val="00ED4F3B"/>
    <w:rsid w:val="00ED6FD4"/>
    <w:rsid w:val="00EE7E8F"/>
    <w:rsid w:val="00F060F3"/>
    <w:rsid w:val="00F163D8"/>
    <w:rsid w:val="00F176AA"/>
    <w:rsid w:val="00F242D0"/>
    <w:rsid w:val="00F44D0B"/>
    <w:rsid w:val="00F530C2"/>
    <w:rsid w:val="00F57EF0"/>
    <w:rsid w:val="00F61348"/>
    <w:rsid w:val="00F628CE"/>
    <w:rsid w:val="00F8201A"/>
    <w:rsid w:val="00FB1FAD"/>
    <w:rsid w:val="00FC2F2F"/>
    <w:rsid w:val="00FC6A9C"/>
    <w:rsid w:val="00FE3D09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DD64036"/>
  <w15:chartTrackingRefBased/>
  <w15:docId w15:val="{D00B4DE4-F687-4794-B7FF-F56D5D42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before="60" w:after="60"/>
    </w:pPr>
    <w:rPr>
      <w:rFonts w:ascii="Arial" w:hAnsi="Arial"/>
      <w:sz w:val="22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pPr>
      <w:keepNext/>
      <w:spacing w:before="24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iCs/>
    </w:rPr>
  </w:style>
  <w:style w:type="paragraph" w:styleId="berschrift7">
    <w:name w:val="heading 7"/>
    <w:basedOn w:val="Standard"/>
    <w:next w:val="Standard"/>
    <w:qFormat/>
    <w:p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mage">
    <w:name w:val="B_Image"/>
    <w:basedOn w:val="Standard"/>
    <w:rPr>
      <w:lang w:val="de-CH"/>
    </w:rPr>
  </w:style>
  <w:style w:type="paragraph" w:customStyle="1" w:styleId="BAbstract">
    <w:name w:val="B_Abstract"/>
    <w:basedOn w:val="Standard"/>
    <w:rPr>
      <w:b/>
      <w:bCs/>
    </w:rPr>
  </w:style>
  <w:style w:type="paragraph" w:customStyle="1" w:styleId="BImageBorder">
    <w:name w:val="B_ImageBorder"/>
    <w:basedOn w:val="Standard"/>
    <w:rPr>
      <w:lang w:val="de-CH"/>
    </w:rPr>
  </w:style>
  <w:style w:type="paragraph" w:customStyle="1" w:styleId="BListCircle">
    <w:name w:val="B_ListCircle"/>
    <w:basedOn w:val="Standard"/>
    <w:pPr>
      <w:numPr>
        <w:numId w:val="17"/>
      </w:numPr>
    </w:pPr>
    <w:rPr>
      <w:lang w:val="de-CH"/>
    </w:rPr>
  </w:style>
  <w:style w:type="paragraph" w:customStyle="1" w:styleId="BNewpage">
    <w:name w:val="B_Newpage"/>
    <w:basedOn w:val="Standard"/>
    <w:pPr>
      <w:pageBreakBefore/>
    </w:pPr>
    <w:rPr>
      <w:lang w:val="de-CH"/>
    </w:rPr>
  </w:style>
  <w:style w:type="paragraph" w:customStyle="1" w:styleId="BListDecimal">
    <w:name w:val="B_ListDecimal"/>
    <w:basedOn w:val="Standard"/>
    <w:pPr>
      <w:numPr>
        <w:numId w:val="3"/>
      </w:numPr>
    </w:pPr>
    <w:rPr>
      <w:lang w:val="de-CH"/>
    </w:rPr>
  </w:style>
  <w:style w:type="paragraph" w:customStyle="1" w:styleId="BListDisc">
    <w:name w:val="B_ListDisc"/>
    <w:basedOn w:val="Standard"/>
    <w:pPr>
      <w:numPr>
        <w:numId w:val="9"/>
      </w:numPr>
    </w:pPr>
    <w:rPr>
      <w:lang w:val="de-CH"/>
    </w:rPr>
  </w:style>
  <w:style w:type="paragraph" w:customStyle="1" w:styleId="BListLowerAlpha">
    <w:name w:val="B_ListLowerAlpha"/>
    <w:basedOn w:val="Standard"/>
    <w:pPr>
      <w:numPr>
        <w:numId w:val="4"/>
      </w:numPr>
    </w:pPr>
    <w:rPr>
      <w:lang w:val="de-CH"/>
    </w:rPr>
  </w:style>
  <w:style w:type="paragraph" w:customStyle="1" w:styleId="BListLowerRoman">
    <w:name w:val="B_ListLowerRoman"/>
    <w:basedOn w:val="Standard"/>
    <w:pPr>
      <w:numPr>
        <w:numId w:val="5"/>
      </w:numPr>
      <w:tabs>
        <w:tab w:val="clear" w:pos="1077"/>
        <w:tab w:val="left" w:pos="357"/>
      </w:tabs>
      <w:ind w:hanging="357"/>
    </w:pPr>
    <w:rPr>
      <w:lang w:val="de-CH"/>
    </w:rPr>
  </w:style>
  <w:style w:type="paragraph" w:customStyle="1" w:styleId="BListLowerLatin">
    <w:name w:val="B_ListLowerLatin"/>
    <w:basedOn w:val="Standard"/>
    <w:rPr>
      <w:lang w:val="de-CH"/>
    </w:rPr>
  </w:style>
  <w:style w:type="paragraph" w:customStyle="1" w:styleId="BListSquare">
    <w:name w:val="B_ListSquare"/>
    <w:basedOn w:val="Standard"/>
    <w:pPr>
      <w:numPr>
        <w:numId w:val="6"/>
      </w:numPr>
    </w:pPr>
  </w:style>
  <w:style w:type="paragraph" w:customStyle="1" w:styleId="BListUpperAlpha">
    <w:name w:val="B_ListUpperAlpha"/>
    <w:basedOn w:val="Standard"/>
    <w:pPr>
      <w:numPr>
        <w:numId w:val="7"/>
      </w:numPr>
    </w:pPr>
    <w:rPr>
      <w:lang w:val="de-CH"/>
    </w:rPr>
  </w:style>
  <w:style w:type="paragraph" w:customStyle="1" w:styleId="BListUpperRoman">
    <w:name w:val="B_ListUpperRoman"/>
    <w:basedOn w:val="Standard"/>
    <w:pPr>
      <w:numPr>
        <w:numId w:val="8"/>
      </w:numPr>
      <w:tabs>
        <w:tab w:val="clear" w:pos="720"/>
        <w:tab w:val="left" w:pos="357"/>
      </w:tabs>
      <w:ind w:left="357" w:hanging="357"/>
    </w:pPr>
    <w:rPr>
      <w:lang w:val="de-CH"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customStyle="1" w:styleId="BToc1">
    <w:name w:val="B_Toc1"/>
    <w:basedOn w:val="Verzeichnis1"/>
    <w:next w:val="Standard"/>
    <w:rPr>
      <w:sz w:val="24"/>
    </w:rPr>
  </w:style>
  <w:style w:type="paragraph" w:customStyle="1" w:styleId="BTableBorder">
    <w:name w:val="B_TableBorder"/>
    <w:basedOn w:val="Standard"/>
    <w:pPr>
      <w:spacing w:before="0" w:after="0"/>
    </w:pPr>
    <w:rPr>
      <w:sz w:val="6"/>
      <w:lang w:val="de-CH"/>
    </w:rPr>
  </w:style>
  <w:style w:type="paragraph" w:customStyle="1" w:styleId="BToc3">
    <w:name w:val="B_Toc3"/>
    <w:basedOn w:val="Verzeichnis3"/>
    <w:next w:val="Standard"/>
    <w:rPr>
      <w:lang w:val="de-CH"/>
    </w:rPr>
  </w:style>
  <w:style w:type="paragraph" w:customStyle="1" w:styleId="BIgnore">
    <w:name w:val="B_Ignore"/>
    <w:basedOn w:val="Standard"/>
  </w:style>
  <w:style w:type="paragraph" w:customStyle="1" w:styleId="BTitle1">
    <w:name w:val="B_Title1"/>
    <w:basedOn w:val="berschrift1"/>
    <w:next w:val="Standard"/>
    <w:rsid w:val="004233C6"/>
    <w:pPr>
      <w:numPr>
        <w:numId w:val="33"/>
      </w:numPr>
      <w:spacing w:before="360" w:after="120"/>
    </w:pPr>
  </w:style>
  <w:style w:type="paragraph" w:customStyle="1" w:styleId="BIndent">
    <w:name w:val="B_Indent"/>
    <w:basedOn w:val="Standard"/>
    <w:pPr>
      <w:ind w:left="851"/>
    </w:pPr>
  </w:style>
  <w:style w:type="paragraph" w:customStyle="1" w:styleId="BDocTitle">
    <w:name w:val="B_DocTitle"/>
    <w:basedOn w:val="Standard"/>
    <w:next w:val="Standard"/>
    <w:rPr>
      <w:b/>
      <w:sz w:val="32"/>
    </w:rPr>
  </w:style>
  <w:style w:type="paragraph" w:customStyle="1" w:styleId="BTitle2">
    <w:name w:val="B_Title2"/>
    <w:basedOn w:val="berschrift2"/>
    <w:next w:val="Standard"/>
    <w:rsid w:val="004233C6"/>
    <w:pPr>
      <w:numPr>
        <w:ilvl w:val="1"/>
        <w:numId w:val="33"/>
      </w:numPr>
      <w:tabs>
        <w:tab w:val="num" w:pos="720"/>
      </w:tabs>
      <w:ind w:left="0" w:firstLine="0"/>
    </w:pPr>
    <w:rPr>
      <w:i w:val="0"/>
    </w:rPr>
  </w:style>
  <w:style w:type="paragraph" w:customStyle="1" w:styleId="BToc2">
    <w:name w:val="B_Toc2"/>
    <w:basedOn w:val="Verzeichnis2"/>
    <w:next w:val="Standard"/>
  </w:style>
  <w:style w:type="paragraph" w:customStyle="1" w:styleId="BTitle3">
    <w:name w:val="B_Title3"/>
    <w:basedOn w:val="berschrift3"/>
    <w:next w:val="Standard"/>
    <w:rsid w:val="004233C6"/>
    <w:pPr>
      <w:numPr>
        <w:ilvl w:val="2"/>
        <w:numId w:val="33"/>
      </w:numPr>
      <w:tabs>
        <w:tab w:val="num" w:pos="720"/>
      </w:tabs>
      <w:ind w:left="0" w:firstLine="0"/>
    </w:pPr>
    <w:rPr>
      <w:b/>
    </w:rPr>
  </w:style>
  <w:style w:type="paragraph" w:customStyle="1" w:styleId="BThumbnail">
    <w:name w:val="B_Thumbnail"/>
    <w:basedOn w:val="Standard"/>
  </w:style>
  <w:style w:type="paragraph" w:customStyle="1" w:styleId="BCaption">
    <w:name w:val="B_Caption"/>
    <w:basedOn w:val="Standard"/>
  </w:style>
  <w:style w:type="paragraph" w:customStyle="1" w:styleId="BHyperLink">
    <w:name w:val="B_HyperLink"/>
    <w:basedOn w:val="Standard"/>
  </w:style>
  <w:style w:type="paragraph" w:customStyle="1" w:styleId="BListDisc1">
    <w:name w:val="B_ListDisc1"/>
    <w:basedOn w:val="BListCircle"/>
    <w:pPr>
      <w:numPr>
        <w:numId w:val="18"/>
      </w:numPr>
    </w:pPr>
  </w:style>
  <w:style w:type="paragraph" w:customStyle="1" w:styleId="BListDisc2">
    <w:name w:val="B_ListDisc2"/>
    <w:basedOn w:val="BListDisc1"/>
    <w:pPr>
      <w:numPr>
        <w:numId w:val="2"/>
      </w:numPr>
    </w:pPr>
  </w:style>
  <w:style w:type="paragraph" w:customStyle="1" w:styleId="BHyperText">
    <w:name w:val="B_HyperText"/>
    <w:basedOn w:val="Standard"/>
  </w:style>
  <w:style w:type="paragraph" w:customStyle="1" w:styleId="BTitle1Table">
    <w:name w:val="B_Title1_Table"/>
    <w:basedOn w:val="berschrift1"/>
    <w:pPr>
      <w:spacing w:before="60"/>
    </w:pPr>
  </w:style>
  <w:style w:type="paragraph" w:customStyle="1" w:styleId="BTitle2Table">
    <w:name w:val="B_Title2_Table"/>
    <w:basedOn w:val="berschrift2"/>
    <w:pPr>
      <w:spacing w:before="60"/>
    </w:pPr>
    <w:rPr>
      <w:i w:val="0"/>
    </w:rPr>
  </w:style>
  <w:style w:type="paragraph" w:customStyle="1" w:styleId="BTitle3Table">
    <w:name w:val="B_Title3_Table"/>
    <w:basedOn w:val="berschrift3"/>
    <w:pPr>
      <w:spacing w:before="60"/>
    </w:pPr>
    <w:rPr>
      <w:b/>
      <w:i/>
    </w:rPr>
  </w:style>
  <w:style w:type="paragraph" w:customStyle="1" w:styleId="BTableText">
    <w:name w:val="B_TableText"/>
    <w:basedOn w:val="Standard"/>
  </w:style>
  <w:style w:type="character" w:styleId="Hyperlink">
    <w:name w:val="Hyperlink"/>
    <w:uiPriority w:val="99"/>
    <w:rPr>
      <w:color w:val="0000FF"/>
      <w:u w:val="single"/>
    </w:rPr>
  </w:style>
  <w:style w:type="paragraph" w:styleId="Kopfzeile">
    <w:name w:val="header"/>
    <w:basedOn w:val="Standard"/>
    <w:rsid w:val="00383F1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83F14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3F14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lt">
    <w:name w:val="Inhalt"/>
    <w:basedOn w:val="berschrift1"/>
    <w:next w:val="Standard"/>
    <w:rsid w:val="00383F14"/>
    <w:pPr>
      <w:keepNext w:val="0"/>
      <w:tabs>
        <w:tab w:val="num" w:pos="850"/>
      </w:tabs>
      <w:spacing w:before="0" w:after="120"/>
      <w:ind w:left="720" w:hanging="11"/>
      <w:outlineLvl w:val="9"/>
    </w:pPr>
    <w:rPr>
      <w:kern w:val="0"/>
      <w:sz w:val="36"/>
      <w:lang w:val="de-CH"/>
    </w:rPr>
  </w:style>
  <w:style w:type="paragraph" w:customStyle="1" w:styleId="prostand">
    <w:name w:val="pro_stand"/>
    <w:basedOn w:val="Standard"/>
    <w:rsid w:val="00383F14"/>
    <w:pPr>
      <w:spacing w:before="0" w:after="0"/>
    </w:pPr>
    <w:rPr>
      <w:sz w:val="20"/>
      <w:lang w:val="de-DE" w:eastAsia="de-CH"/>
    </w:rPr>
  </w:style>
  <w:style w:type="character" w:styleId="Seitenzahl">
    <w:name w:val="page number"/>
    <w:basedOn w:val="Absatz-Standardschriftart"/>
    <w:rsid w:val="00466D08"/>
  </w:style>
  <w:style w:type="paragraph" w:customStyle="1" w:styleId="StandardohneAnfangs-undEndabstand">
    <w:name w:val="Standard ohne Anfangs- und Endabstand"/>
    <w:basedOn w:val="Standard"/>
    <w:rsid w:val="00285AB4"/>
    <w:pPr>
      <w:tabs>
        <w:tab w:val="left" w:pos="357"/>
        <w:tab w:val="right" w:pos="9072"/>
      </w:tabs>
      <w:spacing w:before="0" w:after="0"/>
    </w:pPr>
    <w:rPr>
      <w:sz w:val="20"/>
      <w:lang w:val="en-GB" w:eastAsia="de-DE"/>
    </w:rPr>
  </w:style>
  <w:style w:type="paragraph" w:customStyle="1" w:styleId="Dateiname">
    <w:name w:val="Dateiname"/>
    <w:basedOn w:val="Standard"/>
    <w:rsid w:val="000821EA"/>
    <w:pPr>
      <w:spacing w:before="240"/>
      <w:jc w:val="center"/>
    </w:pPr>
    <w:rPr>
      <w:b/>
      <w:noProof/>
      <w:sz w:val="20"/>
      <w:lang w:val="de-CH"/>
    </w:rPr>
  </w:style>
  <w:style w:type="paragraph" w:customStyle="1" w:styleId="protab">
    <w:name w:val="pro_tab"/>
    <w:basedOn w:val="prostand"/>
    <w:rsid w:val="00CF582E"/>
    <w:pPr>
      <w:spacing w:before="120" w:after="120"/>
    </w:pPr>
  </w:style>
  <w:style w:type="character" w:customStyle="1" w:styleId="berschrift2Zchn">
    <w:name w:val="Überschrift 2 Zchn"/>
    <w:link w:val="berschrift2"/>
    <w:rsid w:val="00CF582E"/>
    <w:rPr>
      <w:rFonts w:ascii="Arial" w:hAnsi="Arial"/>
      <w:b/>
      <w:i/>
      <w:sz w:val="24"/>
      <w:lang w:val="en-US" w:eastAsia="en-US" w:bidi="ar-SA"/>
    </w:rPr>
  </w:style>
  <w:style w:type="paragraph" w:styleId="Sprechblasentext">
    <w:name w:val="Balloon Text"/>
    <w:basedOn w:val="Standard"/>
    <w:semiHidden/>
    <w:rsid w:val="005B29BF"/>
    <w:rPr>
      <w:rFonts w:ascii="Tahoma" w:hAnsi="Tahoma" w:cs="Tahoma"/>
      <w:sz w:val="16"/>
      <w:szCs w:val="16"/>
    </w:rPr>
  </w:style>
  <w:style w:type="table" w:styleId="TabelleAktuell">
    <w:name w:val="Table Contemporary"/>
    <w:basedOn w:val="NormaleTabelle"/>
    <w:rsid w:val="00071753"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BesuchterLink">
    <w:name w:val="FollowedHyperlink"/>
    <w:rsid w:val="001157FA"/>
    <w:rPr>
      <w:color w:val="800080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12A49"/>
    <w:rPr>
      <w:color w:val="808080"/>
    </w:rPr>
  </w:style>
  <w:style w:type="paragraph" w:styleId="Listenabsatz">
    <w:name w:val="List Paragraph"/>
    <w:basedOn w:val="Standard"/>
    <w:uiPriority w:val="34"/>
    <w:qFormat/>
    <w:rsid w:val="00C2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hlergroup.sharepoint.com/sites/wg-d3doclib/OrgDocs/Org_BU-00308EN(P010876854).pdf" TargetMode="Externa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3.emf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hlergroup.sharepoint.com/sites/wg-itpacademy/shareddocuments/Forms/AllItems.aspx?id=%2Fsites%2Fwg%2Ditpacademy%2Fshareddocuments%2FITP%5FDocument%5FMatrix%5Fen%2Epdf&amp;parent=%2Fsites%2Fwg%2Ditpacademy%2Fshareddocuments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ailto:security@buhlergroup.co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3p.buhler-ltd.com:8080/d.web/download/?AI=P&amp;original=0&amp;dependent=p1&amp;SAD=0&amp;Q1=org_bu-00308-a1en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Buhler\Buehler_Vorlagen\B_Styles_e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708124558F4C34A8EEAE2AAE73F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51DEA-46ED-4A95-B27B-0B95274CA131}"/>
      </w:docPartPr>
      <w:docPartBody>
        <w:p w:rsidR="00EF102C" w:rsidRDefault="003D51E7">
          <w:r w:rsidRPr="00765187">
            <w:rPr>
              <w:rStyle w:val="Platzhaltertext"/>
            </w:rPr>
            <w:t>[ProjectID]</w:t>
          </w:r>
        </w:p>
      </w:docPartBody>
    </w:docPart>
    <w:docPart>
      <w:docPartPr>
        <w:name w:val="0E7274F4C79C4FF7B6AFCE444701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5C73B-08FC-42C3-8DFA-2316C252295D}"/>
      </w:docPartPr>
      <w:docPartBody>
        <w:p w:rsidR="00EF102C" w:rsidRDefault="003D51E7">
          <w:r w:rsidRPr="00765187">
            <w:rPr>
              <w:rStyle w:val="Platzhaltertext"/>
            </w:rPr>
            <w:t>[ProjectID]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1E7"/>
    <w:rsid w:val="00080DF1"/>
    <w:rsid w:val="000A332F"/>
    <w:rsid w:val="0013401A"/>
    <w:rsid w:val="003A0079"/>
    <w:rsid w:val="003D51E7"/>
    <w:rsid w:val="00402F46"/>
    <w:rsid w:val="00572419"/>
    <w:rsid w:val="009A1E52"/>
    <w:rsid w:val="00A87891"/>
    <w:rsid w:val="00B5336B"/>
    <w:rsid w:val="00C220C1"/>
    <w:rsid w:val="00D621D1"/>
    <w:rsid w:val="00EC30CE"/>
    <w:rsid w:val="00EF102C"/>
    <w:rsid w:val="00F8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51E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D51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034D74A6D8E4EBD89D5FDFBF1CB58" ma:contentTypeVersion="53" ma:contentTypeDescription="Create a new document." ma:contentTypeScope="" ma:versionID="a18938c2fcde0395d1bce27b3445a4f9">
  <xsd:schema xmlns:xsd="http://www.w3.org/2001/XMLSchema" xmlns:xs="http://www.w3.org/2001/XMLSchema" xmlns:p="http://schemas.microsoft.com/office/2006/metadata/properties" xmlns:ns2="70487439-a71a-44ad-98cd-91320b68f8c4" xmlns:ns3="0f8a694f-0334-40d2-9dbb-7ff50692a09c" xmlns:ns4="438c1c9f-cc77-4fb3-9c8e-acb07411be50" targetNamespace="http://schemas.microsoft.com/office/2006/metadata/properties" ma:root="true" ma:fieldsID="35704518c7c75ab199702bcc2748baf2" ns2:_="" ns3:_="" ns4:_="">
    <xsd:import namespace="70487439-a71a-44ad-98cd-91320b68f8c4"/>
    <xsd:import namespace="0f8a694f-0334-40d2-9dbb-7ff50692a09c"/>
    <xsd:import namespace="438c1c9f-cc77-4fb3-9c8e-acb07411be50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TaxKeywordTaxHTField" minOccurs="0"/>
                <xsd:element ref="ns2:k061faf1c7db4b90950b9cc6eda4cdd3" minOccurs="0"/>
                <xsd:element ref="ns2:nd0329a7d139476498b3fbab36f42831" minOccurs="0"/>
                <xsd:element ref="ns2:j52faedc5f3547a9912483a9c2c110ad" minOccurs="0"/>
                <xsd:element ref="ns2:f50094f86067438c90ed6552ca2f7263" minOccurs="0"/>
                <xsd:element ref="ns2:oc6a0dc9bbd44e3f88a27f1a5d274f02" minOccurs="0"/>
                <xsd:element ref="ns2:f25f315c07f9439fa4dd99a56a3d9aa8" minOccurs="0"/>
                <xsd:element ref="ns2:m119064baada42e49cb418ace41b3b71" minOccurs="0"/>
                <xsd:element ref="ns3:Reihenfolge" minOccurs="0"/>
                <xsd:element ref="ns3:Beruf" minOccurs="0"/>
                <xsd:element ref="ns3:Lehrgang" minOccurs="0"/>
                <xsd:element ref="ns3:Rubrik" minOccurs="0"/>
                <xsd:element ref="ns3:Thema" minOccurs="0"/>
                <xsd:element ref="ns3:Zusatzinfo" minOccurs="0"/>
                <xsd:element ref="ns3:Korrekturstatus" minOccurs="0"/>
                <xsd:element ref="ns3:lcf76f155ced4ddcb4097134ff3c332f" minOccurs="0"/>
                <xsd:element ref="ns2:B_Language" minOccurs="0"/>
                <xsd:element ref="ns2:B_ProjectID" minOccurs="0"/>
                <xsd:element ref="ns4:B_Doc_Classifica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Dokumentart" minOccurs="0"/>
                <xsd:element ref="ns3:Dokumentstatus" minOccurs="0"/>
                <xsd:element ref="ns3:MediaLengthInSeconds" minOccurs="0"/>
                <xsd:element ref="ns3:Lernender" minOccurs="0"/>
                <xsd:element ref="ns2:B_GroupField1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87439-a71a-44ad-98cd-91320b68f8c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090d77f6-8b32-447b-a8a9-a1f41acd3385}" ma:internalName="TaxCatchAll" ma:showField="CatchAllData" ma:web="70487439-a71a-44ad-98cd-91320b68f8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090d77f6-8b32-447b-a8a9-a1f41acd3385}" ma:internalName="TaxCatchAllLabel" ma:readOnly="true" ma:showField="CatchAllDataLabel" ma:web="70487439-a71a-44ad-98cd-91320b68f8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Keyword" ma:fieldId="{23f27201-bee3-471e-b2e7-b64fd8b7ca38}" ma:taxonomyMulti="true" ma:sspId="2357a364-65da-470a-9b5b-23a52125fde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061faf1c7db4b90950b9cc6eda4cdd3" ma:index="11" nillable="true" ma:taxonomy="true" ma:internalName="k061faf1c7db4b90950b9cc6eda4cdd3" ma:taxonomyFieldName="B_Business_Process" ma:displayName="Business Process" ma:default="" ma:fieldId="{4061faf1-c7db-4b90-950b-9cc6eda4cdd3}" ma:taxonomyMulti="true" ma:sspId="2357a364-65da-470a-9b5b-23a52125fdeb" ma:termSetId="c1459c76-ec0e-48fe-8f49-9ab9b5ff513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d0329a7d139476498b3fbab36f42831" ma:index="12" nillable="true" ma:taxonomy="true" ma:internalName="nd0329a7d139476498b3fbab36f42831" ma:taxonomyFieldName="B_SAS" ma:displayName="SAS" ma:default="" ma:fieldId="{7d0329a7-d139-4764-98b3-fbab36f42831}" ma:taxonomyMulti="true" ma:sspId="2357a364-65da-470a-9b5b-23a52125fdeb" ma:termSetId="dd90a035-0c44-4625-877b-ffb11c60cb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2faedc5f3547a9912483a9c2c110ad" ma:index="13" nillable="true" ma:taxonomy="true" ma:internalName="j52faedc5f3547a9912483a9c2c110ad" ma:taxonomyFieldName="B_Expertise" ma:displayName="Expertise" ma:default="" ma:fieldId="{352faedc-5f35-47a9-9124-83a9c2c110ad}" ma:taxonomyMulti="true" ma:sspId="2357a364-65da-470a-9b5b-23a52125fdeb" ma:termSetId="9c3c2670-9076-4781-acc9-e9504db2ec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0094f86067438c90ed6552ca2f7263" ma:index="14" nillable="true" ma:taxonomy="true" ma:internalName="f50094f86067438c90ed6552ca2f7263" ma:taxonomyFieldName="MCProjectType" ma:displayName="Project Type" ma:fieldId="{f50094f8-6067-438c-90ed-6552ca2f7263}" ma:sspId="2357a364-65da-470a-9b5b-23a52125fdeb" ma:termSetId="b7936f3a-79e1-4ce3-888c-8b52c5668d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c6a0dc9bbd44e3f88a27f1a5d274f02" ma:index="15" nillable="true" ma:taxonomy="true" ma:internalName="oc6a0dc9bbd44e3f88a27f1a5d274f02" ma:taxonomyFieldName="B_Business" ma:displayName="Business" ma:default="" ma:fieldId="{8c6a0dc9-bbd4-4e3f-88a2-7f1a5d274f02}" ma:taxonomyMulti="true" ma:sspId="2357a364-65da-470a-9b5b-23a52125fdeb" ma:termSetId="37b8c747-4a3e-48a3-befe-dfbd37fbabf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5f315c07f9439fa4dd99a56a3d9aa8" ma:index="16" nillable="true" ma:taxonomy="true" ma:internalName="f25f315c07f9439fa4dd99a56a3d9aa8" ma:taxonomyFieldName="B_Doc_Type" ma:displayName="Document Type" ma:fieldId="{f25f315c-07f9-439f-a4dd-99a56a3d9aa8}" ma:sspId="2357a364-65da-470a-9b5b-23a52125fdeb" ma:termSetId="fb4ffb98-f7eb-4162-bc57-924a8fc617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9064baada42e49cb418ace41b3b71" ma:index="17" nillable="true" ma:taxonomy="true" ma:internalName="m119064baada42e49cb418ace41b3b71" ma:taxonomyFieldName="MCProjectPhase" ma:displayName="Project Phase" ma:fieldId="{6119064b-aada-42e4-9cb4-18ace41b3b71}" ma:sspId="2357a364-65da-470a-9b5b-23a52125fdeb" ma:termSetId="1c1d3bdc-4a97-4a67-a12d-5064b2f05d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_Language" ma:index="31" nillable="true" ma:displayName="Lang" ma:default="EN" ma:internalName="B_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FI"/>
          <xsd:enumeration value="FR"/>
          <xsd:enumeration value="IT"/>
          <xsd:enumeration value="JA"/>
          <xsd:enumeration value="KO"/>
          <xsd:enumeration value="NL"/>
          <xsd:enumeration value="NO"/>
          <xsd:enumeration value="PL"/>
          <xsd:enumeration value="PT"/>
          <xsd:enumeration value="RU"/>
          <xsd:enumeration value="SV"/>
          <xsd:enumeration value="ZH"/>
        </xsd:restriction>
      </xsd:simpleType>
    </xsd:element>
    <xsd:element name="B_ProjectID" ma:index="32" nillable="true" ma:displayName="ProjectID" ma:internalName="B_ProjectID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B_GroupField1" ma:index="53" nillable="true" ma:displayName="Modul" ma:format="Dropdown" ma:indexed="true" ma:internalName="B_GroupField1">
      <xsd:simpleType>
        <xsd:restriction base="dms:Choice">
          <xsd:enumeration value="Modul 1.1"/>
          <xsd:enumeration value="Modul 1.2"/>
          <xsd:enumeration value="Modul 2.1"/>
          <xsd:enumeration value="Modul 2.2"/>
          <xsd:enumeration value="Modul 2.3"/>
          <xsd:enumeration value="Modul 2.4"/>
          <xsd:enumeration value="Modul 3.1"/>
          <xsd:enumeration value="Modul 3.2"/>
          <xsd:enumeration value="Modul 3.3"/>
          <xsd:enumeration value="Modul 3.4"/>
          <xsd:enumeration value="Modul 3.5"/>
          <xsd:enumeration value="Modul 4.1"/>
          <xsd:enumeration value="Modul 4.2"/>
          <xsd:enumeration value="Modul 4.3"/>
          <xsd:enumeration value="Modul 4.4"/>
          <xsd:enumeration value="Modul 4.5"/>
          <xsd:enumeration value="Modul 4.6"/>
          <xsd:enumeration value="Modul 4.7"/>
          <xsd:enumeration value="Modul 5.1"/>
          <xsd:enumeration value="Modul 5.2"/>
          <xsd:enumeration value="Modul 5.3"/>
          <xsd:enumeration value="Modul 5.4"/>
          <xsd:enumeration value="Modul 5.5"/>
          <xsd:enumeration value="Modul 3.6"/>
          <xsd:enumeration value="Modul 4.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a694f-0334-40d2-9dbb-7ff50692a09c" elementFormDefault="qualified">
    <xsd:import namespace="http://schemas.microsoft.com/office/2006/documentManagement/types"/>
    <xsd:import namespace="http://schemas.microsoft.com/office/infopath/2007/PartnerControls"/>
    <xsd:element name="Reihenfolge" ma:index="18" nillable="true" ma:displayName="Reihenfolge" ma:format="Dropdown" ma:internalName="Reihenfolge" ma:percentage="FALSE">
      <xsd:simpleType>
        <xsd:restriction base="dms:Number"/>
      </xsd:simpleType>
    </xsd:element>
    <xsd:element name="Beruf" ma:index="19" nillable="true" ma:displayName="Beruf" ma:format="Dropdown" ma:internalName="Beruf">
      <xsd:simpleType>
        <xsd:restriction base="dms:Choice">
          <xsd:enumeration value="Automatiker"/>
          <xsd:enumeration value="Automatikmonteur"/>
          <xsd:enumeration value="Gusstechnologe"/>
          <xsd:enumeration value="Informatiker"/>
        </xsd:restriction>
      </xsd:simpleType>
    </xsd:element>
    <xsd:element name="Lehrgang" ma:index="20" nillable="true" ma:displayName="Lehrgang" ma:format="Dropdown" ma:internalName="Lehrgang">
      <xsd:simpleType>
        <xsd:restriction base="dms:Choice">
          <xsd:enumeration value="Alle"/>
          <xsd:enumeration value="17-21"/>
          <xsd:enumeration value="18-22"/>
          <xsd:enumeration value="19-23"/>
          <xsd:enumeration value="20-24"/>
          <xsd:enumeration value="21-25"/>
          <xsd:enumeration value="22-26"/>
          <xsd:enumeration value="IN22-26"/>
          <xsd:enumeration value="AU22-26"/>
          <xsd:enumeration value="23-27"/>
        </xsd:restriction>
      </xsd:simpleType>
    </xsd:element>
    <xsd:element name="Rubrik" ma:index="21" nillable="true" ma:displayName="Rubrik" ma:format="RadioButtons" ma:internalName="Rubrik">
      <xsd:simpleType>
        <xsd:restriction base="dms:Choice">
          <xsd:enumeration value="Administration"/>
          <xsd:enumeration value="Ausbildungsdokumente"/>
          <xsd:enumeration value="Ausbildungsinhalt"/>
          <xsd:enumeration value="Austausch &amp; Projekte"/>
          <xsd:enumeration value="Vorlage"/>
          <xsd:enumeration value="Lern- &amp; Leistungsdokumentation"/>
          <xsd:enumeration value="Sportlerlehre"/>
          <xsd:enumeration value="Berufsbildner"/>
          <xsd:enumeration value="Admin"/>
          <xsd:enumeration value="Ausbildung"/>
          <xsd:enumeration value="Choice 11"/>
        </xsd:restriction>
      </xsd:simpleType>
    </xsd:element>
    <xsd:element name="Thema" ma:index="22" nillable="true" ma:displayName="Thema" ma:format="RadioButtons" ma:internalName="Thema">
      <xsd:simpleType>
        <xsd:restriction base="dms:Choice">
          <xsd:enumeration value="TU-Arbeitssicherheit"/>
          <xsd:enumeration value="TU-Digitaltechnik"/>
          <xsd:enumeration value="TU-ET_Grundlagen"/>
          <xsd:enumeration value="TU-Messtechnik"/>
          <xsd:enumeration value="TU-Netzwerktechnik"/>
          <xsd:enumeration value="TU-Pneumatik"/>
          <xsd:enumeration value="TU-Schaltungstechnik"/>
          <xsd:enumeration value="TU-SPS"/>
          <xsd:enumeration value="TU-Schemas"/>
          <xsd:enumeration value="TU-Verbindungstechnik&amp; Verdrahtungstechnik"/>
          <xsd:enumeration value="Informatik"/>
          <xsd:enumeration value="Schnupperlehre"/>
          <xsd:enumeration value="Automation Unlimited"/>
        </xsd:restriction>
      </xsd:simpleType>
    </xsd:element>
    <xsd:element name="Zusatzinfo" ma:index="23" nillable="true" ma:displayName="Zusatzinfo" ma:internalName="Zusatzinfo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B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orrekturstatus" ma:index="24" nillable="true" ma:displayName="Korrekturstatus" ma:format="Dropdown" ma:internalName="Korrekturstatus">
      <xsd:simpleType>
        <xsd:restriction base="dms:Choice">
          <xsd:enumeration value="abgegeben"/>
          <xsd:enumeration value="kontrolliert - OK"/>
          <xsd:enumeration value="kontrolliert - Fehlerhaft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2357a364-65da-470a-9b5b-23a52125fd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4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AutoKeyPoints" ma:index="4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8" nillable="true" ma:displayName="Location" ma:internalName="MediaServiceLocation" ma:readOnly="true">
      <xsd:simpleType>
        <xsd:restriction base="dms:Text"/>
      </xsd:simpleType>
    </xsd:element>
    <xsd:element name="Dokumentart" ma:index="49" nillable="true" ma:displayName="Dokumentart" ma:format="RadioButtons" ma:internalName="Dokumentart">
      <xsd:simpleType>
        <xsd:restriction base="dms:Choice">
          <xsd:enumeration value="Test"/>
          <xsd:enumeration value="Übung"/>
          <xsd:enumeration value="Material"/>
          <xsd:enumeration value="Vorlage"/>
          <xsd:enumeration value="Bildungsbericht"/>
          <xsd:enumeration value="Lerndokumentation"/>
          <xsd:enumeration value="Lernreflexion"/>
          <xsd:enumeration value="Absenz &amp; Arztzeugnis &amp; Unfall"/>
          <xsd:enumeration value="Zeugnis &amp; Note (NESA)"/>
          <xsd:enumeration value="Ausbildungszertifikat"/>
          <xsd:enumeration value="KORE"/>
          <xsd:enumeration value="Instruktionscheckliste"/>
          <xsd:enumeration value="Instruktionsnachweis"/>
          <xsd:enumeration value="Praxisauswertung"/>
          <xsd:enumeration value="Medien"/>
          <xsd:enumeration value="Korrespondenz"/>
          <xsd:enumeration value="Swiss Olympic Talent Card"/>
          <xsd:enumeration value="Trainingsplan"/>
          <xsd:enumeration value="Vertrag"/>
          <xsd:enumeration value="Wochenplan"/>
          <xsd:enumeration value="Veranstaltungen"/>
        </xsd:restriction>
      </xsd:simpleType>
    </xsd:element>
    <xsd:element name="Dokumentstatus" ma:index="50" nillable="true" ma:displayName="Dokumentstatus" ma:format="Dropdown" ma:internalName="Dokumentstatus">
      <xsd:simpleType>
        <xsd:restriction base="dms:Choice">
          <xsd:enumeration value="In Arbeit"/>
          <xsd:enumeration value="Freigegeben"/>
        </xsd:restriction>
      </xsd:simpleType>
    </xsd:element>
    <xsd:element name="MediaLengthInSeconds" ma:index="51" nillable="true" ma:displayName="Length (seconds)" ma:internalName="MediaLengthInSeconds" ma:readOnly="true">
      <xsd:simpleType>
        <xsd:restriction base="dms:Unknown"/>
      </xsd:simpleType>
    </xsd:element>
    <xsd:element name="Lernender" ma:index="52" nillable="true" ma:displayName="Lernender" ma:description="Email" ma:internalName="Lernender">
      <xsd:simpleType>
        <xsd:restriction base="dms:Text">
          <xsd:maxLength value="255"/>
        </xsd:restriction>
      </xsd:simpleType>
    </xsd:element>
    <xsd:element name="MediaServiceObjectDetectorVersions" ma:index="5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5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c1c9f-cc77-4fb3-9c8e-acb07411be50" elementFormDefault="qualified">
    <xsd:import namespace="http://schemas.microsoft.com/office/2006/documentManagement/types"/>
    <xsd:import namespace="http://schemas.microsoft.com/office/infopath/2007/PartnerControls"/>
    <xsd:element name="B_Doc_Classification" ma:index="34" nillable="true" ma:displayName="Doc Classification" ma:format="Dropdown" ma:internalName="B_Doc_Classification">
      <xsd:simpleType>
        <xsd:restriction base="dms:Choice">
          <xsd:enumeration value="B0 Public"/>
          <xsd:enumeration value="B1 Business"/>
          <xsd:enumeration value="B2 Confidential"/>
          <xsd:enumeration value="B3 Secre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c6a0dc9bbd44e3f88a27f1a5d274f02 xmlns="70487439-a71a-44ad-98cd-91320b68f8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</TermName>
          <TermId xmlns="http://schemas.microsoft.com/office/infopath/2007/PartnerControls">614171d0-d120-492a-bfd2-709fe8eb6763</TermId>
        </TermInfo>
      </Terms>
    </oc6a0dc9bbd44e3f88a27f1a5d274f02>
    <j52faedc5f3547a9912483a9c2c110ad xmlns="70487439-a71a-44ad-98cd-91320b68f8c4">
      <Terms xmlns="http://schemas.microsoft.com/office/infopath/2007/PartnerControls"/>
    </j52faedc5f3547a9912483a9c2c110ad>
    <TaxKeywordTaxHTField xmlns="70487439-a71a-44ad-98cd-91320b68f8c4">
      <Terms xmlns="http://schemas.microsoft.com/office/infopath/2007/PartnerControls"/>
    </TaxKeywordTaxHTField>
    <f25f315c07f9439fa4dd99a56a3d9aa8 xmlns="70487439-a71a-44ad-98cd-91320b68f8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c0db0f99-d408-4c2f-bcfa-35a81886042c</TermId>
        </TermInfo>
      </Terms>
    </f25f315c07f9439fa4dd99a56a3d9aa8>
    <TaxCatchAll xmlns="70487439-a71a-44ad-98cd-91320b68f8c4">
      <Value>15</Value>
      <Value>31</Value>
      <Value>183</Value>
      <Value>185</Value>
      <Value>26</Value>
      <Value>174</Value>
    </TaxCatchAll>
    <k061faf1c7db4b90950b9cc6eda4cdd3 xmlns="70487439-a71a-44ad-98cd-91320b68f8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 ＆ Processes</TermName>
          <TermId xmlns="http://schemas.microsoft.com/office/infopath/2007/PartnerControls">efe8b748-f8bb-478a-93e4-52738476c10d</TermId>
        </TermInfo>
        <TermInfo xmlns="http://schemas.microsoft.com/office/infopath/2007/PartnerControls">
          <TermName xmlns="http://schemas.microsoft.com/office/infopath/2007/PartnerControls">Project Management ITP</TermName>
          <TermId xmlns="http://schemas.microsoft.com/office/infopath/2007/PartnerControls">3a211160-aaff-47ed-b1cc-e4c8bac10987</TermId>
        </TermInfo>
      </Terms>
    </k061faf1c7db4b90950b9cc6eda4cdd3>
    <nd0329a7d139476498b3fbab36f42831 xmlns="70487439-a71a-44ad-98cd-91320b68f8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35df618a-5438-4f31-9af6-8bc52b68925d</TermId>
        </TermInfo>
      </Terms>
    </nd0329a7d139476498b3fbab36f42831>
    <f50094f86067438c90ed6552ca2f7263 xmlns="70487439-a71a-44ad-98cd-91320b68f8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ITP</TermName>
          <TermId xmlns="http://schemas.microsoft.com/office/infopath/2007/PartnerControls">9d921401-dc75-44dd-ba9d-63ef0b8f5155</TermId>
        </TermInfo>
      </Terms>
    </f50094f86067438c90ed6552ca2f7263>
    <m119064baada42e49cb418ace41b3b71 xmlns="70487439-a71a-44ad-98cd-91320b68f8c4">
      <Terms xmlns="http://schemas.microsoft.com/office/infopath/2007/PartnerControls"/>
    </m119064baada42e49cb418ace41b3b71>
    <lcf76f155ced4ddcb4097134ff3c332f xmlns="0f8a694f-0334-40d2-9dbb-7ff50692a09c">
      <Terms xmlns="http://schemas.microsoft.com/office/infopath/2007/PartnerControls"/>
    </lcf76f155ced4ddcb4097134ff3c332f>
    <Rubrik xmlns="0f8a694f-0334-40d2-9dbb-7ff50692a09c" xsi:nil="true"/>
    <Thema xmlns="0f8a694f-0334-40d2-9dbb-7ff50692a09c" xsi:nil="true"/>
    <Korrekturstatus xmlns="0f8a694f-0334-40d2-9dbb-7ff50692a09c" xsi:nil="true"/>
    <Beruf xmlns="0f8a694f-0334-40d2-9dbb-7ff50692a09c" xsi:nil="true"/>
    <Zusatzinfo xmlns="0f8a694f-0334-40d2-9dbb-7ff50692a09c" xsi:nil="true"/>
    <Reihenfolge xmlns="0f8a694f-0334-40d2-9dbb-7ff50692a09c" xsi:nil="true"/>
    <Lehrgang xmlns="0f8a694f-0334-40d2-9dbb-7ff50692a09c" xsi:nil="true"/>
    <B_Doc_Classification xmlns="438c1c9f-cc77-4fb3-9c8e-acb07411be50">Commercial</B_Doc_Classification>
    <B_Language xmlns="70487439-a71a-44ad-98cd-91320b68f8c4">DE</B_Language>
    <Dokumentart xmlns="0f8a694f-0334-40d2-9dbb-7ff50692a09c" xsi:nil="true"/>
    <Lernender xmlns="0f8a694f-0334-40d2-9dbb-7ff50692a09c" xsi:nil="true"/>
    <B_ProjectID xmlns="70487439-a71a-44ad-98cd-91320b68f8c4" xsi:nil="true"/>
    <B_GroupField1 xmlns="70487439-a71a-44ad-98cd-91320b68f8c4" xsi:nil="true"/>
    <Dokumentstatus xmlns="0f8a694f-0334-40d2-9dbb-7ff50692a09c" xsi:nil="true"/>
  </documentManagement>
</p:properties>
</file>

<file path=customXml/itemProps1.xml><?xml version="1.0" encoding="utf-8"?>
<ds:datastoreItem xmlns:ds="http://schemas.openxmlformats.org/officeDocument/2006/customXml" ds:itemID="{B5204B66-4F02-4832-8DFE-024EF68E5D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DD0308-716C-4A49-BEBA-D38FBA574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8BB1F-5B3D-4AF0-92FB-5C1E19BEDBA8}"/>
</file>

<file path=customXml/itemProps4.xml><?xml version="1.0" encoding="utf-8"?>
<ds:datastoreItem xmlns:ds="http://schemas.openxmlformats.org/officeDocument/2006/customXml" ds:itemID="{25F30E60-049D-49F6-8DD9-7945BC50EA61}">
  <ds:schemaRefs>
    <ds:schemaRef ds:uri="http://schemas.microsoft.com/office/2006/metadata/properties"/>
    <ds:schemaRef ds:uri="http://schemas.microsoft.com/office/infopath/2007/PartnerControls"/>
    <ds:schemaRef ds:uri="70487439-a71a-44ad-98cd-91320b68f8c4"/>
    <ds:schemaRef ds:uri="0f8a694f-0334-40d2-9dbb-7ff50692a09c"/>
    <ds:schemaRef ds:uri="438c1c9f-cc77-4fb3-9c8e-acb07411be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B_Styles_en.dot</Template>
  <TotalTime>0</TotalTime>
  <Pages>12</Pages>
  <Words>1967</Words>
  <Characters>12393</Characters>
  <Application>Microsoft Office Word</Application>
  <DocSecurity>0</DocSecurity>
  <Lines>103</Lines>
  <Paragraphs>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ITP Projektantrag</vt:lpstr>
      <vt:lpstr>ITP Projektantrag</vt:lpstr>
      <vt:lpstr>ITP Projektantrag</vt:lpstr>
    </vt:vector>
  </TitlesOfParts>
  <Company>Bühler AG</Company>
  <LinksUpToDate>false</LinksUpToDate>
  <CharactersWithSpaces>14332</CharactersWithSpaces>
  <SharedDoc>false</SharedDoc>
  <HLinks>
    <vt:vector size="84" baseType="variant">
      <vt:variant>
        <vt:i4>1835057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_Toc413240288</vt:lpwstr>
      </vt:variant>
      <vt:variant>
        <vt:i4>1835057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_Toc413240287</vt:lpwstr>
      </vt:variant>
      <vt:variant>
        <vt:i4>1835057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_Toc413240286</vt:lpwstr>
      </vt:variant>
      <vt:variant>
        <vt:i4>1835057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_Toc413240285</vt:lpwstr>
      </vt:variant>
      <vt:variant>
        <vt:i4>1835057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_Toc413240284</vt:lpwstr>
      </vt:variant>
      <vt:variant>
        <vt:i4>1835057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_Toc413240283</vt:lpwstr>
      </vt:variant>
      <vt:variant>
        <vt:i4>1835057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_Toc413240282</vt:lpwstr>
      </vt:variant>
      <vt:variant>
        <vt:i4>1835057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_Toc413240281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_Toc413240280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_Toc413240279</vt:lpwstr>
      </vt:variant>
      <vt:variant>
        <vt:i4>1245233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_Toc413240278</vt:lpwstr>
      </vt:variant>
      <vt:variant>
        <vt:i4>1245233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_Toc413240277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_Toc413240276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_Toc413240275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Projektantrag</dc:title>
  <dc:subject>Projektnummer</dc:subject>
  <dc:creator>Name, Abt;stephan.straub@buhlergroup.com</dc:creator>
  <cp:keywords/>
  <cp:lastModifiedBy>Buehrer Urs, CS6, BUZ</cp:lastModifiedBy>
  <cp:revision>4</cp:revision>
  <cp:lastPrinted>2015-03-04T12:49:00Z</cp:lastPrinted>
  <dcterms:created xsi:type="dcterms:W3CDTF">2021-01-14T10:00:00Z</dcterms:created>
  <dcterms:modified xsi:type="dcterms:W3CDTF">2023-04-03T13:10:00Z</dcterms:modified>
  <cp:contentStatus>Version 2020-01-01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0x010100D32034D74A6D8E4EBD89D5FDFBF1CB58</vt:lpwstr>
  </property>
  <property fmtid="{D5CDD505-2E9C-101B-9397-08002B2CF9AE}" pid="3" name="MCProjectType">
    <vt:lpwstr>185;#ITP|9d921401-dc75-44dd-ba9d-63ef0b8f5155</vt:lpwstr>
  </property>
  <property fmtid="{D5CDD505-2E9C-101B-9397-08002B2CF9AE}" pid="4" name="TaxKeyword">
    <vt:lpwstr/>
  </property>
  <property fmtid="{D5CDD505-2E9C-101B-9397-08002B2CF9AE}" pid="5" name="B_Business">
    <vt:lpwstr>26;#All|614171d0-d120-492a-bfd2-709fe8eb6763</vt:lpwstr>
  </property>
  <property fmtid="{D5CDD505-2E9C-101B-9397-08002B2CF9AE}" pid="6" name="B_SAS">
    <vt:lpwstr>15;#Group|35df618a-5438-4f31-9af6-8bc52b68925d</vt:lpwstr>
  </property>
  <property fmtid="{D5CDD505-2E9C-101B-9397-08002B2CF9AE}" pid="7" name="B_Business_Process">
    <vt:lpwstr>174;#Information Technology ＆ Processes|efe8b748-f8bb-478a-93e4-52738476c10d;#183;#Project Management ITP|3a211160-aaff-47ed-b1cc-e4c8bac10987</vt:lpwstr>
  </property>
  <property fmtid="{D5CDD505-2E9C-101B-9397-08002B2CF9AE}" pid="8" name="B_Expertise">
    <vt:lpwstr/>
  </property>
  <property fmtid="{D5CDD505-2E9C-101B-9397-08002B2CF9AE}" pid="9" name="B_Doc_Type">
    <vt:lpwstr>31;#Forms|c0db0f99-d408-4c2f-bcfa-35a81886042c</vt:lpwstr>
  </property>
  <property fmtid="{D5CDD505-2E9C-101B-9397-08002B2CF9AE}" pid="10" name="B_DocSubtype">
    <vt:lpwstr/>
  </property>
  <property fmtid="{D5CDD505-2E9C-101B-9397-08002B2CF9AE}" pid="11" name="MCProjectPhase">
    <vt:lpwstr/>
  </property>
  <property fmtid="{D5CDD505-2E9C-101B-9397-08002B2CF9AE}" pid="12" name="MediaServiceImageTags">
    <vt:lpwstr/>
  </property>
  <property fmtid="{D5CDD505-2E9C-101B-9397-08002B2CF9AE}" pid="13" name="B_Language">
    <vt:lpwstr>DE</vt:lpwstr>
  </property>
  <property fmtid="{D5CDD505-2E9C-101B-9397-08002B2CF9AE}" pid="14" name="B_Doc_Classification">
    <vt:lpwstr>Commercial</vt:lpwstr>
  </property>
</Properties>
</file>